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rFonts w:asciiTheme="majorHAnsi" w:hAnsiTheme="majorHAnsi"/>
        </w:rPr>
        <w:id w:val="75319940"/>
        <w:docPartObj>
          <w:docPartGallery w:val="Cover Pages"/>
          <w:docPartUnique/>
        </w:docPartObj>
      </w:sdtPr>
      <w:sdtContent>
        <w:p w:rsidR="002C5FE7" w:rsidRPr="005B1D40" w:rsidRDefault="006674E0">
          <w:pPr>
            <w:rPr>
              <w:rFonts w:asciiTheme="majorHAnsi" w:hAnsiTheme="majorHAnsi"/>
            </w:rPr>
          </w:pPr>
          <w:r w:rsidRPr="005B1D40">
            <w:rPr>
              <w:rFonts w:asciiTheme="majorHAnsi" w:hAnsiTheme="majorHAnsi"/>
              <w:noProof/>
              <w:lang w:eastAsia="en-US"/>
            </w:rPr>
            <w:pict>
              <v:group id="_x0000_s1026" style="position:absolute;margin-left:-5.2pt;margin-top:0;width:595.3pt;height:712.25pt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e2ff7a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f0ffbd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e2ff7a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f0ffbd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e2ff7a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f0ffbd [820]" stroked="f">
                    <v:fill opacity="45875f"/>
                    <v:path arrowok="t"/>
                  </v:shape>
                </v:group>
                <v:rect id="_x0000_s1038" style="position:absolute;left:1800;top:1440;width:8638;height:85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2C5FE7" w:rsidRPr="00566F86" w:rsidRDefault="005C3F71">
                        <w:pPr>
                          <w:spacing w:after="0"/>
                          <w:rPr>
                            <w:rFonts w:asciiTheme="majorHAnsi" w:hAnsiTheme="majorHAnsi"/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566F86">
                          <w:rPr>
                            <w:rFonts w:asciiTheme="majorHAnsi" w:hAnsiTheme="majorHAnsi"/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PassProtek</w:t>
                        </w:r>
                      </w:p>
                      <w:p w:rsidR="002C5FE7" w:rsidRPr="00566F86" w:rsidRDefault="002C5FE7">
                        <w:pPr>
                          <w:spacing w:after="0"/>
                          <w:rPr>
                            <w:rFonts w:asciiTheme="majorHAnsi" w:hAnsiTheme="majorHAnsi"/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566F86">
                          <w:rPr>
                            <w:rFonts w:asciiTheme="majorHAnsi" w:hAnsiTheme="majorHAnsi"/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BTS SNIR  - 2</w:t>
                        </w:r>
                        <w:r w:rsidRPr="00566F86">
                          <w:rPr>
                            <w:rFonts w:asciiTheme="majorHAnsi" w:hAnsiTheme="majorHAnsi"/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vertAlign w:val="superscript"/>
                          </w:rPr>
                          <w:t>ème</w:t>
                        </w:r>
                        <w:r w:rsidRPr="00566F86">
                          <w:rPr>
                            <w:rFonts w:asciiTheme="majorHAnsi" w:hAnsiTheme="majorHAnsi"/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 xml:space="preserve"> année</w:t>
                        </w:r>
                      </w:p>
                    </w:txbxContent>
                  </v:textbox>
                </v:rect>
                <v:rect id="_x0000_s1039" style="position:absolute;left:6494;top:11160;width:4998;height:171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rFonts w:asciiTheme="majorHAnsi" w:hAnsiTheme="majorHAnsi"/>
                            <w:sz w:val="96"/>
                            <w:szCs w:val="96"/>
                          </w:rPr>
                          <w:alias w:val="Année"/>
                          <w:id w:val="75320783"/>
                          <w:placeholder>
                            <w:docPart w:val="C9519E8751714FEFB97CBC21A295F08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2C5FE7" w:rsidRPr="00566F86" w:rsidRDefault="002C5FE7">
                            <w:pPr>
                              <w:jc w:val="right"/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</w:pPr>
                            <w:r w:rsidRPr="00566F86">
                              <w:rPr>
                                <w:rFonts w:asciiTheme="majorHAnsi" w:hAnsiTheme="majorHAnsi"/>
                                <w:sz w:val="96"/>
                                <w:szCs w:val="96"/>
                              </w:rPr>
                              <w:t>21-22</w:t>
                            </w:r>
                          </w:p>
                        </w:sdtContent>
                      </w:sdt>
                      <w:p w:rsidR="00F60344" w:rsidRPr="00566F86" w:rsidRDefault="00F60344">
                        <w:pPr>
                          <w:jc w:val="right"/>
                          <w:rPr>
                            <w:rFonts w:asciiTheme="majorHAnsi" w:hAnsiTheme="majorHAnsi"/>
                            <w:szCs w:val="96"/>
                          </w:rPr>
                        </w:pPr>
                        <w:r w:rsidRPr="00566F86">
                          <w:rPr>
                            <w:rFonts w:asciiTheme="majorHAnsi" w:hAnsiTheme="majorHAnsi"/>
                            <w:szCs w:val="96"/>
                          </w:rPr>
                          <w:t>Lycée Louis Armand, Nogent-sur-Marne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rFonts w:asciiTheme="majorHAnsi" w:hAnsiTheme="majorHAnsi"/>
                            <w:b/>
                            <w:bCs/>
                            <w:color w:val="44546A" w:themeColor="text2"/>
                            <w:sz w:val="72"/>
                            <w:szCs w:val="72"/>
                          </w:rPr>
                          <w:alias w:val="Titre"/>
                          <w:id w:val="75320784"/>
                          <w:placeholder>
                            <w:docPart w:val="A8C3C763573C4E40BC52ECB28E256096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2C5FE7" w:rsidRDefault="002C5FE7">
                            <w:pPr>
                              <w:spacing w:after="0"/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 w:rsidRPr="00566F86">
                              <w:rPr>
                                <w:rFonts w:asciiTheme="majorHAnsi" w:hAnsiTheme="majorHAnsi"/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  <w:t>ID Scanner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b/>
                            <w:bCs/>
                            <w:color w:val="C0F400" w:themeColor="accent1"/>
                            <w:sz w:val="40"/>
                            <w:szCs w:val="40"/>
                          </w:rPr>
                          <w:alias w:val="Sous-titre"/>
                          <w:id w:val="75320785"/>
                          <w:placeholder>
                            <w:docPart w:val="3E7D4E90748044D8BF38B29C6B35D900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2C5FE7" w:rsidRPr="00566F86" w:rsidRDefault="002C5FE7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C0F400" w:themeColor="accent1"/>
                                <w:sz w:val="40"/>
                                <w:szCs w:val="40"/>
                              </w:rPr>
                            </w:pPr>
                            <w:r w:rsidRPr="00566F86">
                              <w:rPr>
                                <w:rFonts w:asciiTheme="majorHAnsi" w:hAnsiTheme="majorHAnsi"/>
                                <w:b/>
                                <w:bCs/>
                                <w:color w:val="C0F400" w:themeColor="accent1"/>
                                <w:sz w:val="40"/>
                                <w:szCs w:val="40"/>
                              </w:rPr>
                              <w:t xml:space="preserve">Vérification d’identité avec ID </w:t>
                            </w:r>
                            <w:r w:rsidR="00A31633" w:rsidRPr="00566F86">
                              <w:rPr>
                                <w:rFonts w:asciiTheme="majorHAnsi" w:hAnsiTheme="majorHAnsi"/>
                                <w:b/>
                                <w:bCs/>
                                <w:color w:val="C0F400" w:themeColor="accent1"/>
                                <w:sz w:val="40"/>
                                <w:szCs w:val="40"/>
                              </w:rPr>
                              <w:t>QR Code</w:t>
                            </w:r>
                          </w:p>
                        </w:sdtContent>
                      </w:sdt>
                      <w:p w:rsidR="002C5FE7" w:rsidRPr="00566F86" w:rsidRDefault="005C3F71">
                        <w:pPr>
                          <w:rPr>
                            <w:rFonts w:asciiTheme="majorHAnsi" w:hAnsiTheme="majorHAnsi"/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566F86">
                          <w:rPr>
                            <w:rFonts w:asciiTheme="majorHAnsi" w:hAnsiTheme="majorHAnsi"/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BHAVSAR Rashmi &amp; BHAVSAR Aakash</w:t>
                        </w:r>
                      </w:p>
                      <w:p w:rsidR="002C5FE7" w:rsidRDefault="002C5FE7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C5FE7" w:rsidRPr="005B1D40" w:rsidRDefault="002C5FE7">
          <w:pPr>
            <w:rPr>
              <w:rFonts w:asciiTheme="majorHAnsi" w:hAnsiTheme="majorHAnsi"/>
            </w:rPr>
          </w:pPr>
        </w:p>
        <w:p w:rsidR="00F60344" w:rsidRPr="005B1D40" w:rsidRDefault="002C5FE7" w:rsidP="00F60344">
          <w:pPr>
            <w:spacing w:after="0"/>
            <w:rPr>
              <w:rFonts w:asciiTheme="majorHAnsi" w:hAnsiTheme="majorHAnsi"/>
              <w:b/>
              <w:bCs/>
              <w:color w:val="808080" w:themeColor="text1" w:themeTint="7F"/>
              <w:sz w:val="32"/>
              <w:szCs w:val="32"/>
            </w:rPr>
          </w:pPr>
          <w:r w:rsidRPr="005B1D40">
            <w:rPr>
              <w:rFonts w:asciiTheme="majorHAnsi" w:hAnsiTheme="majorHAnsi"/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532130</wp:posOffset>
                </wp:positionV>
                <wp:extent cx="5732780" cy="2210435"/>
                <wp:effectExtent l="0" t="0" r="0" b="0"/>
                <wp:wrapSquare wrapText="bothSides"/>
                <wp:docPr id="4" name="Objet 4"/>
                <wp:cNvGraphicFramePr/>
                <a:graphic xmlns:a="http://schemas.openxmlformats.org/drawingml/2006/main">
                  <a:graphicData uri="http://schemas.openxmlformats.org/drawingml/2006/lockedCanvas">
                    <lc:lockedCanvas xmlns:lc="http://schemas.openxmlformats.org/drawingml/2006/lockedCanvas">
                      <a:nvGrpSpPr>
                        <a:cNvPr id="0" name=""/>
                        <a:cNvGrpSpPr/>
                      </a:nvGrpSpPr>
                      <a:grpSpPr>
                        <a:xfrm>
                          <a:off x="0" y="0"/>
                          <a:ext cx="6866058" cy="2310681"/>
                          <a:chOff x="1571604" y="785794"/>
                          <a:chExt cx="6866058" cy="2310681"/>
                        </a:xfrm>
                      </a:grpSpPr>
                      <a:grpSp>
                        <a:nvGrpSpPr>
                          <a:cNvPr id="12" name="Groupe 11"/>
                          <a:cNvGrpSpPr/>
                        </a:nvGrpSpPr>
                        <a:grpSpPr>
                          <a:xfrm>
                            <a:off x="1571604" y="785794"/>
                            <a:ext cx="6866058" cy="2310681"/>
                            <a:chOff x="1571604" y="785794"/>
                            <a:chExt cx="6866058" cy="2310681"/>
                          </a:xfrm>
                        </a:grpSpPr>
                        <a:pic>
                          <a:nvPicPr>
                            <a:cNvPr id="1032" name="Picture 8" descr="Carte nationale d&amp;#39;identité – Mairie de Vérines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12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 rot="1452862">
                              <a:off x="5794456" y="1097017"/>
                              <a:ext cx="2643206" cy="1999458"/>
                            </a:xfrm>
                            <a:prstGeom prst="rect">
                              <a:avLst/>
                            </a:prstGeom>
                            <a:noFill/>
                          </a:spPr>
                        </a:pic>
                        <a:sp>
                          <a:nvSpPr>
                            <a:cNvPr id="10" name="Flèche droite 9"/>
                            <a:cNvSpPr/>
                          </a:nvSpPr>
                          <a:spPr>
                            <a:xfrm>
                              <a:off x="5000628" y="2000240"/>
                              <a:ext cx="714380" cy="357190"/>
                            </a:xfrm>
                            <a:prstGeom prst="rightArrow">
                              <a:avLst/>
                            </a:prstGeom>
                          </a:spPr>
                          <a:txSp>
                            <a:txBody>
                              <a:bodyPr rtlCol="0" anchor="ctr"/>
                              <a:lstStyle>
                                <a:defPPr>
                                  <a:defRPr lang="fr-FR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lt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ctr"/>
                                <a:endParaRPr lang="fr-FR"/>
                              </a:p>
                            </a:txBody>
                            <a:useSpRect/>
                          </a:txSp>
                          <a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a:style>
                        </a:sp>
                        <a:grpSp>
                          <a:nvGrpSpPr>
                            <a:cNvPr id="5" name="Groupe 8"/>
                            <a:cNvGrpSpPr/>
                          </a:nvGrpSpPr>
                          <a:grpSpPr>
                            <a:xfrm>
                              <a:off x="1571604" y="785794"/>
                              <a:ext cx="3159139" cy="1944693"/>
                              <a:chOff x="1571604" y="785794"/>
                              <a:chExt cx="3159139" cy="1944693"/>
                            </a:xfrm>
                          </a:grpSpPr>
                          <a:pic>
                            <a:nvPicPr>
                              <a:cNvPr id="1026" name="Picture 2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13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3571868" y="1571612"/>
                                <a:ext cx="1158875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  <a:effectLst/>
                            </a:spPr>
                          </a:pic>
                          <a:pic>
                            <a:nvPicPr>
                              <a:cNvPr id="1030" name="Picture 6" descr="Lecteur-Code-Barre.com par Idenweb : boutique spécialisée dans le conseil  et la vente de lecteurs code-barre"/>
                              <a:cNvPicPr>
                                <a:picLocks noChangeAspect="1" noChangeArrowheads="1"/>
                              </a:cNvPicPr>
                            </a:nvPicPr>
                            <a:blipFill>
                              <a:blip r:embed="rId14"/>
                              <a:srcRect/>
                              <a:stretch>
                                <a:fillRect/>
                              </a:stretch>
                            </a:blipFill>
                            <a:spPr bwMode="auto">
                              <a:xfrm>
                                <a:off x="1571604" y="785794"/>
                                <a:ext cx="1714512" cy="1714512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</a:pic>
                          <a:sp>
                            <a:nvSpPr>
                              <a:cNvPr id="11" name="Forme libre 10"/>
                              <a:cNvSpPr/>
                            </a:nvSpPr>
                            <a:spPr>
                              <a:xfrm>
                                <a:off x="2643174" y="1142984"/>
                                <a:ext cx="2001978" cy="1517920"/>
                              </a:xfrm>
                              <a:custGeom>
                                <a:avLst/>
                                <a:gdLst>
                                  <a:gd name="connsiteX0" fmla="*/ 0 w 1965960"/>
                                  <a:gd name="connsiteY0" fmla="*/ 237744 h 1517904"/>
                                  <a:gd name="connsiteX1" fmla="*/ 996696 w 1965960"/>
                                  <a:gd name="connsiteY1" fmla="*/ 1517904 h 1517904"/>
                                  <a:gd name="connsiteX2" fmla="*/ 1965960 w 1965960"/>
                                  <a:gd name="connsiteY2" fmla="*/ 530352 h 1517904"/>
                                  <a:gd name="connsiteX3" fmla="*/ 256032 w 1965960"/>
                                  <a:gd name="connsiteY3" fmla="*/ 0 h 1517904"/>
                                  <a:gd name="connsiteX4" fmla="*/ 0 w 1965960"/>
                                  <a:gd name="connsiteY4" fmla="*/ 237744 h 15179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965960" h="1517904">
                                    <a:moveTo>
                                      <a:pt x="0" y="237744"/>
                                    </a:moveTo>
                                    <a:lnTo>
                                      <a:pt x="996696" y="1517904"/>
                                    </a:lnTo>
                                    <a:lnTo>
                                      <a:pt x="1965960" y="530352"/>
                                    </a:lnTo>
                                    <a:lnTo>
                                      <a:pt x="256032" y="0"/>
                                    </a:lnTo>
                                    <a:lnTo>
                                      <a:pt x="0" y="237744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fr-FR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fr-FR"/>
                                </a:p>
                              </a:txBody>
                              <a:useSpRect/>
                            </a:txSp>
                            <a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</a:grpSp>
                    </lc:lockedCanvas>
                  </a:graphicData>
                </a:graphic>
              </wp:anchor>
            </w:drawing>
          </w:r>
          <w:r w:rsidRPr="005B1D40">
            <w:rPr>
              <w:rFonts w:asciiTheme="majorHAnsi" w:hAnsiTheme="majorHAnsi"/>
            </w:rPr>
            <w:br w:type="page"/>
          </w:r>
        </w:p>
        <w:p w:rsidR="002C5FE7" w:rsidRPr="005B1D40" w:rsidRDefault="002C5FE7">
          <w:pPr>
            <w:rPr>
              <w:rFonts w:asciiTheme="majorHAnsi" w:hAnsiTheme="majorHAnsi"/>
            </w:rPr>
          </w:pPr>
        </w:p>
        <w:sdt>
          <w:sdtPr>
            <w:rPr>
              <w:rFonts w:asciiTheme="majorHAnsi" w:eastAsiaTheme="minorEastAsia" w:hAnsiTheme="majorHAnsi" w:cstheme="minorBidi"/>
              <w:color w:val="0D0D0D" w:themeColor="text1" w:themeTint="F2"/>
              <w:sz w:val="24"/>
              <w:szCs w:val="20"/>
            </w:rPr>
            <w:id w:val="75320740"/>
            <w:docPartObj>
              <w:docPartGallery w:val="Table of Contents"/>
              <w:docPartUnique/>
            </w:docPartObj>
          </w:sdtPr>
          <w:sdtContent>
            <w:p w:rsidR="00BC2A86" w:rsidRDefault="00BC2A86">
              <w:pPr>
                <w:pStyle w:val="En-ttedetabledesmatires"/>
                <w:rPr>
                  <w:rFonts w:asciiTheme="majorHAnsi" w:eastAsiaTheme="minorEastAsia" w:hAnsiTheme="majorHAnsi" w:cstheme="minorBidi"/>
                  <w:color w:val="0D0D0D" w:themeColor="text1" w:themeTint="F2"/>
                  <w:sz w:val="24"/>
                  <w:szCs w:val="20"/>
                </w:rPr>
              </w:pPr>
            </w:p>
            <w:p w:rsidR="002C5FE7" w:rsidRPr="005B1D40" w:rsidRDefault="002C5FE7">
              <w:pPr>
                <w:pStyle w:val="En-ttedetabledesmatires"/>
                <w:rPr>
                  <w:rFonts w:asciiTheme="majorHAnsi" w:hAnsiTheme="majorHAnsi"/>
                </w:rPr>
              </w:pPr>
              <w:r w:rsidRPr="005B1D40">
                <w:rPr>
                  <w:rFonts w:asciiTheme="majorHAnsi" w:hAnsiTheme="majorHAnsi"/>
                  <w:sz w:val="96"/>
                </w:rPr>
                <w:t>Sommaire</w:t>
              </w:r>
            </w:p>
            <w:p w:rsidR="00BC2A86" w:rsidRPr="005B1D40" w:rsidRDefault="00BC2A86" w:rsidP="002C5FE7">
              <w:pPr>
                <w:rPr>
                  <w:rFonts w:asciiTheme="majorHAnsi" w:hAnsiTheme="majorHAnsi"/>
                </w:rPr>
              </w:pPr>
            </w:p>
            <w:p w:rsidR="00BC2A86" w:rsidRDefault="00BC2A86" w:rsidP="00BC2A86">
              <w:pPr>
                <w:pStyle w:val="Titre"/>
              </w:pPr>
            </w:p>
            <w:p w:rsidR="00BC2A86" w:rsidRPr="00BC2A86" w:rsidRDefault="005B1D40" w:rsidP="00BC2A86">
              <w:pPr>
                <w:pStyle w:val="Titre"/>
              </w:pPr>
              <w:r>
                <w:t>ID Scanner</w:t>
              </w:r>
            </w:p>
            <w:p w:rsidR="00FC4CB3" w:rsidRPr="00FC4CB3" w:rsidRDefault="006674E0">
              <w:pPr>
                <w:pStyle w:val="TM1"/>
                <w:tabs>
                  <w:tab w:val="right" w:leader="dot" w:pos="9180"/>
                </w:tabs>
                <w:rPr>
                  <w:rFonts w:asciiTheme="majorHAnsi" w:hAnsiTheme="majorHAnsi"/>
                  <w:noProof/>
                  <w:color w:val="auto"/>
                  <w:sz w:val="22"/>
                  <w:szCs w:val="22"/>
                  <w:lang w:eastAsia="fr-FR"/>
                </w:rPr>
              </w:pPr>
              <w:r w:rsidRPr="005B1D40">
                <w:rPr>
                  <w:rFonts w:asciiTheme="majorHAnsi" w:hAnsiTheme="majorHAnsi"/>
                </w:rPr>
                <w:fldChar w:fldCharType="begin"/>
              </w:r>
              <w:r w:rsidR="002C5FE7" w:rsidRPr="005B1D40">
                <w:rPr>
                  <w:rFonts w:asciiTheme="majorHAnsi" w:hAnsiTheme="majorHAnsi"/>
                </w:rPr>
                <w:instrText xml:space="preserve"> TOC \o "1-3" \h \z \u </w:instrText>
              </w:r>
              <w:r w:rsidRPr="005B1D40">
                <w:rPr>
                  <w:rFonts w:asciiTheme="majorHAnsi" w:hAnsiTheme="majorHAnsi"/>
                </w:rPr>
                <w:fldChar w:fldCharType="separate"/>
              </w:r>
              <w:hyperlink w:anchor="_Toc88829608" w:history="1">
                <w:r w:rsidR="00FC4CB3" w:rsidRPr="00FC4CB3">
                  <w:rPr>
                    <w:rStyle w:val="Lienhypertexte"/>
                    <w:rFonts w:asciiTheme="majorHAnsi" w:hAnsiTheme="majorHAnsi"/>
                    <w:noProof/>
                  </w:rPr>
                  <w:t>Contextualisation</w:t>
                </w:r>
                <w:r w:rsidR="00FC4CB3" w:rsidRPr="00FC4CB3">
                  <w:rPr>
                    <w:rFonts w:asciiTheme="majorHAnsi" w:hAnsiTheme="majorHAnsi"/>
                    <w:noProof/>
                    <w:webHidden/>
                  </w:rPr>
                  <w:tab/>
                </w:r>
                <w:r w:rsidR="00FC4CB3" w:rsidRPr="00FC4CB3">
                  <w:rPr>
                    <w:rFonts w:asciiTheme="majorHAnsi" w:hAnsiTheme="majorHAnsi"/>
                    <w:noProof/>
                    <w:webHidden/>
                  </w:rPr>
                  <w:fldChar w:fldCharType="begin"/>
                </w:r>
                <w:r w:rsidR="00FC4CB3" w:rsidRPr="00FC4CB3">
                  <w:rPr>
                    <w:rFonts w:asciiTheme="majorHAnsi" w:hAnsiTheme="majorHAnsi"/>
                    <w:noProof/>
                    <w:webHidden/>
                  </w:rPr>
                  <w:instrText xml:space="preserve"> PAGEREF _Toc88829608 \h </w:instrText>
                </w:r>
                <w:r w:rsidR="00FC4CB3" w:rsidRPr="00FC4CB3">
                  <w:rPr>
                    <w:rFonts w:asciiTheme="majorHAnsi" w:hAnsiTheme="majorHAnsi"/>
                    <w:noProof/>
                    <w:webHidden/>
                  </w:rPr>
                </w:r>
                <w:r w:rsidR="00FC4CB3" w:rsidRPr="00FC4CB3">
                  <w:rPr>
                    <w:rFonts w:asciiTheme="majorHAnsi" w:hAnsiTheme="majorHAnsi"/>
                    <w:noProof/>
                    <w:webHidden/>
                  </w:rPr>
                  <w:fldChar w:fldCharType="separate"/>
                </w:r>
                <w:r w:rsidR="003F1504">
                  <w:rPr>
                    <w:rFonts w:asciiTheme="majorHAnsi" w:hAnsiTheme="majorHAnsi"/>
                    <w:noProof/>
                    <w:webHidden/>
                  </w:rPr>
                  <w:t>3</w:t>
                </w:r>
                <w:r w:rsidR="00FC4CB3" w:rsidRPr="00FC4CB3">
                  <w:rPr>
                    <w:rFonts w:asciiTheme="majorHAnsi" w:hAnsiTheme="majorHAnsi"/>
                    <w:noProof/>
                    <w:webHidden/>
                  </w:rPr>
                  <w:fldChar w:fldCharType="end"/>
                </w:r>
              </w:hyperlink>
            </w:p>
            <w:p w:rsidR="00FC4CB3" w:rsidRPr="00FC4CB3" w:rsidRDefault="00FC4CB3">
              <w:pPr>
                <w:pStyle w:val="TM1"/>
                <w:tabs>
                  <w:tab w:val="right" w:leader="dot" w:pos="9180"/>
                </w:tabs>
                <w:rPr>
                  <w:rFonts w:asciiTheme="majorHAnsi" w:hAnsiTheme="majorHAnsi"/>
                  <w:noProof/>
                  <w:color w:val="auto"/>
                  <w:sz w:val="22"/>
                  <w:szCs w:val="22"/>
                  <w:lang w:eastAsia="fr-FR"/>
                </w:rPr>
              </w:pPr>
              <w:hyperlink w:anchor="_Toc88829609" w:history="1">
                <w:r w:rsidRPr="00FC4CB3">
                  <w:rPr>
                    <w:rStyle w:val="Lienhypertexte"/>
                    <w:rFonts w:asciiTheme="majorHAnsi" w:hAnsiTheme="majorHAnsi"/>
                    <w:noProof/>
                  </w:rPr>
                  <w:t>Fonctionnement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tab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begin"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instrText xml:space="preserve"> PAGEREF _Toc88829609 \h </w:instrTex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separate"/>
                </w:r>
                <w:r w:rsidR="003F1504">
                  <w:rPr>
                    <w:rFonts w:asciiTheme="majorHAnsi" w:hAnsiTheme="majorHAnsi"/>
                    <w:noProof/>
                    <w:webHidden/>
                  </w:rPr>
                  <w:t>3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end"/>
                </w:r>
              </w:hyperlink>
            </w:p>
            <w:p w:rsidR="00FC4CB3" w:rsidRPr="00FC4CB3" w:rsidRDefault="00FC4CB3">
              <w:pPr>
                <w:pStyle w:val="TM1"/>
                <w:tabs>
                  <w:tab w:val="right" w:leader="dot" w:pos="9180"/>
                </w:tabs>
                <w:rPr>
                  <w:rFonts w:asciiTheme="majorHAnsi" w:hAnsiTheme="majorHAnsi"/>
                  <w:noProof/>
                  <w:color w:val="auto"/>
                  <w:sz w:val="22"/>
                  <w:szCs w:val="22"/>
                  <w:lang w:eastAsia="fr-FR"/>
                </w:rPr>
              </w:pPr>
              <w:hyperlink w:anchor="_Toc88829610" w:history="1">
                <w:r w:rsidRPr="00FC4CB3">
                  <w:rPr>
                    <w:rStyle w:val="Lienhypertexte"/>
                    <w:rFonts w:asciiTheme="majorHAnsi" w:hAnsiTheme="majorHAnsi"/>
                    <w:noProof/>
                  </w:rPr>
                  <w:t>Pourquoi utilise-t-on une base de données ?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tab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begin"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instrText xml:space="preserve"> PAGEREF _Toc88829610 \h </w:instrTex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separate"/>
                </w:r>
                <w:r w:rsidR="003F1504">
                  <w:rPr>
                    <w:rFonts w:asciiTheme="majorHAnsi" w:hAnsiTheme="majorHAnsi"/>
                    <w:noProof/>
                    <w:webHidden/>
                  </w:rPr>
                  <w:t>4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end"/>
                </w:r>
              </w:hyperlink>
            </w:p>
            <w:p w:rsidR="00FC4CB3" w:rsidRPr="00FC4CB3" w:rsidRDefault="00FC4CB3">
              <w:pPr>
                <w:pStyle w:val="TM1"/>
                <w:tabs>
                  <w:tab w:val="right" w:leader="dot" w:pos="9180"/>
                </w:tabs>
                <w:rPr>
                  <w:rFonts w:asciiTheme="majorHAnsi" w:hAnsiTheme="majorHAnsi"/>
                  <w:noProof/>
                  <w:color w:val="auto"/>
                  <w:sz w:val="22"/>
                  <w:szCs w:val="22"/>
                  <w:lang w:eastAsia="fr-FR"/>
                </w:rPr>
              </w:pPr>
              <w:hyperlink w:anchor="_Toc88829611" w:history="1">
                <w:r w:rsidRPr="00FC4CB3">
                  <w:rPr>
                    <w:rStyle w:val="Lienhypertexte"/>
                    <w:rFonts w:asciiTheme="majorHAnsi" w:hAnsiTheme="majorHAnsi"/>
                    <w:noProof/>
                  </w:rPr>
                  <w:t>Comment est générer le code QR ?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tab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begin"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instrText xml:space="preserve"> PAGEREF _Toc88829611 \h </w:instrTex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separate"/>
                </w:r>
                <w:r w:rsidR="003F1504">
                  <w:rPr>
                    <w:rFonts w:asciiTheme="majorHAnsi" w:hAnsiTheme="majorHAnsi"/>
                    <w:noProof/>
                    <w:webHidden/>
                  </w:rPr>
                  <w:t>4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end"/>
                </w:r>
              </w:hyperlink>
            </w:p>
            <w:p w:rsidR="00FC4CB3" w:rsidRPr="00FC4CB3" w:rsidRDefault="00FC4CB3">
              <w:pPr>
                <w:pStyle w:val="TM1"/>
                <w:tabs>
                  <w:tab w:val="right" w:leader="dot" w:pos="9180"/>
                </w:tabs>
                <w:rPr>
                  <w:rFonts w:asciiTheme="majorHAnsi" w:hAnsiTheme="majorHAnsi"/>
                  <w:noProof/>
                  <w:color w:val="auto"/>
                  <w:sz w:val="22"/>
                  <w:szCs w:val="22"/>
                  <w:lang w:eastAsia="fr-FR"/>
                </w:rPr>
              </w:pPr>
              <w:hyperlink w:anchor="_Toc88829612" w:history="1">
                <w:r w:rsidRPr="00FC4CB3">
                  <w:rPr>
                    <w:rStyle w:val="Lienhypertexte"/>
                    <w:rFonts w:asciiTheme="majorHAnsi" w:hAnsiTheme="majorHAnsi"/>
                    <w:noProof/>
                  </w:rPr>
                  <w:t>Comment sont affichées les données ?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tab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begin"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instrText xml:space="preserve"> PAGEREF _Toc88829612 \h </w:instrTex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separate"/>
                </w:r>
                <w:r w:rsidR="003F1504">
                  <w:rPr>
                    <w:rFonts w:asciiTheme="majorHAnsi" w:hAnsiTheme="majorHAnsi"/>
                    <w:noProof/>
                    <w:webHidden/>
                  </w:rPr>
                  <w:t>5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end"/>
                </w:r>
              </w:hyperlink>
            </w:p>
            <w:p w:rsidR="00FC4CB3" w:rsidRPr="00FC4CB3" w:rsidRDefault="00FC4CB3">
              <w:pPr>
                <w:pStyle w:val="TM1"/>
                <w:tabs>
                  <w:tab w:val="right" w:leader="dot" w:pos="9180"/>
                </w:tabs>
                <w:rPr>
                  <w:rFonts w:asciiTheme="majorHAnsi" w:hAnsiTheme="majorHAnsi"/>
                  <w:noProof/>
                  <w:color w:val="auto"/>
                  <w:sz w:val="22"/>
                  <w:szCs w:val="22"/>
                  <w:lang w:eastAsia="fr-FR"/>
                </w:rPr>
              </w:pPr>
              <w:hyperlink w:anchor="_Toc88829613" w:history="1">
                <w:r w:rsidRPr="00FC4CB3">
                  <w:rPr>
                    <w:rStyle w:val="Lienhypertexte"/>
                    <w:rFonts w:asciiTheme="majorHAnsi" w:hAnsiTheme="majorHAnsi"/>
                    <w:noProof/>
                  </w:rPr>
                  <w:t>Comment vérifier le code QR ?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tab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begin"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instrText xml:space="preserve"> PAGEREF _Toc88829613 \h </w:instrTex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separate"/>
                </w:r>
                <w:r w:rsidR="003F1504">
                  <w:rPr>
                    <w:rFonts w:asciiTheme="majorHAnsi" w:hAnsiTheme="majorHAnsi"/>
                    <w:noProof/>
                    <w:webHidden/>
                  </w:rPr>
                  <w:t>5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end"/>
                </w:r>
              </w:hyperlink>
            </w:p>
            <w:p w:rsidR="00FC4CB3" w:rsidRPr="00FC4CB3" w:rsidRDefault="00FC4CB3">
              <w:pPr>
                <w:pStyle w:val="TM1"/>
                <w:tabs>
                  <w:tab w:val="right" w:leader="dot" w:pos="9180"/>
                </w:tabs>
                <w:rPr>
                  <w:rFonts w:asciiTheme="majorHAnsi" w:hAnsiTheme="majorHAnsi"/>
                  <w:noProof/>
                  <w:color w:val="auto"/>
                  <w:sz w:val="22"/>
                  <w:szCs w:val="22"/>
                  <w:lang w:eastAsia="fr-FR"/>
                </w:rPr>
              </w:pPr>
              <w:hyperlink w:anchor="_Toc88829614" w:history="1">
                <w:r w:rsidRPr="00FC4CB3">
                  <w:rPr>
                    <w:rStyle w:val="Lienhypertexte"/>
                    <w:rFonts w:asciiTheme="majorHAnsi" w:hAnsiTheme="majorHAnsi"/>
                    <w:noProof/>
                  </w:rPr>
                  <w:t>L’interface Web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tab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begin"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instrText xml:space="preserve"> PAGEREF _Toc88829614 \h </w:instrTex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separate"/>
                </w:r>
                <w:r w:rsidR="003F1504">
                  <w:rPr>
                    <w:rFonts w:asciiTheme="majorHAnsi" w:hAnsiTheme="majorHAnsi"/>
                    <w:noProof/>
                    <w:webHidden/>
                  </w:rPr>
                  <w:t>6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end"/>
                </w:r>
              </w:hyperlink>
            </w:p>
            <w:p w:rsidR="00FC4CB3" w:rsidRPr="00FC4CB3" w:rsidRDefault="00FC4CB3">
              <w:pPr>
                <w:pStyle w:val="TM1"/>
                <w:tabs>
                  <w:tab w:val="right" w:leader="dot" w:pos="9180"/>
                </w:tabs>
                <w:rPr>
                  <w:rFonts w:asciiTheme="majorHAnsi" w:hAnsiTheme="majorHAnsi"/>
                  <w:noProof/>
                  <w:color w:val="auto"/>
                  <w:sz w:val="22"/>
                  <w:szCs w:val="22"/>
                  <w:lang w:eastAsia="fr-FR"/>
                </w:rPr>
              </w:pPr>
              <w:hyperlink w:anchor="_Toc88829615" w:history="1">
                <w:r w:rsidRPr="00FC4CB3">
                  <w:rPr>
                    <w:rStyle w:val="Lienhypertexte"/>
                    <w:rFonts w:asciiTheme="majorHAnsi" w:hAnsiTheme="majorHAnsi"/>
                    <w:noProof/>
                  </w:rPr>
                  <w:t>La base de données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tab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begin"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instrText xml:space="preserve"> PAGEREF _Toc88829615 \h </w:instrTex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separate"/>
                </w:r>
                <w:r w:rsidR="003F1504">
                  <w:rPr>
                    <w:rFonts w:asciiTheme="majorHAnsi" w:hAnsiTheme="majorHAnsi"/>
                    <w:noProof/>
                    <w:webHidden/>
                  </w:rPr>
                  <w:t>6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end"/>
                </w:r>
              </w:hyperlink>
            </w:p>
            <w:p w:rsidR="00FC4CB3" w:rsidRPr="00FC4CB3" w:rsidRDefault="00FC4CB3">
              <w:pPr>
                <w:pStyle w:val="TM1"/>
                <w:tabs>
                  <w:tab w:val="right" w:leader="dot" w:pos="9180"/>
                </w:tabs>
                <w:rPr>
                  <w:rFonts w:asciiTheme="majorHAnsi" w:hAnsiTheme="majorHAnsi"/>
                  <w:noProof/>
                  <w:color w:val="auto"/>
                  <w:sz w:val="22"/>
                  <w:szCs w:val="22"/>
                  <w:lang w:eastAsia="fr-FR"/>
                </w:rPr>
              </w:pPr>
              <w:hyperlink w:anchor="_Toc88829616" w:history="1">
                <w:r w:rsidRPr="00FC4CB3">
                  <w:rPr>
                    <w:rStyle w:val="Lienhypertexte"/>
                    <w:rFonts w:asciiTheme="majorHAnsi" w:hAnsiTheme="majorHAnsi"/>
                    <w:b/>
                    <w:noProof/>
                  </w:rPr>
                  <w:t>phpmyadmin</w:t>
                </w:r>
                <w:r w:rsidRPr="00FC4CB3">
                  <w:rPr>
                    <w:rStyle w:val="Lienhypertexte"/>
                    <w:rFonts w:asciiTheme="majorHAnsi" w:hAnsiTheme="majorHAnsi"/>
                    <w:noProof/>
                  </w:rPr>
                  <w:t> : base de données graphique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tab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begin"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instrText xml:space="preserve"> PAGEREF _Toc88829616 \h </w:instrTex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separate"/>
                </w:r>
                <w:r w:rsidR="003F1504">
                  <w:rPr>
                    <w:rFonts w:asciiTheme="majorHAnsi" w:hAnsiTheme="majorHAnsi"/>
                    <w:noProof/>
                    <w:webHidden/>
                  </w:rPr>
                  <w:t>7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end"/>
                </w:r>
              </w:hyperlink>
            </w:p>
            <w:p w:rsidR="00FC4CB3" w:rsidRPr="00FC4CB3" w:rsidRDefault="00FC4CB3">
              <w:pPr>
                <w:pStyle w:val="TM1"/>
                <w:tabs>
                  <w:tab w:val="right" w:leader="dot" w:pos="9180"/>
                </w:tabs>
                <w:rPr>
                  <w:rStyle w:val="Lienhypertexte"/>
                  <w:rFonts w:asciiTheme="majorHAnsi" w:hAnsiTheme="majorHAnsi"/>
                  <w:noProof/>
                </w:rPr>
              </w:pPr>
              <w:hyperlink w:anchor="_Toc88829617" w:history="1">
                <w:r w:rsidRPr="00FC4CB3">
                  <w:rPr>
                    <w:rStyle w:val="Lienhypertexte"/>
                    <w:rFonts w:asciiTheme="majorHAnsi" w:hAnsiTheme="majorHAnsi"/>
                    <w:i/>
                    <w:noProof/>
                  </w:rPr>
                  <w:t>Conclusion </w:t>
                </w:r>
                <w:r w:rsidRPr="00FC4CB3">
                  <w:rPr>
                    <w:rStyle w:val="Lienhypertexte"/>
                    <w:rFonts w:asciiTheme="majorHAnsi" w:hAnsiTheme="majorHAnsi"/>
                    <w:noProof/>
                  </w:rPr>
                  <w:t>: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tab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begin"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instrText xml:space="preserve"> PAGEREF _Toc88829617 \h </w:instrTex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separate"/>
                </w:r>
                <w:r w:rsidR="003F1504">
                  <w:rPr>
                    <w:rFonts w:asciiTheme="majorHAnsi" w:hAnsiTheme="majorHAnsi"/>
                    <w:noProof/>
                    <w:webHidden/>
                  </w:rPr>
                  <w:t>7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end"/>
                </w:r>
              </w:hyperlink>
            </w:p>
            <w:p w:rsidR="00FC4CB3" w:rsidRDefault="00FC4CB3" w:rsidP="00FC4CB3">
              <w:pPr>
                <w:rPr>
                  <w:rFonts w:asciiTheme="majorHAnsi" w:hAnsiTheme="majorHAnsi"/>
                  <w:noProof/>
                </w:rPr>
              </w:pPr>
            </w:p>
            <w:p w:rsidR="00BC2A86" w:rsidRDefault="00BC2A86" w:rsidP="00FC4CB3">
              <w:pPr>
                <w:rPr>
                  <w:rFonts w:asciiTheme="majorHAnsi" w:hAnsiTheme="majorHAnsi"/>
                  <w:noProof/>
                </w:rPr>
              </w:pPr>
            </w:p>
            <w:p w:rsidR="00BC2A86" w:rsidRPr="00FC4CB3" w:rsidRDefault="00BC2A86" w:rsidP="00FC4CB3">
              <w:pPr>
                <w:rPr>
                  <w:rFonts w:asciiTheme="majorHAnsi" w:hAnsiTheme="majorHAnsi"/>
                  <w:noProof/>
                </w:rPr>
              </w:pPr>
            </w:p>
            <w:p w:rsidR="00FC4CB3" w:rsidRPr="00FC4CB3" w:rsidRDefault="00FC4CB3" w:rsidP="00FC4CB3">
              <w:pPr>
                <w:pStyle w:val="Titre"/>
                <w:rPr>
                  <w:rFonts w:asciiTheme="majorHAnsi" w:hAnsiTheme="majorHAnsi"/>
                  <w:noProof/>
                </w:rPr>
              </w:pPr>
              <w:r w:rsidRPr="00FC4CB3">
                <w:rPr>
                  <w:rFonts w:asciiTheme="majorHAnsi" w:hAnsiTheme="majorHAnsi"/>
                  <w:noProof/>
                </w:rPr>
                <w:t>ANNEXES</w:t>
              </w:r>
            </w:p>
            <w:p w:rsidR="00FC4CB3" w:rsidRPr="00FC4CB3" w:rsidRDefault="00FC4CB3">
              <w:pPr>
                <w:pStyle w:val="TM1"/>
                <w:tabs>
                  <w:tab w:val="right" w:leader="dot" w:pos="9180"/>
                </w:tabs>
                <w:rPr>
                  <w:rFonts w:asciiTheme="majorHAnsi" w:hAnsiTheme="majorHAnsi"/>
                  <w:noProof/>
                  <w:color w:val="auto"/>
                  <w:sz w:val="22"/>
                  <w:szCs w:val="22"/>
                  <w:lang w:eastAsia="fr-FR"/>
                </w:rPr>
              </w:pPr>
              <w:hyperlink w:anchor="_Toc88829618" w:history="1">
                <w:r w:rsidRPr="00FC4CB3">
                  <w:rPr>
                    <w:rStyle w:val="Lienhypertexte"/>
                    <w:rFonts w:asciiTheme="majorHAnsi" w:hAnsiTheme="majorHAnsi"/>
                    <w:noProof/>
                  </w:rPr>
                  <w:t>Diagramme de cas d’utilisation (UML)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tab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begin"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instrText xml:space="preserve"> PAGEREF _Toc88829618 \h </w:instrTex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separate"/>
                </w:r>
                <w:r w:rsidR="003F1504">
                  <w:rPr>
                    <w:rFonts w:asciiTheme="majorHAnsi" w:hAnsiTheme="majorHAnsi"/>
                    <w:noProof/>
                    <w:webHidden/>
                  </w:rPr>
                  <w:t>8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end"/>
                </w:r>
              </w:hyperlink>
            </w:p>
            <w:p w:rsidR="00FC4CB3" w:rsidRPr="00FC4CB3" w:rsidRDefault="00FC4CB3">
              <w:pPr>
                <w:pStyle w:val="TM1"/>
                <w:tabs>
                  <w:tab w:val="right" w:leader="dot" w:pos="9180"/>
                </w:tabs>
                <w:rPr>
                  <w:rFonts w:asciiTheme="majorHAnsi" w:hAnsiTheme="majorHAnsi"/>
                  <w:noProof/>
                  <w:color w:val="auto"/>
                  <w:sz w:val="22"/>
                  <w:szCs w:val="22"/>
                  <w:lang w:eastAsia="fr-FR"/>
                </w:rPr>
              </w:pPr>
              <w:hyperlink w:anchor="_Toc88829619" w:history="1">
                <w:r w:rsidRPr="00FC4CB3">
                  <w:rPr>
                    <w:rStyle w:val="Lienhypertexte"/>
                    <w:rFonts w:asciiTheme="majorHAnsi" w:hAnsiTheme="majorHAnsi"/>
                    <w:noProof/>
                  </w:rPr>
                  <w:t>Lecteur Code Barres EY-001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tab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begin"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instrText xml:space="preserve"> PAGEREF _Toc88829619 \h </w:instrTex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separate"/>
                </w:r>
                <w:r w:rsidR="003F1504">
                  <w:rPr>
                    <w:rFonts w:asciiTheme="majorHAnsi" w:hAnsiTheme="majorHAnsi"/>
                    <w:noProof/>
                    <w:webHidden/>
                  </w:rPr>
                  <w:t>9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end"/>
                </w:r>
              </w:hyperlink>
            </w:p>
            <w:p w:rsidR="00FC4CB3" w:rsidRDefault="00FC4CB3">
              <w:pPr>
                <w:pStyle w:val="TM1"/>
                <w:tabs>
                  <w:tab w:val="right" w:leader="dot" w:pos="9180"/>
                </w:tabs>
                <w:rPr>
                  <w:rFonts w:asciiTheme="minorHAnsi" w:hAnsiTheme="minorHAnsi"/>
                  <w:noProof/>
                  <w:color w:val="auto"/>
                  <w:sz w:val="22"/>
                  <w:szCs w:val="22"/>
                  <w:lang w:eastAsia="fr-FR"/>
                </w:rPr>
              </w:pPr>
              <w:hyperlink w:anchor="_Toc88829620" w:history="1">
                <w:r w:rsidRPr="00FC4CB3">
                  <w:rPr>
                    <w:rStyle w:val="Lienhypertexte"/>
                    <w:rFonts w:asciiTheme="majorHAnsi" w:hAnsiTheme="majorHAnsi"/>
                    <w:noProof/>
                  </w:rPr>
                  <w:t>Devis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tab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begin"/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instrText xml:space="preserve"> PAGEREF _Toc88829620 \h </w:instrTex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separate"/>
                </w:r>
                <w:r w:rsidR="003F1504">
                  <w:rPr>
                    <w:rFonts w:asciiTheme="majorHAnsi" w:hAnsiTheme="majorHAnsi"/>
                    <w:noProof/>
                    <w:webHidden/>
                  </w:rPr>
                  <w:t>10</w:t>
                </w:r>
                <w:r w:rsidRPr="00FC4CB3">
                  <w:rPr>
                    <w:rFonts w:asciiTheme="majorHAnsi" w:hAnsiTheme="majorHAnsi"/>
                    <w:noProof/>
                    <w:webHidden/>
                  </w:rPr>
                  <w:fldChar w:fldCharType="end"/>
                </w:r>
              </w:hyperlink>
            </w:p>
            <w:p w:rsidR="002C5FE7" w:rsidRPr="005B1D40" w:rsidRDefault="006674E0">
              <w:pPr>
                <w:rPr>
                  <w:rFonts w:asciiTheme="majorHAnsi" w:hAnsiTheme="majorHAnsi"/>
                </w:rPr>
              </w:pPr>
              <w:r w:rsidRPr="005B1D40">
                <w:rPr>
                  <w:rFonts w:asciiTheme="majorHAnsi" w:hAnsiTheme="majorHAnsi"/>
                </w:rPr>
                <w:fldChar w:fldCharType="end"/>
              </w:r>
            </w:p>
          </w:sdtContent>
        </w:sdt>
        <w:p w:rsidR="002C5FE7" w:rsidRPr="005B1D40" w:rsidRDefault="002C5FE7">
          <w:pPr>
            <w:rPr>
              <w:rFonts w:asciiTheme="majorHAnsi" w:hAnsiTheme="majorHAnsi"/>
            </w:rPr>
          </w:pPr>
          <w:r w:rsidRPr="005B1D40">
            <w:rPr>
              <w:rFonts w:asciiTheme="majorHAnsi" w:hAnsiTheme="majorHAnsi"/>
            </w:rPr>
            <w:br w:type="page"/>
          </w:r>
        </w:p>
      </w:sdtContent>
    </w:sdt>
    <w:p w:rsidR="002C5FE7" w:rsidRPr="005B1D40" w:rsidRDefault="002C5FE7" w:rsidP="002C5FE7">
      <w:pPr>
        <w:pStyle w:val="Titre"/>
        <w:rPr>
          <w:rFonts w:asciiTheme="majorHAnsi" w:hAnsiTheme="majorHAnsi"/>
        </w:rPr>
      </w:pPr>
    </w:p>
    <w:p w:rsidR="00EF36A5" w:rsidRPr="005B1D40" w:rsidRDefault="002C5FE7" w:rsidP="002C5FE7">
      <w:pPr>
        <w:pStyle w:val="Titre"/>
        <w:rPr>
          <w:rFonts w:asciiTheme="majorHAnsi" w:hAnsiTheme="majorHAnsi"/>
          <w:sz w:val="96"/>
        </w:rPr>
      </w:pPr>
      <w:r w:rsidRPr="005B1D40">
        <w:rPr>
          <w:rFonts w:asciiTheme="majorHAnsi" w:hAnsiTheme="majorHAnsi"/>
          <w:sz w:val="96"/>
        </w:rPr>
        <w:t xml:space="preserve">ID Scanner </w:t>
      </w:r>
    </w:p>
    <w:p w:rsidR="00143EC8" w:rsidRPr="005B1D40" w:rsidRDefault="007872BD" w:rsidP="00F60344">
      <w:pPr>
        <w:pStyle w:val="Titre1"/>
        <w:rPr>
          <w:rFonts w:asciiTheme="majorHAnsi" w:hAnsiTheme="majorHAnsi"/>
        </w:rPr>
      </w:pPr>
      <w:bookmarkStart w:id="1" w:name="_Toc88829608"/>
      <w:r w:rsidRPr="005B1D40">
        <w:rPr>
          <w:rFonts w:asciiTheme="majorHAnsi" w:hAnsiTheme="majorHAnsi"/>
        </w:rPr>
        <w:t>Contextualisation</w:t>
      </w:r>
      <w:bookmarkEnd w:id="1"/>
    </w:p>
    <w:p w:rsidR="007872BD" w:rsidRPr="005B1D40" w:rsidRDefault="007872BD" w:rsidP="00143EC8">
      <w:pPr>
        <w:rPr>
          <w:rFonts w:asciiTheme="majorHAnsi" w:hAnsiTheme="majorHAnsi"/>
        </w:rPr>
      </w:pPr>
    </w:p>
    <w:p w:rsidR="00143EC8" w:rsidRPr="005B1D40" w:rsidRDefault="00143EC8" w:rsidP="00143EC8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>La Carte Nationale d’Identité (CNI) est un document délivré par l’Etat français permettant d’identifier la personne qui en est détentrice.</w:t>
      </w:r>
    </w:p>
    <w:p w:rsidR="007E2BE1" w:rsidRPr="005B1D40" w:rsidRDefault="00143EC8" w:rsidP="00143EC8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>Elle est délivrée à toute personne qui en fait la demande à condition de pouvoir prouver sa nationalité française. Il n’y a aucune condition d’âge pour être titulaire d’une CNI.</w:t>
      </w:r>
    </w:p>
    <w:p w:rsidR="007E2BE1" w:rsidRPr="005B1D40" w:rsidRDefault="007E2BE1" w:rsidP="00143EC8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>Pendant les 10 dernières années, 4.2% des personnes interrogés sont victimes de l’usurpation d’identité.</w:t>
      </w:r>
    </w:p>
    <w:p w:rsidR="007E2BE1" w:rsidRPr="005B1D40" w:rsidRDefault="007E2BE1" w:rsidP="00143EC8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>De ce fait, ce projet  ID Scanner semble utile.</w:t>
      </w:r>
    </w:p>
    <w:p w:rsidR="007E2BE1" w:rsidRPr="005B1D40" w:rsidRDefault="007E2BE1" w:rsidP="00143EC8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>Par exemple, à la mairie lorsque vous irez renouveler votre carte d’identité, vous recevrez cette fois-ci un ID code QR permettant la vérification de l’identité rapidement.</w:t>
      </w:r>
    </w:p>
    <w:p w:rsidR="00CF65DD" w:rsidRPr="005B1D40" w:rsidRDefault="007E2BE1" w:rsidP="00143EC8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 xml:space="preserve">Ce mode de vérification peut être </w:t>
      </w:r>
      <w:r w:rsidR="00CF65DD" w:rsidRPr="005B1D40">
        <w:rPr>
          <w:rFonts w:asciiTheme="majorHAnsi" w:hAnsiTheme="majorHAnsi"/>
        </w:rPr>
        <w:t>utilisé</w:t>
      </w:r>
      <w:r w:rsidRPr="005B1D40">
        <w:rPr>
          <w:rFonts w:asciiTheme="majorHAnsi" w:hAnsiTheme="majorHAnsi"/>
        </w:rPr>
        <w:t xml:space="preserve"> aussi bien dans les mairies, que dans les écoles, ou bien </w:t>
      </w:r>
      <w:r w:rsidR="00CF65DD" w:rsidRPr="005B1D40">
        <w:rPr>
          <w:rFonts w:asciiTheme="majorHAnsi" w:hAnsiTheme="majorHAnsi"/>
        </w:rPr>
        <w:t>dans les aéroports.</w:t>
      </w:r>
    </w:p>
    <w:p w:rsidR="00CF65DD" w:rsidRPr="005B1D40" w:rsidRDefault="00CF65DD" w:rsidP="00CF65DD">
      <w:pPr>
        <w:pStyle w:val="Titre1"/>
        <w:rPr>
          <w:rFonts w:asciiTheme="majorHAnsi" w:hAnsiTheme="majorHAnsi"/>
        </w:rPr>
      </w:pPr>
      <w:bookmarkStart w:id="2" w:name="_Toc88829609"/>
      <w:r w:rsidRPr="005B1D40">
        <w:rPr>
          <w:rFonts w:asciiTheme="majorHAnsi" w:hAnsiTheme="majorHAnsi"/>
          <w:sz w:val="32"/>
        </w:rPr>
        <w:t>Fonctionnement</w:t>
      </w:r>
      <w:bookmarkEnd w:id="2"/>
      <w:r w:rsidRPr="005B1D40">
        <w:rPr>
          <w:rFonts w:asciiTheme="majorHAnsi" w:hAnsiTheme="majorHAnsi"/>
        </w:rPr>
        <w:t xml:space="preserve"> </w:t>
      </w:r>
    </w:p>
    <w:p w:rsidR="00CF65DD" w:rsidRPr="005B1D40" w:rsidRDefault="00CF65DD" w:rsidP="00CF65DD">
      <w:pPr>
        <w:rPr>
          <w:rFonts w:asciiTheme="majorHAnsi" w:hAnsiTheme="majorHAnsi"/>
        </w:rPr>
      </w:pPr>
    </w:p>
    <w:p w:rsidR="00CF65DD" w:rsidRPr="005B1D40" w:rsidRDefault="00CF65DD" w:rsidP="00CF65DD">
      <w:pPr>
        <w:rPr>
          <w:rFonts w:asciiTheme="majorHAnsi" w:hAnsiTheme="majorHAnsi"/>
        </w:rPr>
      </w:pPr>
      <w:r w:rsidRPr="005B1D40"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465455</wp:posOffset>
            </wp:positionV>
            <wp:extent cx="4105275" cy="2076450"/>
            <wp:effectExtent l="19050" t="0" r="9525" b="0"/>
            <wp:wrapSquare wrapText="bothSides"/>
            <wp:docPr id="2" name="Image 0" descr="donné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nées.png"/>
                    <pic:cNvPicPr/>
                  </pic:nvPicPr>
                  <pic:blipFill>
                    <a:blip r:embed="rId15" cstate="print">
                      <a:lum bright="10000" contrast="20000"/>
                    </a:blip>
                    <a:srcRect t="654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1D40">
        <w:rPr>
          <w:rFonts w:asciiTheme="majorHAnsi" w:hAnsiTheme="majorHAnsi"/>
        </w:rPr>
        <w:t>Pour générer ce code QR d’identité, on doit au préalable créer une interface web qui nous permettra de saisir les données de l’utilisateur dans un formulaire.</w:t>
      </w:r>
      <w:r w:rsidRPr="005B1D40">
        <w:rPr>
          <w:rFonts w:asciiTheme="majorHAnsi" w:hAnsiTheme="majorHAnsi"/>
          <w:noProof/>
          <w:lang w:eastAsia="fr-FR"/>
        </w:rPr>
        <w:t xml:space="preserve"> </w:t>
      </w:r>
    </w:p>
    <w:p w:rsidR="00CF65DD" w:rsidRPr="005B1D40" w:rsidRDefault="00CF65DD" w:rsidP="00CF65DD">
      <w:pPr>
        <w:rPr>
          <w:rFonts w:asciiTheme="majorHAnsi" w:hAnsiTheme="majorHAnsi"/>
        </w:rPr>
      </w:pPr>
    </w:p>
    <w:p w:rsidR="00CF65DD" w:rsidRPr="005B1D40" w:rsidRDefault="00CF65DD" w:rsidP="00CF65DD">
      <w:pPr>
        <w:rPr>
          <w:rFonts w:asciiTheme="majorHAnsi" w:hAnsiTheme="majorHAnsi"/>
        </w:rPr>
      </w:pPr>
    </w:p>
    <w:p w:rsidR="00CF65DD" w:rsidRPr="005B1D40" w:rsidRDefault="00CF65DD" w:rsidP="00CF65DD">
      <w:pPr>
        <w:rPr>
          <w:rFonts w:asciiTheme="majorHAnsi" w:hAnsiTheme="majorHAnsi"/>
        </w:rPr>
      </w:pPr>
    </w:p>
    <w:p w:rsidR="00CF65DD" w:rsidRPr="005B1D40" w:rsidRDefault="00CF65DD" w:rsidP="00CF65DD">
      <w:pPr>
        <w:rPr>
          <w:rFonts w:asciiTheme="majorHAnsi" w:hAnsiTheme="majorHAnsi"/>
        </w:rPr>
      </w:pPr>
    </w:p>
    <w:p w:rsidR="00CF65DD" w:rsidRPr="005B1D40" w:rsidRDefault="00CF65DD" w:rsidP="00CF65DD">
      <w:pPr>
        <w:rPr>
          <w:rFonts w:asciiTheme="majorHAnsi" w:hAnsiTheme="majorHAnsi"/>
        </w:rPr>
      </w:pPr>
    </w:p>
    <w:p w:rsidR="00CF65DD" w:rsidRPr="005B1D40" w:rsidRDefault="00CF65DD" w:rsidP="00CF65DD">
      <w:pPr>
        <w:rPr>
          <w:rFonts w:asciiTheme="majorHAnsi" w:hAnsiTheme="majorHAnsi"/>
        </w:rPr>
      </w:pPr>
    </w:p>
    <w:p w:rsidR="00CF65DD" w:rsidRPr="005B1D40" w:rsidRDefault="00CF65DD" w:rsidP="00CF65DD">
      <w:pPr>
        <w:rPr>
          <w:rFonts w:asciiTheme="majorHAnsi" w:hAnsiTheme="majorHAnsi"/>
        </w:rPr>
      </w:pPr>
    </w:p>
    <w:p w:rsidR="00CF65DD" w:rsidRPr="005B1D40" w:rsidRDefault="006674E0" w:rsidP="00CF65DD">
      <w:pPr>
        <w:rPr>
          <w:rFonts w:asciiTheme="majorHAnsi" w:hAnsiTheme="majorHAnsi"/>
        </w:rPr>
      </w:pPr>
      <w:r w:rsidRPr="005B1D40">
        <w:rPr>
          <w:rFonts w:asciiTheme="majorHAnsi" w:hAnsiTheme="majorHAnsi"/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34.65pt;margin-top:9.3pt;width:0;height:24.1pt;z-index:251669504" o:connectortype="straight" strokecolor="#c0f400 [3204]" strokeweight="1pt">
            <v:stroke dashstyle="dash"/>
            <v:shadow color="#868686"/>
          </v:shape>
        </w:pict>
      </w:r>
      <w:r w:rsidRPr="005B1D40">
        <w:rPr>
          <w:rFonts w:asciiTheme="majorHAnsi" w:hAnsiTheme="majorHAnsi"/>
          <w:noProof/>
          <w:lang w:eastAsia="fr-FR"/>
        </w:rPr>
        <w:pict>
          <v:roundrect id="_x0000_s1046" style="position:absolute;margin-left:218pt;margin-top:.5pt;width:24.45pt;height:8.8pt;z-index:251668480" arcsize="10923f" filled="f" fillcolor="white [3201]" strokecolor="#c0f400 [3204]" strokeweight="1pt">
            <v:shadow color="#868686"/>
          </v:roundrect>
        </w:pict>
      </w:r>
    </w:p>
    <w:p w:rsidR="00CF65DD" w:rsidRPr="005B1D40" w:rsidRDefault="006674E0" w:rsidP="00CF65DD">
      <w:pPr>
        <w:rPr>
          <w:rFonts w:asciiTheme="majorHAnsi" w:hAnsiTheme="majorHAnsi"/>
        </w:rPr>
      </w:pPr>
      <w:r w:rsidRPr="005B1D40">
        <w:rPr>
          <w:rFonts w:asciiTheme="majorHAnsi" w:hAnsiTheme="majorHAnsi"/>
          <w:noProof/>
          <w:lang w:eastAsia="fr-FR"/>
        </w:rPr>
        <w:pict>
          <v:shape id="_x0000_s1049" type="#_x0000_t32" style="position:absolute;margin-left:356.8pt;margin-top:12.45pt;width:.05pt;height:8.1pt;flip:y;z-index:251671552" o:connectortype="straight" strokecolor="#c0f400 [3204]" strokeweight="1pt">
            <v:stroke dashstyle="dash"/>
            <v:shadow color="#868686"/>
          </v:shape>
        </w:pict>
      </w:r>
      <w:r w:rsidRPr="005B1D40">
        <w:rPr>
          <w:rFonts w:asciiTheme="majorHAnsi" w:hAnsiTheme="majorHAnsi"/>
          <w:noProof/>
          <w:lang w:eastAsia="fr-FR"/>
        </w:rPr>
        <w:pict>
          <v:shape id="_x0000_s1048" type="#_x0000_t32" style="position:absolute;margin-left:234.65pt;margin-top:12.45pt;width:122.15pt;height:0;flip:x;z-index:251670528" o:connectortype="straight" strokecolor="#c0f400 [3204]" strokeweight="1pt">
            <v:stroke dashstyle="dash"/>
            <v:shadow color="#868686"/>
          </v:shape>
        </w:pict>
      </w:r>
    </w:p>
    <w:p w:rsidR="002C5FE7" w:rsidRPr="005B1D40" w:rsidRDefault="00CF65DD" w:rsidP="00CF65DD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>Une fois que les données sont saisies, on clique sur le bouton « </w:t>
      </w:r>
      <w:r w:rsidRPr="005B1D40">
        <w:rPr>
          <w:rFonts w:asciiTheme="majorHAnsi" w:hAnsiTheme="majorHAnsi"/>
          <w:b/>
        </w:rPr>
        <w:t>Générer Code QR</w:t>
      </w:r>
      <w:r w:rsidRPr="005B1D40">
        <w:rPr>
          <w:rFonts w:asciiTheme="majorHAnsi" w:hAnsiTheme="majorHAnsi"/>
        </w:rPr>
        <w:t> ». Celui-ci, transfèrera les données dans la base de données « phpmyadmin » sous XAMPP nommée «</w:t>
      </w:r>
      <w:r w:rsidRPr="005B1D40">
        <w:rPr>
          <w:rFonts w:asciiTheme="majorHAnsi" w:hAnsiTheme="majorHAnsi"/>
          <w:b/>
        </w:rPr>
        <w:t> ci</w:t>
      </w:r>
      <w:r w:rsidRPr="005B1D40">
        <w:rPr>
          <w:rFonts w:asciiTheme="majorHAnsi" w:hAnsiTheme="majorHAnsi"/>
        </w:rPr>
        <w:t> ».</w:t>
      </w:r>
      <w:r w:rsidR="002C5FE7" w:rsidRPr="005B1D40">
        <w:rPr>
          <w:rFonts w:asciiTheme="majorHAnsi" w:hAnsiTheme="majorHAnsi"/>
        </w:rPr>
        <w:br w:type="page"/>
      </w:r>
    </w:p>
    <w:p w:rsidR="00CF65DD" w:rsidRPr="005B1D40" w:rsidRDefault="00CF65DD" w:rsidP="00CF65DD">
      <w:pPr>
        <w:pStyle w:val="Titre1"/>
        <w:rPr>
          <w:rFonts w:asciiTheme="majorHAnsi" w:hAnsiTheme="majorHAnsi"/>
        </w:rPr>
      </w:pPr>
    </w:p>
    <w:p w:rsidR="00A3459C" w:rsidRPr="005B1D40" w:rsidRDefault="00A3459C" w:rsidP="00A3459C">
      <w:pPr>
        <w:rPr>
          <w:rFonts w:asciiTheme="majorHAnsi" w:hAnsiTheme="majorHAnsi"/>
        </w:rPr>
      </w:pPr>
    </w:p>
    <w:p w:rsidR="00CF65DD" w:rsidRPr="005B1D40" w:rsidRDefault="00CF65DD" w:rsidP="00A3459C">
      <w:pPr>
        <w:pStyle w:val="Titre1"/>
        <w:ind w:left="-142" w:firstLine="142"/>
        <w:rPr>
          <w:rFonts w:asciiTheme="majorHAnsi" w:hAnsiTheme="majorHAnsi"/>
          <w:sz w:val="32"/>
        </w:rPr>
      </w:pPr>
      <w:bookmarkStart w:id="3" w:name="_Toc88829610"/>
      <w:r w:rsidRPr="005B1D40">
        <w:rPr>
          <w:rFonts w:asciiTheme="majorHAnsi" w:hAnsiTheme="majorHAnsi"/>
          <w:sz w:val="32"/>
        </w:rPr>
        <w:t>Pourquoi utilise-t-on une base de données ?</w:t>
      </w:r>
      <w:bookmarkEnd w:id="3"/>
    </w:p>
    <w:p w:rsidR="00CF65DD" w:rsidRPr="005B1D40" w:rsidRDefault="00CF65DD" w:rsidP="00CF65DD">
      <w:pPr>
        <w:rPr>
          <w:rFonts w:asciiTheme="majorHAnsi" w:hAnsiTheme="majorHAnsi"/>
        </w:rPr>
      </w:pPr>
    </w:p>
    <w:p w:rsidR="00A3459C" w:rsidRPr="005B1D40" w:rsidRDefault="00A3459C" w:rsidP="00A3459C">
      <w:pPr>
        <w:spacing w:after="0"/>
        <w:rPr>
          <w:rFonts w:asciiTheme="majorHAnsi" w:hAnsiTheme="majorHAnsi"/>
        </w:rPr>
      </w:pPr>
      <w:r w:rsidRPr="005B1D40">
        <w:rPr>
          <w:rFonts w:asciiTheme="majorHAnsi" w:hAnsiTheme="majorHAnsi"/>
        </w:rPr>
        <w:t>Toutes les organisations qui utilisent nos données personnelles sont désormais obliger d’utiliser une base de données pour éviter que ces informations soient fuités.</w:t>
      </w:r>
    </w:p>
    <w:p w:rsidR="00A3459C" w:rsidRPr="005B1D40" w:rsidRDefault="00A3459C" w:rsidP="00A3459C">
      <w:pPr>
        <w:spacing w:after="0"/>
        <w:rPr>
          <w:rFonts w:asciiTheme="majorHAnsi" w:hAnsiTheme="majorHAnsi"/>
        </w:rPr>
      </w:pPr>
    </w:p>
    <w:p w:rsidR="00A3459C" w:rsidRPr="005B1D40" w:rsidRDefault="00A3459C" w:rsidP="00A3459C">
      <w:pPr>
        <w:spacing w:after="0"/>
        <w:rPr>
          <w:rFonts w:asciiTheme="majorHAnsi" w:hAnsiTheme="majorHAnsi"/>
        </w:rPr>
      </w:pPr>
      <w:r w:rsidRPr="005B1D40">
        <w:rPr>
          <w:rFonts w:asciiTheme="majorHAnsi" w:hAnsiTheme="majorHAnsi"/>
        </w:rPr>
        <w:t>Ainsi, la base de données permet de sauvegarder tous les données des utilisateurs.</w:t>
      </w:r>
    </w:p>
    <w:p w:rsidR="00A3459C" w:rsidRPr="005B1D40" w:rsidRDefault="00A3459C" w:rsidP="00A3459C">
      <w:pPr>
        <w:spacing w:after="0"/>
        <w:rPr>
          <w:rFonts w:asciiTheme="majorHAnsi" w:hAnsiTheme="majorHAnsi"/>
        </w:rPr>
      </w:pPr>
      <w:r w:rsidRPr="005B1D40">
        <w:rPr>
          <w:rFonts w:asciiTheme="majorHAnsi" w:hAnsiTheme="majorHAnsi"/>
        </w:rPr>
        <w:t xml:space="preserve">Elle peut être administrée graphiquement avec </w:t>
      </w:r>
      <w:r w:rsidR="00BC2A86">
        <w:rPr>
          <w:rFonts w:asciiTheme="majorHAnsi" w:hAnsiTheme="majorHAnsi"/>
        </w:rPr>
        <w:t>p</w:t>
      </w:r>
      <w:r w:rsidR="00BC2A86" w:rsidRPr="005B1D40">
        <w:rPr>
          <w:rFonts w:asciiTheme="majorHAnsi" w:hAnsiTheme="majorHAnsi"/>
        </w:rPr>
        <w:t>hpmyadmin</w:t>
      </w:r>
      <w:r w:rsidRPr="005B1D40">
        <w:rPr>
          <w:rFonts w:asciiTheme="majorHAnsi" w:hAnsiTheme="majorHAnsi"/>
        </w:rPr>
        <w:t xml:space="preserve"> ou bien avec des lignes de commandes (SQL). </w:t>
      </w:r>
    </w:p>
    <w:p w:rsidR="00A3459C" w:rsidRPr="005B1D40" w:rsidRDefault="00A3459C" w:rsidP="006A160E">
      <w:pPr>
        <w:spacing w:after="0" w:line="240" w:lineRule="auto"/>
        <w:rPr>
          <w:rFonts w:asciiTheme="majorHAnsi" w:hAnsiTheme="majorHAnsi"/>
        </w:rPr>
      </w:pPr>
    </w:p>
    <w:p w:rsidR="00F60344" w:rsidRPr="005B1D40" w:rsidRDefault="00F60344" w:rsidP="006A160E">
      <w:pPr>
        <w:pStyle w:val="Titre1"/>
        <w:spacing w:line="240" w:lineRule="auto"/>
        <w:rPr>
          <w:rFonts w:asciiTheme="majorHAnsi" w:hAnsiTheme="majorHAnsi"/>
        </w:rPr>
      </w:pPr>
      <w:bookmarkStart w:id="4" w:name="_Toc88829611"/>
      <w:r w:rsidRPr="005B1D40">
        <w:rPr>
          <w:rFonts w:asciiTheme="majorHAnsi" w:hAnsiTheme="majorHAnsi"/>
        </w:rPr>
        <w:t>Comment est générer le code QR ?</w:t>
      </w:r>
      <w:bookmarkEnd w:id="4"/>
    </w:p>
    <w:p w:rsidR="00F60344" w:rsidRPr="005B1D40" w:rsidRDefault="00F60344" w:rsidP="00F60344">
      <w:pPr>
        <w:rPr>
          <w:rFonts w:asciiTheme="majorHAnsi" w:hAnsiTheme="majorHAnsi"/>
        </w:rPr>
      </w:pPr>
    </w:p>
    <w:p w:rsidR="00F60344" w:rsidRPr="005B1D40" w:rsidRDefault="00F60344" w:rsidP="00F60344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 xml:space="preserve">Les données sont insérées et sauvegardés dans la base de données, il suffit maintenant de générer ce code QR. </w:t>
      </w:r>
    </w:p>
    <w:p w:rsidR="00F60344" w:rsidRPr="005B1D40" w:rsidRDefault="00F60344" w:rsidP="00F60344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>Sur les plateformes en ligne, il existe de nombreux sites permettant de générer un code QR, il faut juste copier le lien URL et y intégrer dans son code HTML.</w:t>
      </w:r>
    </w:p>
    <w:p w:rsidR="00F60344" w:rsidRPr="005B1D40" w:rsidRDefault="00F60344" w:rsidP="00F60344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 xml:space="preserve">Voici ce que nous avons fait, nous avons </w:t>
      </w:r>
      <w:r w:rsidR="00A31633" w:rsidRPr="005B1D40">
        <w:rPr>
          <w:rFonts w:asciiTheme="majorHAnsi" w:hAnsiTheme="majorHAnsi"/>
        </w:rPr>
        <w:t>ajouté</w:t>
      </w:r>
      <w:r w:rsidRPr="005B1D40">
        <w:rPr>
          <w:rFonts w:asciiTheme="majorHAnsi" w:hAnsiTheme="majorHAnsi"/>
        </w:rPr>
        <w:t xml:space="preserve"> une fonction JavaScript qui permet de générer un code QR lorsqu’on clique sur le bouton </w:t>
      </w:r>
      <w:r w:rsidR="00A31633" w:rsidRPr="005B1D40">
        <w:rPr>
          <w:rFonts w:asciiTheme="majorHAnsi" w:hAnsiTheme="majorHAnsi"/>
        </w:rPr>
        <w:t>« </w:t>
      </w:r>
      <w:r w:rsidR="00A31633" w:rsidRPr="005B1D40">
        <w:rPr>
          <w:rFonts w:asciiTheme="majorHAnsi" w:hAnsiTheme="majorHAnsi"/>
          <w:b/>
        </w:rPr>
        <w:t>Générer Code QR</w:t>
      </w:r>
      <w:r w:rsidR="00A31633" w:rsidRPr="005B1D40">
        <w:rPr>
          <w:rFonts w:asciiTheme="majorHAnsi" w:hAnsiTheme="majorHAnsi"/>
        </w:rPr>
        <w:t> ».</w:t>
      </w:r>
    </w:p>
    <w:p w:rsidR="00A31633" w:rsidRPr="005B1D40" w:rsidRDefault="00A31633">
      <w:pPr>
        <w:rPr>
          <w:rFonts w:asciiTheme="majorHAnsi" w:hAnsiTheme="majorHAnsi"/>
        </w:rPr>
      </w:pPr>
      <w:r w:rsidRPr="005B1D40"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1637665</wp:posOffset>
            </wp:positionV>
            <wp:extent cx="5829935" cy="375285"/>
            <wp:effectExtent l="19050" t="0" r="0" b="0"/>
            <wp:wrapSquare wrapText="bothSides"/>
            <wp:docPr id="6" name="Image 5" descr="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1D40"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131445</wp:posOffset>
            </wp:positionV>
            <wp:extent cx="5829935" cy="1250315"/>
            <wp:effectExtent l="19050" t="0" r="0" b="0"/>
            <wp:wrapSquare wrapText="bothSides"/>
            <wp:docPr id="5" name="Image 4" descr="fonction 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ction j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633" w:rsidRPr="005B1D40" w:rsidRDefault="00A31633" w:rsidP="00A31633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>Après l’exécution du code, il est possible d’afficher l’image du code QR sur le site web.</w:t>
      </w:r>
    </w:p>
    <w:p w:rsidR="00A31633" w:rsidRPr="005B1D40" w:rsidRDefault="00A31633" w:rsidP="00A31633">
      <w:pPr>
        <w:rPr>
          <w:rFonts w:asciiTheme="majorHAnsi" w:hAnsiTheme="majorHAnsi"/>
        </w:rPr>
      </w:pPr>
    </w:p>
    <w:p w:rsidR="00A31633" w:rsidRPr="005B1D40" w:rsidRDefault="00A31633" w:rsidP="00A31633">
      <w:pPr>
        <w:rPr>
          <w:rFonts w:asciiTheme="majorHAnsi" w:hAnsiTheme="majorHAnsi"/>
        </w:rPr>
      </w:pPr>
    </w:p>
    <w:p w:rsidR="00A31633" w:rsidRPr="005B1D40" w:rsidRDefault="00A31633" w:rsidP="00A31633">
      <w:pPr>
        <w:rPr>
          <w:rFonts w:asciiTheme="majorHAnsi" w:hAnsiTheme="majorHAnsi"/>
        </w:rPr>
      </w:pPr>
    </w:p>
    <w:p w:rsidR="00A31633" w:rsidRPr="005B1D40" w:rsidRDefault="00A31633" w:rsidP="00A31633">
      <w:pPr>
        <w:rPr>
          <w:rFonts w:asciiTheme="majorHAnsi" w:hAnsiTheme="majorHAnsi"/>
        </w:rPr>
      </w:pPr>
    </w:p>
    <w:p w:rsidR="00A31633" w:rsidRPr="005B1D40" w:rsidRDefault="00A31633" w:rsidP="00A31633">
      <w:pPr>
        <w:rPr>
          <w:rFonts w:asciiTheme="majorHAnsi" w:hAnsiTheme="majorHAnsi"/>
        </w:rPr>
      </w:pPr>
    </w:p>
    <w:p w:rsidR="00A31633" w:rsidRPr="005B1D40" w:rsidRDefault="00A31633">
      <w:pPr>
        <w:rPr>
          <w:rFonts w:asciiTheme="majorHAnsi" w:hAnsiTheme="majorHAnsi"/>
        </w:rPr>
      </w:pPr>
    </w:p>
    <w:p w:rsidR="00A31633" w:rsidRPr="005B1D40" w:rsidRDefault="00A31633" w:rsidP="00A31633">
      <w:pPr>
        <w:pStyle w:val="Titre1"/>
        <w:rPr>
          <w:rFonts w:asciiTheme="majorHAnsi" w:hAnsiTheme="majorHAnsi"/>
          <w:sz w:val="32"/>
        </w:rPr>
      </w:pPr>
    </w:p>
    <w:p w:rsidR="00733D34" w:rsidRDefault="00733D34" w:rsidP="005B1D40">
      <w:pPr>
        <w:pStyle w:val="Titre1"/>
        <w:rPr>
          <w:rFonts w:asciiTheme="majorHAnsi" w:hAnsiTheme="majorHAnsi"/>
          <w:sz w:val="32"/>
        </w:rPr>
      </w:pPr>
      <w:bookmarkStart w:id="5" w:name="_Toc88829612"/>
    </w:p>
    <w:p w:rsidR="00A31633" w:rsidRPr="005B1D40" w:rsidRDefault="00A31633" w:rsidP="005B1D40">
      <w:pPr>
        <w:pStyle w:val="Titre1"/>
        <w:rPr>
          <w:rFonts w:asciiTheme="majorHAnsi" w:hAnsiTheme="majorHAnsi"/>
          <w:sz w:val="32"/>
        </w:rPr>
      </w:pPr>
      <w:r w:rsidRPr="005B1D40">
        <w:rPr>
          <w:rFonts w:asciiTheme="majorHAnsi" w:hAnsiTheme="majorHAnsi"/>
          <w:sz w:val="32"/>
        </w:rPr>
        <w:t>Comment sont affichées les données ?</w:t>
      </w:r>
      <w:bookmarkEnd w:id="5"/>
    </w:p>
    <w:p w:rsidR="006A160E" w:rsidRPr="005B1D40" w:rsidRDefault="006A160E" w:rsidP="00A31633">
      <w:pPr>
        <w:rPr>
          <w:rFonts w:asciiTheme="majorHAnsi" w:hAnsiTheme="majorHAnsi"/>
        </w:rPr>
      </w:pPr>
    </w:p>
    <w:p w:rsidR="00AA0052" w:rsidRPr="005B1D40" w:rsidRDefault="00A31633" w:rsidP="00A31633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>Sur le site web, un onglet nommée « </w:t>
      </w:r>
      <w:r w:rsidRPr="005B1D40">
        <w:rPr>
          <w:rFonts w:asciiTheme="majorHAnsi" w:hAnsiTheme="majorHAnsi"/>
          <w:b/>
        </w:rPr>
        <w:t>Données</w:t>
      </w:r>
      <w:r w:rsidRPr="005B1D40">
        <w:rPr>
          <w:rFonts w:asciiTheme="majorHAnsi" w:hAnsiTheme="majorHAnsi"/>
        </w:rPr>
        <w:t> » permet de voir le récapitulatif des données de l’utilisateur</w:t>
      </w:r>
      <w:r w:rsidR="00AA0052" w:rsidRPr="005B1D40">
        <w:rPr>
          <w:rFonts w:asciiTheme="majorHAnsi" w:hAnsiTheme="majorHAnsi"/>
        </w:rPr>
        <w:t>.</w:t>
      </w:r>
    </w:p>
    <w:p w:rsidR="00AA0052" w:rsidRPr="005B1D40" w:rsidRDefault="00815B73" w:rsidP="006A160E">
      <w:pPr>
        <w:spacing w:line="240" w:lineRule="auto"/>
        <w:rPr>
          <w:rFonts w:asciiTheme="majorHAnsi" w:hAnsiTheme="majorHAnsi"/>
        </w:rPr>
      </w:pPr>
      <w:r w:rsidRPr="005B1D40"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303530</wp:posOffset>
            </wp:positionV>
            <wp:extent cx="5803900" cy="3125470"/>
            <wp:effectExtent l="19050" t="0" r="6350" b="0"/>
            <wp:wrapSquare wrapText="bothSides"/>
            <wp:docPr id="9" name="Obje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63461" cy="4357718"/>
                      <a:chOff x="571472" y="1071546"/>
                      <a:chExt cx="8063461" cy="4357718"/>
                    </a:xfrm>
                  </a:grpSpPr>
                  <a:grpSp>
                    <a:nvGrpSpPr>
                      <a:cNvPr id="17" name="Groupe 16"/>
                      <a:cNvGrpSpPr/>
                    </a:nvGrpSpPr>
                    <a:grpSpPr>
                      <a:xfrm>
                        <a:off x="571472" y="1071546"/>
                        <a:ext cx="8063461" cy="4357718"/>
                        <a:chOff x="571472" y="1071546"/>
                        <a:chExt cx="8063461" cy="4357718"/>
                      </a:xfrm>
                    </a:grpSpPr>
                    <a:pic>
                      <a:nvPicPr>
                        <a:cNvPr id="7" name="Image 6" descr="données.png"/>
                        <a:cNvPicPr>
                          <a:picLocks noChangeAspect="1"/>
                        </a:cNvPicPr>
                      </a:nvPicPr>
                      <a:blipFill>
                        <a:blip r:embed="rId18"/>
                        <a:stretch>
                          <a:fillRect/>
                        </a:stretch>
                      </a:blipFill>
                      <a:spPr>
                        <a:xfrm>
                          <a:off x="571472" y="1071546"/>
                          <a:ext cx="8063461" cy="4357718"/>
                        </a:xfrm>
                        <a:prstGeom prst="rect">
                          <a:avLst/>
                        </a:prstGeom>
                      </a:spPr>
                    </a:pic>
                    <a:sp>
                      <a:nvSpPr>
                        <a:cNvPr id="8" name="ZoneTexte 7"/>
                        <a:cNvSpPr txBox="1"/>
                      </a:nvSpPr>
                      <a:spPr>
                        <a:xfrm>
                          <a:off x="5572132" y="2428868"/>
                          <a:ext cx="1214446" cy="20005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700" dirty="0" smtClean="0">
                                <a:solidFill>
                                  <a:schemeClr val="bg1"/>
                                </a:solidFill>
                              </a:rPr>
                              <a:t>BHAVSAR</a:t>
                            </a:r>
                            <a:endParaRPr lang="fr-FR" sz="7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9" name="ZoneTexte 8"/>
                        <a:cNvSpPr txBox="1"/>
                      </a:nvSpPr>
                      <a:spPr>
                        <a:xfrm>
                          <a:off x="5715008" y="2643182"/>
                          <a:ext cx="1214446" cy="20005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700" dirty="0" smtClean="0">
                                <a:solidFill>
                                  <a:schemeClr val="bg1"/>
                                </a:solidFill>
                              </a:rPr>
                              <a:t>Aakash</a:t>
                            </a:r>
                            <a:endParaRPr lang="fr-FR" sz="7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0" name="ZoneTexte 9"/>
                        <a:cNvSpPr txBox="1"/>
                      </a:nvSpPr>
                      <a:spPr>
                        <a:xfrm>
                          <a:off x="6072198" y="2928934"/>
                          <a:ext cx="1214446" cy="20005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700" dirty="0" smtClean="0">
                                <a:solidFill>
                                  <a:schemeClr val="bg1"/>
                                </a:solidFill>
                              </a:rPr>
                              <a:t>JJ/MM/AAAA</a:t>
                            </a:r>
                            <a:endParaRPr lang="fr-FR" sz="7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" name="ZoneTexte 10"/>
                        <a:cNvSpPr txBox="1"/>
                      </a:nvSpPr>
                      <a:spPr>
                        <a:xfrm>
                          <a:off x="6072198" y="3143248"/>
                          <a:ext cx="1214446" cy="20005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700" dirty="0" smtClean="0">
                                <a:solidFill>
                                  <a:schemeClr val="bg1"/>
                                </a:solidFill>
                              </a:rPr>
                              <a:t>FRANCE</a:t>
                            </a:r>
                            <a:endParaRPr lang="fr-FR" sz="7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ZoneTexte 11"/>
                        <a:cNvSpPr txBox="1"/>
                      </a:nvSpPr>
                      <a:spPr>
                        <a:xfrm>
                          <a:off x="2786050" y="3643314"/>
                          <a:ext cx="3000396" cy="20005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700" dirty="0" smtClean="0">
                                <a:solidFill>
                                  <a:schemeClr val="bg1"/>
                                </a:solidFill>
                              </a:rPr>
                              <a:t>173 Boulevard de Strasbourg, Nogent sur Marne</a:t>
                            </a:r>
                            <a:endParaRPr lang="fr-FR" sz="7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3" name="ZoneTexte 12"/>
                        <a:cNvSpPr txBox="1"/>
                      </a:nvSpPr>
                      <a:spPr>
                        <a:xfrm>
                          <a:off x="2643174" y="3929066"/>
                          <a:ext cx="3000396" cy="20005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700" dirty="0" smtClean="0">
                                <a:solidFill>
                                  <a:schemeClr val="bg1"/>
                                </a:solidFill>
                              </a:rPr>
                              <a:t>aakash@gmail.com</a:t>
                            </a:r>
                            <a:endParaRPr lang="fr-FR" sz="7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4" name="ZoneTexte 13"/>
                        <a:cNvSpPr txBox="1"/>
                      </a:nvSpPr>
                      <a:spPr>
                        <a:xfrm>
                          <a:off x="2786050" y="4143380"/>
                          <a:ext cx="3000396" cy="20005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700" dirty="0" smtClean="0">
                                <a:solidFill>
                                  <a:schemeClr val="bg1"/>
                                </a:solidFill>
                              </a:rPr>
                              <a:t>0X XX XX XX XX</a:t>
                            </a:r>
                            <a:endParaRPr lang="fr-FR" sz="7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5" name="ZoneTexte 14"/>
                        <a:cNvSpPr txBox="1"/>
                      </a:nvSpPr>
                      <a:spPr>
                        <a:xfrm>
                          <a:off x="3071802" y="4643446"/>
                          <a:ext cx="1214446" cy="20005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700" dirty="0" smtClean="0">
                                <a:solidFill>
                                  <a:schemeClr val="bg1"/>
                                </a:solidFill>
                              </a:rPr>
                              <a:t>JJ/MM/AAAA</a:t>
                            </a:r>
                            <a:endParaRPr lang="fr-FR" sz="7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" name="ZoneTexte 15"/>
                        <a:cNvSpPr txBox="1"/>
                      </a:nvSpPr>
                      <a:spPr>
                        <a:xfrm>
                          <a:off x="6072198" y="4643446"/>
                          <a:ext cx="785818" cy="20005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700" dirty="0" smtClean="0">
                                <a:solidFill>
                                  <a:schemeClr val="bg1"/>
                                </a:solidFill>
                              </a:rPr>
                              <a:t>JJ/MM/AAAA</a:t>
                            </a:r>
                            <a:endParaRPr lang="fr-FR" sz="700" dirty="0">
                              <a:solidFill>
                                <a:schemeClr val="bg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AA0052" w:rsidRPr="005B1D40">
        <w:rPr>
          <w:rFonts w:asciiTheme="majorHAnsi" w:hAnsiTheme="majorHAnsi"/>
        </w:rPr>
        <w:t xml:space="preserve">Voici un exemple : </w:t>
      </w:r>
    </w:p>
    <w:p w:rsidR="006A160E" w:rsidRPr="005B1D40" w:rsidRDefault="006A160E" w:rsidP="006A160E">
      <w:pPr>
        <w:pStyle w:val="Titre1"/>
        <w:spacing w:line="240" w:lineRule="auto"/>
        <w:rPr>
          <w:rFonts w:asciiTheme="majorHAnsi" w:hAnsiTheme="majorHAnsi"/>
          <w:sz w:val="2"/>
        </w:rPr>
      </w:pPr>
    </w:p>
    <w:p w:rsidR="00AA0052" w:rsidRPr="005B1D40" w:rsidRDefault="00AA0052" w:rsidP="006A160E">
      <w:pPr>
        <w:pStyle w:val="Titre1"/>
        <w:spacing w:line="240" w:lineRule="auto"/>
        <w:rPr>
          <w:rFonts w:asciiTheme="majorHAnsi" w:hAnsiTheme="majorHAnsi"/>
          <w:sz w:val="32"/>
        </w:rPr>
      </w:pPr>
      <w:bookmarkStart w:id="6" w:name="_Toc88829613"/>
      <w:r w:rsidRPr="005B1D40">
        <w:rPr>
          <w:rFonts w:asciiTheme="majorHAnsi" w:hAnsiTheme="majorHAnsi"/>
          <w:sz w:val="32"/>
        </w:rPr>
        <w:t>Comment vérifier le code QR ?</w:t>
      </w:r>
      <w:bookmarkEnd w:id="6"/>
    </w:p>
    <w:p w:rsidR="00AA0052" w:rsidRPr="005B1D40" w:rsidRDefault="00AA0052" w:rsidP="006A160E">
      <w:pPr>
        <w:rPr>
          <w:rFonts w:asciiTheme="majorHAnsi" w:hAnsiTheme="majorHAnsi" w:cs="Courier New"/>
          <w:sz w:val="20"/>
        </w:rPr>
      </w:pPr>
      <w:r w:rsidRPr="005B1D40">
        <w:rPr>
          <w:rFonts w:asciiTheme="majorHAnsi" w:hAnsiTheme="majorHAnsi"/>
        </w:rPr>
        <w:t>Pour effectuer cette vérifier, un lecteur de code barre est nécessaire. Dans ce projet, nous avons utilisé le lecteur code barre (</w:t>
      </w:r>
      <w:r w:rsidRPr="005B1D40">
        <w:rPr>
          <w:rFonts w:asciiTheme="majorHAnsi" w:hAnsiTheme="majorHAnsi" w:cs="Courier New"/>
          <w:sz w:val="20"/>
        </w:rPr>
        <w:t xml:space="preserve">EY-001). </w:t>
      </w:r>
    </w:p>
    <w:p w:rsidR="00AA0052" w:rsidRPr="005B1D40" w:rsidRDefault="00AA0052" w:rsidP="00815B73">
      <w:pPr>
        <w:pStyle w:val="Paragraphedeliste"/>
        <w:numPr>
          <w:ilvl w:val="0"/>
          <w:numId w:val="18"/>
        </w:numPr>
        <w:rPr>
          <w:rFonts w:asciiTheme="majorHAnsi" w:hAnsiTheme="majorHAnsi"/>
        </w:rPr>
      </w:pPr>
      <w:r w:rsidRPr="005B1D40">
        <w:rPr>
          <w:rFonts w:asciiTheme="majorHAnsi" w:hAnsiTheme="majorHAnsi"/>
        </w:rPr>
        <w:t>Etape 1 : Ouvrir un fichier texte (ex : Word)</w:t>
      </w:r>
    </w:p>
    <w:p w:rsidR="00AA0052" w:rsidRPr="005B1D40" w:rsidRDefault="00AA0052" w:rsidP="00815B73">
      <w:pPr>
        <w:pStyle w:val="Paragraphedeliste"/>
        <w:numPr>
          <w:ilvl w:val="0"/>
          <w:numId w:val="18"/>
        </w:numPr>
        <w:rPr>
          <w:rFonts w:asciiTheme="majorHAnsi" w:hAnsiTheme="majorHAnsi"/>
        </w:rPr>
      </w:pPr>
      <w:r w:rsidRPr="005B1D40">
        <w:rPr>
          <w:rFonts w:asciiTheme="majorHAnsi" w:hAnsiTheme="majorHAnsi"/>
        </w:rPr>
        <w:t xml:space="preserve">Etape 2 : Scanner le code QR </w:t>
      </w:r>
    </w:p>
    <w:p w:rsidR="00815B73" w:rsidRPr="005B1D40" w:rsidRDefault="00AA0052" w:rsidP="00815B73">
      <w:pPr>
        <w:pStyle w:val="Paragraphedeliste"/>
        <w:numPr>
          <w:ilvl w:val="0"/>
          <w:numId w:val="18"/>
        </w:numPr>
        <w:rPr>
          <w:rFonts w:asciiTheme="majorHAnsi" w:hAnsiTheme="majorHAnsi"/>
        </w:rPr>
      </w:pPr>
      <w:r w:rsidRPr="005B1D40">
        <w:rPr>
          <w:rFonts w:asciiTheme="majorHAnsi" w:hAnsiTheme="majorHAnsi"/>
        </w:rPr>
        <w:t>Etape 3 : La page web contenant un récapitulatif sera affiché.</w:t>
      </w:r>
    </w:p>
    <w:p w:rsidR="00815B73" w:rsidRPr="005B1D40" w:rsidRDefault="00815B73" w:rsidP="00815B73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 xml:space="preserve">Cette méthode de vérification est favorable dans l’usage administratif, pour les raisons suivantes : </w:t>
      </w:r>
    </w:p>
    <w:p w:rsidR="00815B73" w:rsidRPr="005B1D40" w:rsidRDefault="00815B73" w:rsidP="00815B73">
      <w:pPr>
        <w:pStyle w:val="Paragraphedeliste"/>
        <w:numPr>
          <w:ilvl w:val="0"/>
          <w:numId w:val="19"/>
        </w:numPr>
        <w:rPr>
          <w:rFonts w:asciiTheme="majorHAnsi" w:hAnsiTheme="majorHAnsi"/>
        </w:rPr>
      </w:pPr>
      <w:r w:rsidRPr="005B1D40">
        <w:rPr>
          <w:rFonts w:asciiTheme="majorHAnsi" w:hAnsiTheme="majorHAnsi"/>
        </w:rPr>
        <w:t>La vérification des informations seront très rapide.</w:t>
      </w:r>
    </w:p>
    <w:p w:rsidR="00815B73" w:rsidRPr="005B1D40" w:rsidRDefault="00815B73" w:rsidP="00815B73">
      <w:pPr>
        <w:pStyle w:val="Paragraphedeliste"/>
        <w:numPr>
          <w:ilvl w:val="0"/>
          <w:numId w:val="19"/>
        </w:numPr>
        <w:rPr>
          <w:rFonts w:asciiTheme="majorHAnsi" w:hAnsiTheme="majorHAnsi"/>
        </w:rPr>
      </w:pPr>
      <w:r w:rsidRPr="005B1D40">
        <w:rPr>
          <w:rFonts w:asciiTheme="majorHAnsi" w:hAnsiTheme="majorHAnsi"/>
        </w:rPr>
        <w:t>Les données sont sauvegardés dans la base de données donc il y a une protection des données.</w:t>
      </w:r>
    </w:p>
    <w:p w:rsidR="00A31633" w:rsidRPr="005B1D40" w:rsidRDefault="00815B73" w:rsidP="00815B73">
      <w:pPr>
        <w:pStyle w:val="Paragraphedeliste"/>
        <w:numPr>
          <w:ilvl w:val="0"/>
          <w:numId w:val="19"/>
        </w:numPr>
        <w:rPr>
          <w:rFonts w:asciiTheme="majorHAnsi" w:hAnsiTheme="majorHAnsi"/>
        </w:rPr>
      </w:pPr>
      <w:r w:rsidRPr="005B1D40">
        <w:rPr>
          <w:rFonts w:asciiTheme="majorHAnsi" w:hAnsiTheme="majorHAnsi"/>
        </w:rPr>
        <w:t>La carte d’identité sera remplacée par ce code QR ID ayant le même principe que le Pass Sanitaire.</w:t>
      </w:r>
      <w:r w:rsidR="002C5FE7" w:rsidRPr="005B1D40">
        <w:rPr>
          <w:rFonts w:asciiTheme="majorHAnsi" w:hAnsiTheme="majorHAnsi"/>
        </w:rPr>
        <w:br w:type="page"/>
      </w:r>
    </w:p>
    <w:p w:rsidR="00065FAE" w:rsidRPr="005B1D40" w:rsidRDefault="00065FAE">
      <w:pPr>
        <w:rPr>
          <w:rFonts w:asciiTheme="majorHAnsi" w:hAnsiTheme="majorHAnsi"/>
        </w:rPr>
      </w:pPr>
    </w:p>
    <w:p w:rsidR="00065FAE" w:rsidRPr="005B1D40" w:rsidRDefault="00065FAE">
      <w:pPr>
        <w:rPr>
          <w:rFonts w:asciiTheme="majorHAnsi" w:hAnsiTheme="majorHAnsi"/>
        </w:rPr>
      </w:pPr>
    </w:p>
    <w:p w:rsidR="00733D34" w:rsidRDefault="00733D34" w:rsidP="00065FAE">
      <w:pPr>
        <w:pStyle w:val="Titre1"/>
        <w:rPr>
          <w:rFonts w:asciiTheme="majorHAnsi" w:hAnsiTheme="majorHAnsi"/>
          <w:sz w:val="32"/>
        </w:rPr>
      </w:pPr>
      <w:bookmarkStart w:id="7" w:name="_Toc88829614"/>
    </w:p>
    <w:p w:rsidR="00065FAE" w:rsidRPr="005B1D40" w:rsidRDefault="00065FAE" w:rsidP="00065FAE">
      <w:pPr>
        <w:pStyle w:val="Titre1"/>
        <w:rPr>
          <w:rFonts w:asciiTheme="majorHAnsi" w:hAnsiTheme="majorHAnsi"/>
          <w:sz w:val="32"/>
        </w:rPr>
      </w:pPr>
      <w:r w:rsidRPr="005B1D40">
        <w:rPr>
          <w:rFonts w:asciiTheme="majorHAnsi" w:hAnsiTheme="majorHAnsi"/>
          <w:sz w:val="32"/>
        </w:rPr>
        <w:t>L’interface Web</w:t>
      </w:r>
      <w:bookmarkEnd w:id="7"/>
      <w:r w:rsidRPr="005B1D40">
        <w:rPr>
          <w:rFonts w:asciiTheme="majorHAnsi" w:hAnsiTheme="majorHAnsi"/>
          <w:sz w:val="32"/>
        </w:rPr>
        <w:t xml:space="preserve"> </w:t>
      </w:r>
    </w:p>
    <w:p w:rsidR="00065FAE" w:rsidRPr="005B1D40" w:rsidRDefault="00065FAE" w:rsidP="00065FAE">
      <w:pPr>
        <w:rPr>
          <w:rFonts w:asciiTheme="majorHAnsi" w:hAnsiTheme="majorHAnsi"/>
        </w:rPr>
      </w:pPr>
    </w:p>
    <w:p w:rsidR="00065FAE" w:rsidRPr="005B1D40" w:rsidRDefault="00065FAE" w:rsidP="00065FAE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>L’interface web crée ci-contre est minimaliste et simple, afin de faciliter l’usage.</w:t>
      </w:r>
    </w:p>
    <w:p w:rsidR="00065FAE" w:rsidRPr="005B1D40" w:rsidRDefault="00065FAE" w:rsidP="00065FAE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>Ce site est divisé par trois onglets :</w:t>
      </w:r>
    </w:p>
    <w:p w:rsidR="00065FAE" w:rsidRPr="005B1D40" w:rsidRDefault="00065FAE" w:rsidP="00065FAE">
      <w:pPr>
        <w:pStyle w:val="Paragraphedeliste"/>
        <w:numPr>
          <w:ilvl w:val="0"/>
          <w:numId w:val="20"/>
        </w:numPr>
        <w:rPr>
          <w:rFonts w:asciiTheme="majorHAnsi" w:hAnsiTheme="majorHAnsi"/>
        </w:rPr>
      </w:pPr>
      <w:r w:rsidRPr="005B1D40">
        <w:rPr>
          <w:rFonts w:asciiTheme="majorHAnsi" w:hAnsiTheme="majorHAnsi"/>
        </w:rPr>
        <w:t>« </w:t>
      </w:r>
      <w:r w:rsidRPr="005B1D40">
        <w:rPr>
          <w:rFonts w:asciiTheme="majorHAnsi" w:hAnsiTheme="majorHAnsi"/>
          <w:b/>
        </w:rPr>
        <w:t>Accueil</w:t>
      </w:r>
      <w:r w:rsidRPr="005B1D40">
        <w:rPr>
          <w:rFonts w:asciiTheme="majorHAnsi" w:hAnsiTheme="majorHAnsi"/>
        </w:rPr>
        <w:t> » : La page d’accueil, qui explique le principe de ce projet.</w:t>
      </w:r>
    </w:p>
    <w:p w:rsidR="00065FAE" w:rsidRPr="005B1D40" w:rsidRDefault="00065FAE" w:rsidP="00065FAE">
      <w:pPr>
        <w:pStyle w:val="Paragraphedeliste"/>
        <w:numPr>
          <w:ilvl w:val="0"/>
          <w:numId w:val="20"/>
        </w:numPr>
        <w:rPr>
          <w:rFonts w:asciiTheme="majorHAnsi" w:hAnsiTheme="majorHAnsi"/>
        </w:rPr>
      </w:pPr>
      <w:r w:rsidRPr="005B1D40">
        <w:rPr>
          <w:rFonts w:asciiTheme="majorHAnsi" w:hAnsiTheme="majorHAnsi"/>
        </w:rPr>
        <w:t>« </w:t>
      </w:r>
      <w:r w:rsidRPr="005B1D40">
        <w:rPr>
          <w:rFonts w:asciiTheme="majorHAnsi" w:hAnsiTheme="majorHAnsi"/>
          <w:b/>
        </w:rPr>
        <w:t>Générer un code QR</w:t>
      </w:r>
      <w:r w:rsidRPr="005B1D40">
        <w:rPr>
          <w:rFonts w:asciiTheme="majorHAnsi" w:hAnsiTheme="majorHAnsi"/>
        </w:rPr>
        <w:t> » : Le formulaire permettant de saisir les données.</w:t>
      </w:r>
    </w:p>
    <w:p w:rsidR="00065FAE" w:rsidRPr="005B1D40" w:rsidRDefault="00065FAE" w:rsidP="00065FAE">
      <w:pPr>
        <w:pStyle w:val="Paragraphedeliste"/>
        <w:numPr>
          <w:ilvl w:val="0"/>
          <w:numId w:val="20"/>
        </w:numPr>
        <w:rPr>
          <w:rFonts w:asciiTheme="majorHAnsi" w:hAnsiTheme="majorHAnsi"/>
        </w:rPr>
      </w:pPr>
      <w:r w:rsidRPr="005B1D40">
        <w:rPr>
          <w:rFonts w:asciiTheme="majorHAnsi" w:hAnsiTheme="majorHAnsi"/>
        </w:rPr>
        <w:t>« </w:t>
      </w:r>
      <w:r w:rsidRPr="005B1D40">
        <w:rPr>
          <w:rFonts w:asciiTheme="majorHAnsi" w:hAnsiTheme="majorHAnsi"/>
          <w:b/>
        </w:rPr>
        <w:t>Données</w:t>
      </w:r>
      <w:r w:rsidRPr="005B1D40">
        <w:rPr>
          <w:rFonts w:asciiTheme="majorHAnsi" w:hAnsiTheme="majorHAnsi"/>
        </w:rPr>
        <w:t> » : Le récapitulatif des données saisies.</w:t>
      </w:r>
    </w:p>
    <w:p w:rsidR="00065FAE" w:rsidRPr="005B1D40" w:rsidRDefault="00065FAE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>Ce site a été réalisé avec les langages suivants : HTML5, CSS3, JavaScript, PHP.</w:t>
      </w:r>
    </w:p>
    <w:p w:rsidR="00065FAE" w:rsidRPr="005B1D40" w:rsidRDefault="00065FAE" w:rsidP="00065FAE">
      <w:pPr>
        <w:pStyle w:val="Titre1"/>
        <w:rPr>
          <w:rFonts w:asciiTheme="majorHAnsi" w:hAnsiTheme="majorHAnsi"/>
          <w:sz w:val="32"/>
        </w:rPr>
      </w:pPr>
      <w:bookmarkStart w:id="8" w:name="_Toc88829615"/>
      <w:r w:rsidRPr="005B1D40">
        <w:rPr>
          <w:rFonts w:asciiTheme="majorHAnsi" w:hAnsiTheme="majorHAnsi"/>
          <w:sz w:val="32"/>
        </w:rPr>
        <w:t>La base de données</w:t>
      </w:r>
      <w:bookmarkEnd w:id="8"/>
    </w:p>
    <w:p w:rsidR="00DC19A8" w:rsidRPr="005B1D40" w:rsidRDefault="00DC19A8" w:rsidP="00DC19A8">
      <w:pPr>
        <w:rPr>
          <w:rFonts w:asciiTheme="majorHAnsi" w:hAnsiTheme="majorHAnsi"/>
        </w:rPr>
      </w:pPr>
    </w:p>
    <w:p w:rsidR="00CD5E82" w:rsidRPr="005B1D40" w:rsidRDefault="00065FAE" w:rsidP="00065FAE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 xml:space="preserve">La base de données est accessible </w:t>
      </w:r>
      <w:r w:rsidR="00DC19A8" w:rsidRPr="005B1D40">
        <w:rPr>
          <w:rFonts w:asciiTheme="majorHAnsi" w:hAnsiTheme="majorHAnsi"/>
        </w:rPr>
        <w:t>à n’importe quel moment, il suffit d’</w:t>
      </w:r>
      <w:r w:rsidR="00CD5E82" w:rsidRPr="005B1D40">
        <w:rPr>
          <w:rFonts w:asciiTheme="majorHAnsi" w:hAnsiTheme="majorHAnsi"/>
        </w:rPr>
        <w:t>installer XAMPP, téléchargeable avec ce lien (</w:t>
      </w:r>
      <w:hyperlink r:id="rId19" w:history="1">
        <w:r w:rsidR="00CD5E82" w:rsidRPr="005B1D40">
          <w:rPr>
            <w:rStyle w:val="Lienhypertexte"/>
            <w:rFonts w:asciiTheme="majorHAnsi" w:hAnsiTheme="majorHAnsi"/>
          </w:rPr>
          <w:t>https://www.apachefriends.org/fr/download.html</w:t>
        </w:r>
      </w:hyperlink>
      <w:r w:rsidR="00CD5E82" w:rsidRPr="005B1D40">
        <w:rPr>
          <w:rFonts w:asciiTheme="majorHAnsi" w:hAnsiTheme="majorHAnsi"/>
        </w:rPr>
        <w:t>).</w:t>
      </w:r>
    </w:p>
    <w:p w:rsidR="00CD5E82" w:rsidRPr="005B1D40" w:rsidRDefault="00CD5E82" w:rsidP="00065FAE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 xml:space="preserve">Dans cette application, appuyer sur « Start » pour Apache et MySQL. </w:t>
      </w:r>
    </w:p>
    <w:p w:rsidR="0056015F" w:rsidRPr="005B1D40" w:rsidRDefault="006A160E" w:rsidP="00065FAE">
      <w:pPr>
        <w:rPr>
          <w:rFonts w:asciiTheme="majorHAnsi" w:hAnsiTheme="majorHAnsi"/>
        </w:rPr>
      </w:pPr>
      <w:r w:rsidRPr="005B1D40"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494030</wp:posOffset>
            </wp:positionV>
            <wp:extent cx="6496685" cy="3519170"/>
            <wp:effectExtent l="19050" t="0" r="0" b="0"/>
            <wp:wrapSquare wrapText="bothSides"/>
            <wp:docPr id="10" name="Image 9" descr="phpmy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myadmin.png"/>
                    <pic:cNvPicPr/>
                  </pic:nvPicPr>
                  <pic:blipFill>
                    <a:blip r:embed="rId20">
                      <a:lum bright="-2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E82" w:rsidRPr="005B1D40">
        <w:rPr>
          <w:rFonts w:asciiTheme="majorHAnsi" w:hAnsiTheme="majorHAnsi"/>
        </w:rPr>
        <w:t>Ensuite lancer en mode « admin » pour phpmyadmin, vous serez diriger vers la base de données graphique.</w:t>
      </w:r>
    </w:p>
    <w:p w:rsidR="00566F86" w:rsidRPr="005B1D40" w:rsidRDefault="00566F86">
      <w:pPr>
        <w:rPr>
          <w:rFonts w:asciiTheme="majorHAnsi" w:hAnsiTheme="majorHAnsi"/>
        </w:rPr>
      </w:pPr>
    </w:p>
    <w:p w:rsidR="006A160E" w:rsidRPr="005B1D40" w:rsidRDefault="006A160E">
      <w:pPr>
        <w:rPr>
          <w:rFonts w:asciiTheme="majorHAnsi" w:hAnsiTheme="majorHAnsi"/>
        </w:rPr>
      </w:pPr>
    </w:p>
    <w:p w:rsidR="006A160E" w:rsidRPr="005B1D40" w:rsidRDefault="006A160E">
      <w:pPr>
        <w:rPr>
          <w:rFonts w:asciiTheme="majorHAnsi" w:hAnsiTheme="majorHAnsi"/>
        </w:rPr>
      </w:pPr>
    </w:p>
    <w:p w:rsidR="006A160E" w:rsidRPr="005B1D40" w:rsidRDefault="006A160E" w:rsidP="006A160E">
      <w:pPr>
        <w:rPr>
          <w:rFonts w:asciiTheme="majorHAnsi" w:hAnsiTheme="majorHAnsi"/>
        </w:rPr>
      </w:pPr>
    </w:p>
    <w:p w:rsidR="006A160E" w:rsidRPr="005B1D40" w:rsidRDefault="005B1D40" w:rsidP="005B1D40">
      <w:pPr>
        <w:pStyle w:val="Titre1"/>
        <w:rPr>
          <w:rFonts w:asciiTheme="majorHAnsi" w:hAnsiTheme="majorHAnsi"/>
          <w:sz w:val="32"/>
        </w:rPr>
      </w:pPr>
      <w:bookmarkStart w:id="9" w:name="_Toc88829616"/>
      <w:r w:rsidRPr="005B1D40">
        <w:rPr>
          <w:rFonts w:asciiTheme="majorHAnsi" w:hAnsiTheme="majorHAnsi"/>
          <w:b/>
          <w:sz w:val="32"/>
        </w:rPr>
        <w:t>phpmyadmin</w:t>
      </w:r>
      <w:r w:rsidRPr="005B1D40">
        <w:rPr>
          <w:rFonts w:asciiTheme="majorHAnsi" w:hAnsiTheme="majorHAnsi"/>
          <w:sz w:val="32"/>
        </w:rPr>
        <w:t> : base de données graphique</w:t>
      </w:r>
      <w:bookmarkEnd w:id="9"/>
    </w:p>
    <w:p w:rsidR="006A160E" w:rsidRPr="005B1D40" w:rsidRDefault="006A160E" w:rsidP="006A160E">
      <w:pPr>
        <w:rPr>
          <w:rFonts w:asciiTheme="majorHAnsi" w:hAnsiTheme="majorHAnsi"/>
        </w:rPr>
      </w:pPr>
    </w:p>
    <w:p w:rsidR="006A160E" w:rsidRPr="005B1D40" w:rsidRDefault="005B1D40" w:rsidP="006A160E">
      <w:pPr>
        <w:rPr>
          <w:rFonts w:asciiTheme="majorHAnsi" w:hAnsiTheme="majorHAnsi"/>
        </w:rPr>
      </w:pPr>
      <w:r w:rsidRPr="005B1D40">
        <w:rPr>
          <w:rFonts w:asciiTheme="majorHAnsi" w:hAnsiTheme="majorHAnsi"/>
        </w:rPr>
        <w:t>Pour pouvoir sauvegarder ses données, il est nécessaire de</w:t>
      </w:r>
      <w:r w:rsidR="00566F86" w:rsidRPr="005B1D40">
        <w:rPr>
          <w:rFonts w:asciiTheme="majorHAnsi" w:hAnsiTheme="majorHAnsi"/>
        </w:rPr>
        <w:t xml:space="preserve"> créer une base de données, ici nommée « ci », et ajouter les tables. Ici, nous avons créé la table « utilisateur » contenant les informations suivantes : </w:t>
      </w:r>
    </w:p>
    <w:p w:rsidR="00566F86" w:rsidRPr="005B1D40" w:rsidRDefault="00566F86" w:rsidP="005B1D40">
      <w:pPr>
        <w:pStyle w:val="Paragraphedeliste"/>
        <w:numPr>
          <w:ilvl w:val="0"/>
          <w:numId w:val="22"/>
        </w:numPr>
        <w:spacing w:line="276" w:lineRule="auto"/>
        <w:rPr>
          <w:rFonts w:asciiTheme="majorHAnsi" w:hAnsiTheme="majorHAnsi"/>
        </w:rPr>
      </w:pPr>
      <w:r w:rsidRPr="005B1D40">
        <w:rPr>
          <w:rFonts w:asciiTheme="majorHAnsi" w:hAnsiTheme="majorHAnsi"/>
          <w:b/>
          <w:u w:val="single"/>
        </w:rPr>
        <w:t>idutilisateur</w:t>
      </w:r>
      <w:r w:rsidRPr="005B1D40">
        <w:rPr>
          <w:rFonts w:asciiTheme="majorHAnsi" w:hAnsiTheme="majorHAnsi"/>
        </w:rPr>
        <w:t> : La clé primaire qui attribue à tous utilisateur un identifiant unique, elle est générée</w:t>
      </w:r>
      <w:r w:rsidR="005B1D40" w:rsidRPr="005B1D40">
        <w:rPr>
          <w:rFonts w:asciiTheme="majorHAnsi" w:hAnsiTheme="majorHAnsi"/>
        </w:rPr>
        <w:t xml:space="preserve"> </w:t>
      </w:r>
      <w:r w:rsidRPr="005B1D40">
        <w:rPr>
          <w:rFonts w:asciiTheme="majorHAnsi" w:hAnsiTheme="majorHAnsi"/>
        </w:rPr>
        <w:t>automatiquement.</w:t>
      </w:r>
    </w:p>
    <w:p w:rsidR="006A160E" w:rsidRPr="005B1D40" w:rsidRDefault="00566F86" w:rsidP="005B1D40">
      <w:pPr>
        <w:pStyle w:val="Paragraphedeliste"/>
        <w:numPr>
          <w:ilvl w:val="0"/>
          <w:numId w:val="22"/>
        </w:numPr>
        <w:spacing w:line="276" w:lineRule="auto"/>
        <w:rPr>
          <w:rFonts w:asciiTheme="majorHAnsi" w:hAnsiTheme="majorHAnsi"/>
        </w:rPr>
      </w:pPr>
      <w:r w:rsidRPr="005B1D40">
        <w:rPr>
          <w:rFonts w:asciiTheme="majorHAnsi" w:hAnsiTheme="majorHAnsi"/>
          <w:b/>
          <w:u w:val="single"/>
        </w:rPr>
        <w:t>nom, prénom</w:t>
      </w:r>
      <w:r w:rsidR="006A160E" w:rsidRPr="005B1D40">
        <w:rPr>
          <w:rFonts w:asciiTheme="majorHAnsi" w:hAnsiTheme="majorHAnsi"/>
          <w:b/>
          <w:u w:val="single"/>
        </w:rPr>
        <w:t>, lieudeNaissance</w:t>
      </w:r>
      <w:r w:rsidRPr="005B1D40">
        <w:rPr>
          <w:rFonts w:asciiTheme="majorHAnsi" w:hAnsiTheme="majorHAnsi"/>
        </w:rPr>
        <w:t> : Une chaine de caractère limitée à 50 caractères.</w:t>
      </w:r>
    </w:p>
    <w:p w:rsidR="006A160E" w:rsidRPr="005B1D40" w:rsidRDefault="006A160E" w:rsidP="005B1D40">
      <w:pPr>
        <w:pStyle w:val="Paragraphedeliste"/>
        <w:numPr>
          <w:ilvl w:val="0"/>
          <w:numId w:val="22"/>
        </w:numPr>
        <w:spacing w:line="276" w:lineRule="auto"/>
        <w:rPr>
          <w:rFonts w:asciiTheme="majorHAnsi" w:hAnsiTheme="majorHAnsi"/>
        </w:rPr>
      </w:pPr>
      <w:r w:rsidRPr="005B1D40">
        <w:rPr>
          <w:rFonts w:asciiTheme="majorHAnsi" w:hAnsiTheme="majorHAnsi"/>
          <w:b/>
          <w:u w:val="single"/>
        </w:rPr>
        <w:t>Datedenaissance, dateCreation, dateExpiration </w:t>
      </w:r>
      <w:r w:rsidRPr="005B1D40">
        <w:rPr>
          <w:rFonts w:asciiTheme="majorHAnsi" w:hAnsiTheme="majorHAnsi"/>
        </w:rPr>
        <w:t>: La date sous format AAAA-MM-JJ.</w:t>
      </w:r>
    </w:p>
    <w:p w:rsidR="006A160E" w:rsidRPr="005B1D40" w:rsidRDefault="006A160E" w:rsidP="005B1D40">
      <w:pPr>
        <w:pStyle w:val="Paragraphedeliste"/>
        <w:numPr>
          <w:ilvl w:val="0"/>
          <w:numId w:val="22"/>
        </w:numPr>
        <w:spacing w:line="276" w:lineRule="auto"/>
        <w:rPr>
          <w:rFonts w:asciiTheme="majorHAnsi" w:hAnsiTheme="majorHAnsi"/>
        </w:rPr>
      </w:pPr>
      <w:r w:rsidRPr="005B1D40">
        <w:rPr>
          <w:rFonts w:asciiTheme="majorHAnsi" w:hAnsiTheme="majorHAnsi"/>
          <w:b/>
          <w:u w:val="single"/>
        </w:rPr>
        <w:t>sexe, nationalité </w:t>
      </w:r>
      <w:r w:rsidRPr="005B1D40">
        <w:rPr>
          <w:rFonts w:asciiTheme="majorHAnsi" w:hAnsiTheme="majorHAnsi"/>
        </w:rPr>
        <w:t>: Une liste de choix qui permet à l’utilisateur de choisir son genre : « Masculin », « Féminin », « Autre » et sa nationalité.</w:t>
      </w:r>
    </w:p>
    <w:p w:rsidR="006A160E" w:rsidRPr="005B1D40" w:rsidRDefault="006A160E" w:rsidP="005B1D40">
      <w:pPr>
        <w:pStyle w:val="Paragraphedeliste"/>
        <w:numPr>
          <w:ilvl w:val="0"/>
          <w:numId w:val="22"/>
        </w:numPr>
        <w:spacing w:line="276" w:lineRule="auto"/>
        <w:rPr>
          <w:rFonts w:asciiTheme="majorHAnsi" w:hAnsiTheme="majorHAnsi"/>
        </w:rPr>
      </w:pPr>
      <w:r w:rsidRPr="005B1D40">
        <w:rPr>
          <w:rFonts w:asciiTheme="majorHAnsi" w:hAnsiTheme="majorHAnsi"/>
          <w:b/>
          <w:u w:val="single"/>
        </w:rPr>
        <w:t>adresse, email </w:t>
      </w:r>
      <w:r w:rsidRPr="005B1D40">
        <w:rPr>
          <w:rFonts w:asciiTheme="majorHAnsi" w:hAnsiTheme="majorHAnsi"/>
        </w:rPr>
        <w:t>: Une chaine de caractère limitée à 150 caractères.</w:t>
      </w:r>
    </w:p>
    <w:p w:rsidR="006A160E" w:rsidRPr="005B1D40" w:rsidRDefault="006A160E" w:rsidP="005B1D40">
      <w:pPr>
        <w:pStyle w:val="Paragraphedeliste"/>
        <w:numPr>
          <w:ilvl w:val="0"/>
          <w:numId w:val="22"/>
        </w:numPr>
        <w:spacing w:line="276" w:lineRule="auto"/>
        <w:rPr>
          <w:rFonts w:asciiTheme="majorHAnsi" w:hAnsiTheme="majorHAnsi"/>
        </w:rPr>
      </w:pPr>
      <w:r w:rsidRPr="005B1D40">
        <w:rPr>
          <w:rFonts w:asciiTheme="majorHAnsi" w:hAnsiTheme="majorHAnsi"/>
          <w:b/>
          <w:u w:val="single"/>
        </w:rPr>
        <w:t>téléphone </w:t>
      </w:r>
      <w:r w:rsidRPr="005B1D40">
        <w:rPr>
          <w:rFonts w:asciiTheme="majorHAnsi" w:hAnsiTheme="majorHAnsi"/>
        </w:rPr>
        <w:t>: une chaine de caractère limitée à 10 caractères.</w:t>
      </w:r>
    </w:p>
    <w:p w:rsidR="006A160E" w:rsidRPr="005B1D40" w:rsidRDefault="006A160E" w:rsidP="005B1D40">
      <w:pPr>
        <w:spacing w:line="276" w:lineRule="auto"/>
        <w:rPr>
          <w:rFonts w:asciiTheme="majorHAnsi" w:hAnsiTheme="majorHAnsi"/>
        </w:rPr>
      </w:pPr>
    </w:p>
    <w:p w:rsidR="005B1D40" w:rsidRDefault="005B1D40" w:rsidP="005B1D40">
      <w:pPr>
        <w:pStyle w:val="Titre1"/>
      </w:pPr>
      <w:bookmarkStart w:id="10" w:name="_Toc88829617"/>
      <w:r w:rsidRPr="00733D34">
        <w:t>Conclusion </w:t>
      </w:r>
      <w:r>
        <w:t>:</w:t>
      </w:r>
      <w:bookmarkEnd w:id="10"/>
    </w:p>
    <w:p w:rsidR="00733D34" w:rsidRPr="00733D34" w:rsidRDefault="00733D34" w:rsidP="00733D34"/>
    <w:p w:rsidR="005B1D40" w:rsidRDefault="005B1D40" w:rsidP="005B1D4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L’objectif de ce projet est de concevoir un système de vérification d’identité des </w:t>
      </w:r>
      <w:r w:rsidR="00FC60D3">
        <w:rPr>
          <w:rFonts w:asciiTheme="majorHAnsi" w:hAnsiTheme="majorHAnsi"/>
        </w:rPr>
        <w:t>personnes dans l’usage administratif ou autre</w:t>
      </w:r>
      <w:r>
        <w:rPr>
          <w:rFonts w:asciiTheme="majorHAnsi" w:hAnsiTheme="majorHAnsi"/>
        </w:rPr>
        <w:t>.</w:t>
      </w:r>
      <w:r w:rsidR="00FC60D3">
        <w:rPr>
          <w:rFonts w:asciiTheme="majorHAnsi" w:hAnsiTheme="majorHAnsi"/>
        </w:rPr>
        <w:t xml:space="preserve"> Ce système permet de faciliter la vie du quotidien. </w:t>
      </w:r>
    </w:p>
    <w:p w:rsidR="00FC60D3" w:rsidRDefault="00FC60D3" w:rsidP="005B1D4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Grâce au code QR ID, il y aura moins de risque d’usurpation d’identité  et </w:t>
      </w:r>
      <w:r w:rsidR="0079284B">
        <w:rPr>
          <w:rFonts w:asciiTheme="majorHAnsi" w:hAnsiTheme="majorHAnsi"/>
        </w:rPr>
        <w:t>vous posséderez une carte d’identité au format numérique.</w:t>
      </w:r>
    </w:p>
    <w:p w:rsidR="00FC60D3" w:rsidRDefault="003D738D" w:rsidP="005B1D40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/>
        </w:rPr>
        <w:pict>
          <v:group id="_x0000_s1059" style="position:absolute;margin-left:103.4pt;margin-top:79.35pt;width:386.6pt;height:90.45pt;z-index:251685888" coordorigin="2969,11233" coordsize="6463,1489">
            <v:roundrect id="_x0000_s1051" style="position:absolute;left:2969;top:11233;width:894;height:178" arcsize="10923f" fillcolor="#54fb8d [1941]" strokecolor="#05d74d [3205]" strokeweight="1pt">
              <v:fill color2="#05d74d [3205]" focus="50%" type="gradient"/>
              <v:shadow on="t" type="perspective" color="#026a26 [1605]" offset="1pt" offset2="-3pt"/>
            </v:roundrect>
            <v:roundrect id="_x0000_s1052" style="position:absolute;left:3863;top:11452;width:4040;height:137" arcsize="10923f" fillcolor="#54fb8d [1941]" strokecolor="#05d74d [3205]" strokeweight="1pt">
              <v:fill color2="#05d74d [3205]" focus="50%" type="gradient"/>
              <v:shadow on="t" type="perspective" color="#026a26 [1605]" offset="1pt" offset2="-3pt"/>
            </v:roundrect>
            <v:roundrect id="_x0000_s1053" style="position:absolute;left:2969;top:11643;width:2948;height:124" arcsize="10923f" fillcolor="#54fb8d [1941]" strokecolor="#05d74d [3205]" strokeweight="1pt">
              <v:fill color2="#05d74d [3205]" focus="50%" type="gradient"/>
              <v:shadow on="t" type="perspective" color="#026a26 [1605]" offset="1pt" offset2="-3pt"/>
            </v:roundrect>
            <v:roundrect id="_x0000_s1054" style="position:absolute;left:3863;top:11807;width:4797;height:138" arcsize="10923f" fillcolor="#54fb8d [1941]" strokecolor="#05d74d [3205]" strokeweight="1pt">
              <v:fill color2="#05d74d [3205]" focus="50%" type="gradient"/>
              <v:shadow on="t" type="perspective" color="#026a26 [1605]" offset="1pt" offset2="-3pt"/>
            </v:roundrect>
            <v:roundrect id="_x0000_s1055" style="position:absolute;left:4779;top:11991;width:3124;height:150" arcsize="10923f" fillcolor="#54fb8d [1941]" strokecolor="#05d74d [3205]" strokeweight="1pt">
              <v:fill color2="#05d74d [3205]" focus="50%" type="gradient"/>
              <v:shadow on="t" type="perspective" color="#026a26 [1605]" offset="1pt" offset2="-3pt"/>
            </v:roundrect>
            <v:roundrect id="_x0000_s1056" style="position:absolute;left:4779;top:12190;width:3881;height:150" arcsize="10923f" fillcolor="#54fb8d [1941]" strokecolor="#05d74d [3205]" strokeweight="1pt">
              <v:fill color2="#05d74d [3205]" focus="50%" type="gradient"/>
              <v:shadow on="t" type="perspective" color="#026a26 [1605]" offset="1pt" offset2="-3pt"/>
            </v:roundrect>
            <v:roundrect id="_x0000_s1057" style="position:absolute;left:3863;top:12389;width:5569;height:150" arcsize="10923f" fillcolor="#54fb8d [1941]" strokecolor="#05d74d [3205]" strokeweight="1pt">
              <v:fill color2="#05d74d [3205]" focus="50%" type="gradient"/>
              <v:shadow on="t" type="perspective" color="#026a26 [1605]" offset="1pt" offset2="-3pt"/>
            </v:roundrect>
            <v:roundrect id="_x0000_s1058" style="position:absolute;left:6942;top:12598;width:2490;height:124" arcsize="10923f" fillcolor="#54fb8d [1941]" strokecolor="#05d74d [3205]" strokeweight="1pt">
              <v:fill color2="#05d74d [3205]" focus="50%" type="gradient"/>
              <v:shadow on="t" type="perspective" color="#026a26 [1605]" offset="1pt" offset2="-3pt"/>
            </v:roundrect>
          </v:group>
        </w:pict>
      </w:r>
      <w:r w:rsidR="00FC60D3">
        <w:rPr>
          <w:rFonts w:asciiTheme="majorHAnsi" w:hAnsiTheme="majorHAnsi"/>
        </w:rPr>
        <w:t>Cet objectif a été réalisé en 21h par BHAVSAR Rashmi et BHAVSAR Aakash</w:t>
      </w:r>
      <w:r w:rsidR="000E3DCD">
        <w:rPr>
          <w:rFonts w:asciiTheme="majorHAnsi" w:hAnsiTheme="majorHAnsi"/>
        </w:rPr>
        <w:t xml:space="preserve"> (cf. diagramme de Gantt).</w:t>
      </w:r>
    </w:p>
    <w:p w:rsidR="000E3DCD" w:rsidRDefault="005F62AA" w:rsidP="005B1D40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256540</wp:posOffset>
            </wp:positionV>
            <wp:extent cx="6356985" cy="1464310"/>
            <wp:effectExtent l="19050" t="0" r="5715" b="0"/>
            <wp:wrapSquare wrapText="bothSides"/>
            <wp:docPr id="1" name="Image 0" descr="diagramme de 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gantt.png"/>
                    <pic:cNvPicPr/>
                  </pic:nvPicPr>
                  <pic:blipFill>
                    <a:blip r:embed="rId21">
                      <a:lum bright="-20000" contrast="20000"/>
                    </a:blip>
                    <a:srcRect l="10353" t="8222" r="14206" b="14488"/>
                    <a:stretch>
                      <a:fillRect/>
                    </a:stretch>
                  </pic:blipFill>
                  <pic:spPr>
                    <a:xfrm>
                      <a:off x="0" y="0"/>
                      <a:ext cx="635698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3DCD" w:rsidRDefault="000E3DCD" w:rsidP="005B1D40">
      <w:pPr>
        <w:rPr>
          <w:rFonts w:asciiTheme="majorHAnsi" w:hAnsiTheme="majorHAnsi"/>
        </w:rPr>
      </w:pPr>
    </w:p>
    <w:p w:rsidR="00C70AC8" w:rsidRDefault="00065FAE" w:rsidP="005B1D40">
      <w:r w:rsidRPr="005B1D40">
        <w:br w:type="page"/>
      </w:r>
    </w:p>
    <w:p w:rsidR="00C70AC8" w:rsidRDefault="00C70AC8" w:rsidP="005B1D40"/>
    <w:p w:rsidR="00C70AC8" w:rsidRDefault="00C70AC8" w:rsidP="00C70AC8">
      <w:pPr>
        <w:pStyle w:val="Titre"/>
      </w:pPr>
    </w:p>
    <w:p w:rsidR="00C70AC8" w:rsidRDefault="00C70AC8" w:rsidP="00C70AC8">
      <w:pPr>
        <w:pStyle w:val="Titre"/>
      </w:pPr>
      <w:r>
        <w:t xml:space="preserve">ANNEXES </w:t>
      </w:r>
    </w:p>
    <w:p w:rsidR="00B07AAF" w:rsidRDefault="00B07AAF" w:rsidP="00C70AC8">
      <w:pPr>
        <w:pStyle w:val="Titre1"/>
      </w:pPr>
    </w:p>
    <w:p w:rsidR="00B07AAF" w:rsidRDefault="00B07AAF" w:rsidP="00C70AC8">
      <w:pPr>
        <w:pStyle w:val="Titre1"/>
      </w:pPr>
    </w:p>
    <w:p w:rsidR="00B07AAF" w:rsidRDefault="00C70AC8" w:rsidP="00B07AAF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-124460</wp:posOffset>
            </wp:positionH>
            <wp:positionV relativeFrom="paragraph">
              <wp:posOffset>671830</wp:posOffset>
            </wp:positionV>
            <wp:extent cx="6553200" cy="3557905"/>
            <wp:effectExtent l="190500" t="152400" r="171450" b="137795"/>
            <wp:wrapSquare wrapText="bothSides"/>
            <wp:docPr id="7" name="Image 6" descr="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22">
                      <a:lum bright="-10000" contrast="40000"/>
                    </a:blip>
                    <a:srcRect l="986" t="2936" r="2042" b="225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557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Start w:id="11" w:name="_Toc88829618"/>
      <w:r>
        <w:t>Diagramme de cas d’utilisation (UML)</w:t>
      </w:r>
      <w:bookmarkEnd w:id="11"/>
      <w:r w:rsidR="0056015F" w:rsidRPr="005B1D40">
        <w:br w:type="page"/>
      </w:r>
    </w:p>
    <w:p w:rsidR="00B07AAF" w:rsidRDefault="00B07AAF"/>
    <w:p w:rsidR="00B07AAF" w:rsidRDefault="00B07AAF"/>
    <w:p w:rsidR="00B07AAF" w:rsidRDefault="00B07AAF"/>
    <w:p w:rsidR="00B07AAF" w:rsidRDefault="00B07AAF" w:rsidP="00B07AAF">
      <w:pPr>
        <w:pStyle w:val="Titre1"/>
      </w:pPr>
      <w:bookmarkStart w:id="12" w:name="_Toc88829619"/>
      <w:r>
        <w:t>Lecteur Code Barres EY-001</w:t>
      </w:r>
      <w:bookmarkEnd w:id="12"/>
    </w:p>
    <w:p w:rsidR="006D78AD" w:rsidRPr="006D78AD" w:rsidRDefault="006D78AD" w:rsidP="006D78AD"/>
    <w:p w:rsidR="00B07AAF" w:rsidRPr="006D78AD" w:rsidRDefault="00B07AAF" w:rsidP="006D78AD">
      <w:pPr>
        <w:rPr>
          <w:rFonts w:asciiTheme="majorHAnsi" w:hAnsiTheme="majorHAnsi"/>
        </w:rPr>
      </w:pPr>
      <w:r w:rsidRPr="006D78AD">
        <w:rPr>
          <w:rFonts w:asciiTheme="majorHAnsi" w:hAnsiTheme="majorHAnsi"/>
          <w:shd w:val="clear" w:color="auto" w:fill="FFFFFF"/>
        </w:rPr>
        <w:t>La douchette fonctionne par défaut sur la base du clavier américain</w:t>
      </w:r>
      <w:r w:rsidRPr="006D78AD">
        <w:rPr>
          <w:rFonts w:asciiTheme="majorHAnsi" w:eastAsia="MS Mincho" w:hAnsiTheme="majorHAnsi" w:cs="MS Mincho"/>
          <w:shd w:val="clear" w:color="auto" w:fill="FFFFFF"/>
        </w:rPr>
        <w:t xml:space="preserve">, </w:t>
      </w:r>
      <w:r w:rsidRPr="006D78AD">
        <w:rPr>
          <w:rFonts w:asciiTheme="majorHAnsi" w:hAnsiTheme="majorHAnsi"/>
          <w:shd w:val="clear" w:color="auto" w:fill="FFFFFF"/>
        </w:rPr>
        <w:t xml:space="preserve">pour la laisser s'adapter au clavier français, il faut lire un code spécifique. </w:t>
      </w:r>
    </w:p>
    <w:p w:rsidR="00B07AAF" w:rsidRPr="006D78AD" w:rsidRDefault="00B07AAF" w:rsidP="006D78AD">
      <w:pPr>
        <w:ind w:firstLine="720"/>
        <w:rPr>
          <w:rStyle w:val="Gras"/>
          <w:rFonts w:asciiTheme="majorHAnsi" w:hAnsiTheme="majorHAnsi" w:cs="Arial"/>
          <w:b w:val="0"/>
          <w:color w:val="FF0000"/>
        </w:rPr>
      </w:pPr>
      <w:r w:rsidRPr="006D78AD">
        <w:rPr>
          <w:rStyle w:val="Gras"/>
          <w:rFonts w:asciiTheme="majorHAnsi" w:hAnsiTheme="majorHAnsi"/>
          <w:color w:val="FF0000"/>
        </w:rPr>
        <w:t>Description</w:t>
      </w:r>
    </w:p>
    <w:p w:rsidR="00B07AAF" w:rsidRPr="006D78AD" w:rsidRDefault="00B07AAF" w:rsidP="006D78AD">
      <w:pPr>
        <w:rPr>
          <w:rFonts w:asciiTheme="majorHAnsi" w:hAnsiTheme="majorHAnsi"/>
        </w:rPr>
      </w:pPr>
      <w:r w:rsidRPr="006D78AD">
        <w:rPr>
          <w:rFonts w:asciiTheme="majorHAnsi" w:hAnsiTheme="majorHAnsi"/>
          <w:b/>
          <w:shd w:val="clear" w:color="auto" w:fill="FFFFFF"/>
        </w:rPr>
        <w:t>2D/QR BARCODE SCANNER</w:t>
      </w:r>
      <w:r w:rsidRPr="006D78AD">
        <w:rPr>
          <w:rFonts w:asciiTheme="majorHAnsi" w:hAnsiTheme="majorHAnsi"/>
          <w:shd w:val="clear" w:color="auto" w:fill="FFFFFF"/>
        </w:rPr>
        <w:t>: La douchette peut facilement capturer les codes à barres 1D, 2D sur les étiquettes, les papiers et les écrans de téléphone mobile ou d'ordinateur, Sensible et précis</w:t>
      </w:r>
    </w:p>
    <w:p w:rsidR="00B07AAF" w:rsidRPr="006D78AD" w:rsidRDefault="00B07AAF" w:rsidP="006D78AD">
      <w:pPr>
        <w:rPr>
          <w:rFonts w:asciiTheme="majorHAnsi" w:hAnsiTheme="majorHAnsi"/>
        </w:rPr>
      </w:pPr>
      <w:r w:rsidRPr="006D78AD">
        <w:rPr>
          <w:rFonts w:asciiTheme="majorHAnsi" w:hAnsiTheme="majorHAnsi"/>
          <w:b/>
          <w:shd w:val="clear" w:color="auto" w:fill="FFFFFF"/>
        </w:rPr>
        <w:t>CCD OPTICAL IMAGING SCANNING TECHNOLOGY</w:t>
      </w:r>
      <w:r w:rsidRPr="006D78AD">
        <w:rPr>
          <w:rFonts w:asciiTheme="majorHAnsi" w:hAnsiTheme="majorHAnsi"/>
          <w:shd w:val="clear" w:color="auto" w:fill="FFFFFF"/>
        </w:rPr>
        <w:t>: Qui peut identifier le code sur l'écran, le code incomplet et le code flou, etc. Effectivement compenser le problème que le scanner ne peut pas identifier les codes sur l'écran</w:t>
      </w:r>
    </w:p>
    <w:p w:rsidR="00B07AAF" w:rsidRPr="006D78AD" w:rsidRDefault="00B07AAF" w:rsidP="006D78AD">
      <w:pPr>
        <w:rPr>
          <w:rFonts w:asciiTheme="majorHAnsi" w:hAnsiTheme="majorHAnsi"/>
        </w:rPr>
      </w:pPr>
      <w:r w:rsidRPr="006D78AD">
        <w:rPr>
          <w:rFonts w:asciiTheme="majorHAnsi" w:hAnsiTheme="majorHAnsi"/>
          <w:b/>
          <w:shd w:val="clear" w:color="auto" w:fill="FFFFFF"/>
        </w:rPr>
        <w:t>CAPACITÉ DE DÉCODAGE</w:t>
      </w:r>
      <w:r w:rsidRPr="006D78AD">
        <w:rPr>
          <w:rFonts w:asciiTheme="majorHAnsi" w:hAnsiTheme="majorHAnsi"/>
          <w:shd w:val="clear" w:color="auto" w:fill="FFFFFF"/>
        </w:rPr>
        <w:t>: Australian Post, Aztec, BPO, Canada Post, Codabar, Codablock, Code 11, Code 39, Code 93, Code 128/EAN128, DataMatrix, Dutch Post, EAN.UCC Composite, Interleaved 2 of 5, Japan Post, Matrix 2 of 5, MaxiCode, MicroPDF417, MSI Code, PDF417, Planet, Plessey Code, Postnet, QR code, RSS, Standard 2 of 5, Telepen, TLC 39, UPC/EAN</w:t>
      </w:r>
    </w:p>
    <w:p w:rsidR="00B07AAF" w:rsidRPr="006D78AD" w:rsidRDefault="00B07AAF" w:rsidP="006D78AD">
      <w:pPr>
        <w:rPr>
          <w:rFonts w:asciiTheme="majorHAnsi" w:hAnsiTheme="majorHAnsi"/>
        </w:rPr>
      </w:pPr>
      <w:r w:rsidRPr="006D78AD">
        <w:rPr>
          <w:rFonts w:asciiTheme="majorHAnsi" w:hAnsiTheme="majorHAnsi"/>
          <w:b/>
          <w:shd w:val="clear" w:color="auto" w:fill="FFFFFF"/>
        </w:rPr>
        <w:t>2D SCAN</w:t>
      </w:r>
      <w:r w:rsidRPr="006D78AD">
        <w:rPr>
          <w:rFonts w:asciiTheme="majorHAnsi" w:hAnsiTheme="majorHAnsi"/>
          <w:shd w:val="clear" w:color="auto" w:fill="FFFFFF"/>
        </w:rPr>
        <w:t>: DataMatrix(ECC200), QR Code, PDF417</w:t>
      </w:r>
    </w:p>
    <w:p w:rsidR="00B07AAF" w:rsidRPr="006D78AD" w:rsidRDefault="00B07AAF" w:rsidP="006D78AD">
      <w:pPr>
        <w:rPr>
          <w:rFonts w:asciiTheme="majorHAnsi" w:hAnsiTheme="majorHAnsi"/>
        </w:rPr>
      </w:pPr>
      <w:r w:rsidRPr="006D78AD">
        <w:rPr>
          <w:rFonts w:asciiTheme="majorHAnsi" w:hAnsiTheme="majorHAnsi"/>
          <w:i/>
          <w:shd w:val="clear" w:color="auto" w:fill="FFFFFF"/>
        </w:rPr>
        <w:t>Notez bien</w:t>
      </w:r>
      <w:r w:rsidRPr="006D78AD">
        <w:rPr>
          <w:rFonts w:asciiTheme="majorHAnsi" w:hAnsiTheme="majorHAnsi"/>
          <w:shd w:val="clear" w:color="auto" w:fill="FFFFFF"/>
        </w:rPr>
        <w:t>: Il s'agit d'un scanner de code à barres câblé, non sans fil</w:t>
      </w:r>
    </w:p>
    <w:p w:rsidR="006D78AD" w:rsidRDefault="006D78AD" w:rsidP="006D78AD">
      <w:pPr>
        <w:rPr>
          <w:rFonts w:asciiTheme="majorHAnsi" w:hAnsiTheme="majorHAnsi" w:cs="Arial"/>
          <w:b/>
          <w:color w:val="FF0000"/>
          <w:shd w:val="clear" w:color="auto" w:fill="FFFFFF"/>
        </w:rPr>
      </w:pPr>
    </w:p>
    <w:p w:rsidR="006D78AD" w:rsidRDefault="00B07AAF" w:rsidP="006D78AD">
      <w:pPr>
        <w:ind w:firstLine="720"/>
        <w:rPr>
          <w:rFonts w:asciiTheme="majorHAnsi" w:hAnsiTheme="majorHAnsi" w:cs="Arial"/>
          <w:color w:val="323232"/>
          <w:sz w:val="20"/>
        </w:rPr>
      </w:pPr>
      <w:r w:rsidRPr="006D78AD">
        <w:rPr>
          <w:rFonts w:asciiTheme="majorHAnsi" w:hAnsiTheme="majorHAnsi" w:cs="Arial"/>
          <w:b/>
          <w:color w:val="FF0000"/>
          <w:shd w:val="clear" w:color="auto" w:fill="FFFFFF"/>
        </w:rPr>
        <w:t>Spécifications</w:t>
      </w:r>
      <w:r w:rsidRPr="00B07AAF">
        <w:rPr>
          <w:rFonts w:asciiTheme="majorHAnsi" w:hAnsiTheme="majorHAnsi" w:cs="Arial"/>
          <w:color w:val="323232"/>
          <w:sz w:val="20"/>
        </w:rPr>
        <w:br/>
      </w:r>
    </w:p>
    <w:tbl>
      <w:tblPr>
        <w:tblStyle w:val="GridTable2Accent6"/>
        <w:tblW w:w="9888" w:type="dxa"/>
        <w:tblLook w:val="0480"/>
      </w:tblPr>
      <w:tblGrid>
        <w:gridCol w:w="2943"/>
        <w:gridCol w:w="6945"/>
      </w:tblGrid>
      <w:tr w:rsidR="006D78AD" w:rsidRPr="006D78AD" w:rsidTr="006D78AD">
        <w:trPr>
          <w:cnfStyle w:val="000000100000"/>
          <w:trHeight w:val="273"/>
        </w:trPr>
        <w:tc>
          <w:tcPr>
            <w:cnfStyle w:val="001000000000"/>
            <w:tcW w:w="2943" w:type="dxa"/>
            <w:vAlign w:val="center"/>
          </w:tcPr>
          <w:p w:rsidR="006D78AD" w:rsidRPr="006D78AD" w:rsidRDefault="006D78AD" w:rsidP="006D78AD">
            <w:pPr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Sources de lumière</w:t>
            </w:r>
          </w:p>
        </w:tc>
        <w:tc>
          <w:tcPr>
            <w:tcW w:w="6945" w:type="dxa"/>
            <w:vAlign w:val="center"/>
          </w:tcPr>
          <w:p w:rsidR="006D78AD" w:rsidRPr="006D78AD" w:rsidRDefault="006D78AD" w:rsidP="006D78AD">
            <w:pPr>
              <w:cnfStyle w:val="000000100000"/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650nm</w:t>
            </w:r>
          </w:p>
        </w:tc>
      </w:tr>
      <w:tr w:rsidR="006D78AD" w:rsidRPr="006D78AD" w:rsidTr="006D78AD">
        <w:trPr>
          <w:trHeight w:val="273"/>
        </w:trPr>
        <w:tc>
          <w:tcPr>
            <w:cnfStyle w:val="001000000000"/>
            <w:tcW w:w="2943" w:type="dxa"/>
            <w:vAlign w:val="center"/>
          </w:tcPr>
          <w:p w:rsidR="006D78AD" w:rsidRPr="006D78AD" w:rsidRDefault="006D78AD" w:rsidP="006D78AD">
            <w:pPr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 xml:space="preserve">Interface </w:t>
            </w:r>
          </w:p>
        </w:tc>
        <w:tc>
          <w:tcPr>
            <w:tcW w:w="6945" w:type="dxa"/>
            <w:vAlign w:val="center"/>
          </w:tcPr>
          <w:p w:rsidR="006D78AD" w:rsidRPr="006D78AD" w:rsidRDefault="006D78AD" w:rsidP="006D78AD">
            <w:pPr>
              <w:cnfStyle w:val="000000000000"/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USB Port</w:t>
            </w:r>
          </w:p>
        </w:tc>
      </w:tr>
      <w:tr w:rsidR="006D78AD" w:rsidRPr="006D78AD" w:rsidTr="006D78AD">
        <w:trPr>
          <w:cnfStyle w:val="000000100000"/>
          <w:trHeight w:val="290"/>
        </w:trPr>
        <w:tc>
          <w:tcPr>
            <w:cnfStyle w:val="001000000000"/>
            <w:tcW w:w="2943" w:type="dxa"/>
            <w:vAlign w:val="center"/>
          </w:tcPr>
          <w:p w:rsidR="006D78AD" w:rsidRPr="006D78AD" w:rsidRDefault="006D78AD" w:rsidP="006D78AD">
            <w:pPr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Précision</w:t>
            </w:r>
          </w:p>
        </w:tc>
        <w:tc>
          <w:tcPr>
            <w:tcW w:w="6945" w:type="dxa"/>
            <w:vAlign w:val="center"/>
          </w:tcPr>
          <w:p w:rsidR="006D78AD" w:rsidRPr="006D78AD" w:rsidRDefault="006D78AD" w:rsidP="006D78AD">
            <w:pPr>
              <w:cnfStyle w:val="000000100000"/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5 mil</w:t>
            </w:r>
          </w:p>
        </w:tc>
      </w:tr>
      <w:tr w:rsidR="006D78AD" w:rsidRPr="006D78AD" w:rsidTr="006D78AD">
        <w:trPr>
          <w:trHeight w:val="290"/>
        </w:trPr>
        <w:tc>
          <w:tcPr>
            <w:cnfStyle w:val="001000000000"/>
            <w:tcW w:w="2943" w:type="dxa"/>
            <w:vAlign w:val="center"/>
          </w:tcPr>
          <w:p w:rsidR="006D78AD" w:rsidRPr="006D78AD" w:rsidRDefault="006D78AD" w:rsidP="006D78AD">
            <w:pPr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Profondeur de scan</w:t>
            </w:r>
          </w:p>
        </w:tc>
        <w:tc>
          <w:tcPr>
            <w:tcW w:w="6945" w:type="dxa"/>
            <w:vAlign w:val="center"/>
          </w:tcPr>
          <w:p w:rsidR="006D78AD" w:rsidRPr="006D78AD" w:rsidRDefault="006D78AD" w:rsidP="006D78AD">
            <w:pPr>
              <w:cnfStyle w:val="000000000000"/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10-800mm</w:t>
            </w:r>
          </w:p>
        </w:tc>
      </w:tr>
      <w:tr w:rsidR="006D78AD" w:rsidRPr="006D78AD" w:rsidTr="006D78AD">
        <w:trPr>
          <w:cnfStyle w:val="000000100000"/>
          <w:trHeight w:val="290"/>
        </w:trPr>
        <w:tc>
          <w:tcPr>
            <w:cnfStyle w:val="001000000000"/>
            <w:tcW w:w="2943" w:type="dxa"/>
            <w:vAlign w:val="center"/>
          </w:tcPr>
          <w:p w:rsidR="006D78AD" w:rsidRPr="006D78AD" w:rsidRDefault="006D78AD" w:rsidP="006D78AD">
            <w:pPr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Vitesse de scan</w:t>
            </w:r>
          </w:p>
        </w:tc>
        <w:tc>
          <w:tcPr>
            <w:tcW w:w="6945" w:type="dxa"/>
            <w:vAlign w:val="center"/>
          </w:tcPr>
          <w:p w:rsidR="006D78AD" w:rsidRPr="006D78AD" w:rsidRDefault="006D78AD" w:rsidP="006D78AD">
            <w:pPr>
              <w:cnfStyle w:val="000000100000"/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200 fois / sec</w:t>
            </w:r>
          </w:p>
        </w:tc>
      </w:tr>
      <w:tr w:rsidR="006D78AD" w:rsidRPr="006D78AD" w:rsidTr="006D78AD">
        <w:trPr>
          <w:trHeight w:val="290"/>
        </w:trPr>
        <w:tc>
          <w:tcPr>
            <w:cnfStyle w:val="001000000000"/>
            <w:tcW w:w="2943" w:type="dxa"/>
            <w:vAlign w:val="center"/>
          </w:tcPr>
          <w:p w:rsidR="006D78AD" w:rsidRPr="006D78AD" w:rsidRDefault="006D78AD" w:rsidP="006D78AD">
            <w:pPr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Pixels</w:t>
            </w:r>
          </w:p>
        </w:tc>
        <w:tc>
          <w:tcPr>
            <w:tcW w:w="6945" w:type="dxa"/>
            <w:vAlign w:val="center"/>
          </w:tcPr>
          <w:p w:rsidR="006D78AD" w:rsidRPr="006D78AD" w:rsidRDefault="006D78AD" w:rsidP="006D78AD">
            <w:pPr>
              <w:cnfStyle w:val="000000000000"/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0.35 Megapixel</w:t>
            </w:r>
          </w:p>
        </w:tc>
      </w:tr>
      <w:tr w:rsidR="006D78AD" w:rsidRPr="006D78AD" w:rsidTr="006D78AD">
        <w:trPr>
          <w:cnfStyle w:val="000000100000"/>
          <w:trHeight w:val="290"/>
        </w:trPr>
        <w:tc>
          <w:tcPr>
            <w:cnfStyle w:val="001000000000"/>
            <w:tcW w:w="2943" w:type="dxa"/>
            <w:vAlign w:val="center"/>
          </w:tcPr>
          <w:p w:rsidR="006D78AD" w:rsidRPr="006D78AD" w:rsidRDefault="006D78AD" w:rsidP="006D78AD">
            <w:pPr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Format graphique</w:t>
            </w:r>
          </w:p>
        </w:tc>
        <w:tc>
          <w:tcPr>
            <w:tcW w:w="6945" w:type="dxa"/>
            <w:vAlign w:val="center"/>
          </w:tcPr>
          <w:p w:rsidR="006D78AD" w:rsidRPr="006D78AD" w:rsidRDefault="006D78AD" w:rsidP="006D78AD">
            <w:pPr>
              <w:cnfStyle w:val="000000100000"/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Bitmap, Jpeg, Tiff</w:t>
            </w:r>
          </w:p>
        </w:tc>
      </w:tr>
      <w:tr w:rsidR="006D78AD" w:rsidRPr="006D78AD" w:rsidTr="006D78AD">
        <w:trPr>
          <w:trHeight w:val="290"/>
        </w:trPr>
        <w:tc>
          <w:tcPr>
            <w:cnfStyle w:val="001000000000"/>
            <w:tcW w:w="2943" w:type="dxa"/>
            <w:vAlign w:val="center"/>
          </w:tcPr>
          <w:p w:rsidR="006D78AD" w:rsidRPr="006D78AD" w:rsidRDefault="006D78AD" w:rsidP="006D78AD">
            <w:pPr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Bite Error Rate</w:t>
            </w:r>
          </w:p>
        </w:tc>
        <w:tc>
          <w:tcPr>
            <w:tcW w:w="6945" w:type="dxa"/>
            <w:vAlign w:val="center"/>
          </w:tcPr>
          <w:p w:rsidR="006D78AD" w:rsidRPr="006D78AD" w:rsidRDefault="006D78AD" w:rsidP="006D78AD">
            <w:pPr>
              <w:cnfStyle w:val="000000000000"/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&gt;1/9 Millions</w:t>
            </w:r>
          </w:p>
        </w:tc>
      </w:tr>
      <w:tr w:rsidR="006D78AD" w:rsidRPr="006D78AD" w:rsidTr="006D78AD">
        <w:trPr>
          <w:cnfStyle w:val="000000100000"/>
          <w:trHeight w:val="290"/>
        </w:trPr>
        <w:tc>
          <w:tcPr>
            <w:cnfStyle w:val="001000000000"/>
            <w:tcW w:w="2943" w:type="dxa"/>
            <w:vAlign w:val="center"/>
          </w:tcPr>
          <w:p w:rsidR="006D78AD" w:rsidRPr="006D78AD" w:rsidRDefault="006D78AD" w:rsidP="006D78AD">
            <w:pPr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Angle de scan</w:t>
            </w:r>
          </w:p>
        </w:tc>
        <w:tc>
          <w:tcPr>
            <w:tcW w:w="6945" w:type="dxa"/>
            <w:vAlign w:val="center"/>
          </w:tcPr>
          <w:p w:rsidR="006D78AD" w:rsidRDefault="006D78AD" w:rsidP="006D78AD">
            <w:pPr>
              <w:cnfStyle w:val="000000100000"/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Yaw : 45°</w:t>
            </w:r>
          </w:p>
          <w:p w:rsidR="006D78AD" w:rsidRPr="006D78AD" w:rsidRDefault="006D78AD" w:rsidP="006D78AD">
            <w:pPr>
              <w:cnfStyle w:val="000000100000"/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Pitch : 60°</w:t>
            </w:r>
          </w:p>
        </w:tc>
      </w:tr>
      <w:tr w:rsidR="006D78AD" w:rsidRPr="006D78AD" w:rsidTr="006D78AD">
        <w:trPr>
          <w:trHeight w:val="290"/>
        </w:trPr>
        <w:tc>
          <w:tcPr>
            <w:cnfStyle w:val="001000000000"/>
            <w:tcW w:w="2943" w:type="dxa"/>
            <w:vAlign w:val="center"/>
          </w:tcPr>
          <w:p w:rsidR="006D78AD" w:rsidRPr="006D78AD" w:rsidRDefault="006D78AD" w:rsidP="006D78AD">
            <w:pPr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 xml:space="preserve">Inclut </w:t>
            </w:r>
          </w:p>
        </w:tc>
        <w:tc>
          <w:tcPr>
            <w:tcW w:w="6945" w:type="dxa"/>
            <w:vAlign w:val="center"/>
          </w:tcPr>
          <w:p w:rsidR="006D78AD" w:rsidRDefault="006D78AD" w:rsidP="006D78AD">
            <w:pPr>
              <w:cnfStyle w:val="000000000000"/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1x Scanner</w:t>
            </w:r>
          </w:p>
          <w:p w:rsidR="006D78AD" w:rsidRDefault="006D78AD" w:rsidP="006D78AD">
            <w:pPr>
              <w:cnfStyle w:val="000000000000"/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 xml:space="preserve">1x </w:t>
            </w:r>
            <w:r w:rsidR="00733D34">
              <w:rPr>
                <w:rFonts w:asciiTheme="majorHAnsi" w:hAnsiTheme="majorHAnsi" w:cs="Arial"/>
                <w:color w:val="323232"/>
                <w:sz w:val="20"/>
              </w:rPr>
              <w:t>Câble</w:t>
            </w:r>
            <w:r>
              <w:rPr>
                <w:rFonts w:asciiTheme="majorHAnsi" w:hAnsiTheme="majorHAnsi" w:cs="Arial"/>
                <w:color w:val="323232"/>
                <w:sz w:val="20"/>
              </w:rPr>
              <w:t xml:space="preserve"> USB</w:t>
            </w:r>
          </w:p>
          <w:p w:rsidR="006D78AD" w:rsidRPr="006D78AD" w:rsidRDefault="006D78AD" w:rsidP="006D78AD">
            <w:pPr>
              <w:cnfStyle w:val="000000000000"/>
              <w:rPr>
                <w:rFonts w:asciiTheme="majorHAnsi" w:hAnsiTheme="majorHAnsi" w:cs="Arial"/>
                <w:color w:val="323232"/>
                <w:sz w:val="20"/>
              </w:rPr>
            </w:pPr>
            <w:r>
              <w:rPr>
                <w:rFonts w:asciiTheme="majorHAnsi" w:hAnsiTheme="majorHAnsi" w:cs="Arial"/>
                <w:color w:val="323232"/>
                <w:sz w:val="20"/>
              </w:rPr>
              <w:t>1x Mode d’emploi</w:t>
            </w:r>
          </w:p>
        </w:tc>
      </w:tr>
    </w:tbl>
    <w:p w:rsidR="00B07AAF" w:rsidRPr="00B07AAF" w:rsidRDefault="00B07AAF" w:rsidP="00B07AAF">
      <w:pPr>
        <w:ind w:firstLine="360"/>
        <w:rPr>
          <w:rFonts w:asciiTheme="majorHAnsi" w:hAnsiTheme="majorHAnsi"/>
          <w:sz w:val="20"/>
        </w:rPr>
      </w:pPr>
      <w:r w:rsidRPr="00B07AAF">
        <w:rPr>
          <w:rFonts w:asciiTheme="majorHAnsi" w:hAnsiTheme="majorHAnsi" w:cs="Arial"/>
          <w:color w:val="323232"/>
          <w:sz w:val="20"/>
        </w:rPr>
        <w:br/>
      </w:r>
    </w:p>
    <w:p w:rsidR="00065FAE" w:rsidRPr="00B07AAF" w:rsidRDefault="00B07AAF" w:rsidP="00B07AAF">
      <w:pPr>
        <w:pStyle w:val="Titre1"/>
      </w:pPr>
      <w:r>
        <w:br w:type="page"/>
      </w:r>
    </w:p>
    <w:p w:rsidR="00A31633" w:rsidRPr="005B1D40" w:rsidRDefault="00A31633" w:rsidP="00A3459C">
      <w:pPr>
        <w:spacing w:after="0"/>
        <w:rPr>
          <w:rFonts w:asciiTheme="majorHAnsi" w:hAnsiTheme="majorHAnsi"/>
        </w:rPr>
      </w:pPr>
    </w:p>
    <w:p w:rsidR="002C5FE7" w:rsidRPr="005B1D40" w:rsidRDefault="00917A85" w:rsidP="002C5FE7">
      <w:pPr>
        <w:rPr>
          <w:rFonts w:asciiTheme="majorHAnsi" w:hAnsiTheme="majorHAnsi"/>
        </w:rPr>
      </w:pPr>
      <w:r w:rsidRPr="005B1D40">
        <w:rPr>
          <w:rFonts w:asciiTheme="majorHAnsi" w:hAnsiTheme="majorHAnsi"/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-26670</wp:posOffset>
            </wp:positionV>
            <wp:extent cx="1200150" cy="1200150"/>
            <wp:effectExtent l="0" t="0" r="0" b="0"/>
            <wp:wrapSquare wrapText="bothSides"/>
            <wp:docPr id="3" name="Imag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42EB" w:rsidRPr="005B1D40" w:rsidRDefault="00B142EB" w:rsidP="002C5FE7">
      <w:pPr>
        <w:rPr>
          <w:rFonts w:asciiTheme="majorHAnsi" w:hAnsiTheme="majorHAnsi"/>
        </w:rPr>
      </w:pPr>
    </w:p>
    <w:p w:rsidR="00917A85" w:rsidRPr="005B1D40" w:rsidRDefault="00917A85" w:rsidP="00917A85">
      <w:pPr>
        <w:pStyle w:val="Titre1"/>
        <w:ind w:left="1440" w:firstLine="720"/>
        <w:rPr>
          <w:rFonts w:asciiTheme="majorHAnsi" w:hAnsiTheme="majorHAnsi"/>
        </w:rPr>
      </w:pPr>
      <w:r w:rsidRPr="005B1D40">
        <w:rPr>
          <w:rFonts w:asciiTheme="majorHAnsi" w:hAnsiTheme="majorHAnsi"/>
        </w:rPr>
        <w:t xml:space="preserve">                              </w:t>
      </w:r>
    </w:p>
    <w:p w:rsidR="00A753C9" w:rsidRPr="005B1D40" w:rsidRDefault="00917A85" w:rsidP="00917A85">
      <w:pPr>
        <w:pStyle w:val="Titre1"/>
        <w:ind w:left="3600" w:firstLine="720"/>
        <w:rPr>
          <w:rFonts w:asciiTheme="majorHAnsi" w:hAnsiTheme="majorHAnsi"/>
        </w:rPr>
      </w:pPr>
      <w:r w:rsidRPr="005B1D40">
        <w:rPr>
          <w:rFonts w:asciiTheme="majorHAnsi" w:hAnsiTheme="majorHAnsi"/>
        </w:rPr>
        <w:t xml:space="preserve">  </w:t>
      </w:r>
      <w:bookmarkStart w:id="13" w:name="_Toc88829620"/>
      <w:r w:rsidR="00B142EB" w:rsidRPr="005B1D40">
        <w:rPr>
          <w:rFonts w:asciiTheme="majorHAnsi" w:hAnsiTheme="majorHAnsi"/>
        </w:rPr>
        <w:t>Devis</w:t>
      </w:r>
      <w:bookmarkEnd w:id="13"/>
    </w:p>
    <w:p w:rsidR="00A753C9" w:rsidRPr="005B1D40" w:rsidRDefault="006674E0" w:rsidP="00A753C9">
      <w:pPr>
        <w:rPr>
          <w:rFonts w:asciiTheme="majorHAnsi" w:hAnsiTheme="majorHAnsi"/>
          <w:b/>
        </w:rPr>
      </w:pPr>
      <w:r w:rsidRPr="005B1D40">
        <w:rPr>
          <w:rFonts w:asciiTheme="majorHAnsi" w:hAnsiTheme="majorHAnsi"/>
          <w:noProof/>
          <w:lang w:eastAsia="fr-FR"/>
        </w:rPr>
        <w:pict>
          <v:rect id="_x0000_s1042" style="position:absolute;margin-left:246pt;margin-top:13.75pt;width:255pt;height:82.5pt;z-index:251663360" filled="f" fillcolor="white [3201]" strokecolor="#c0f400 [3204]" strokeweight="2.5pt">
            <v:shadow color="#868686"/>
          </v:rect>
        </w:pict>
      </w:r>
      <w:r w:rsidRPr="005B1D40">
        <w:rPr>
          <w:rFonts w:asciiTheme="majorHAnsi" w:hAnsiTheme="majorHAnsi"/>
          <w:noProof/>
          <w:lang w:eastAsia="fr-FR"/>
        </w:rPr>
        <w:pict>
          <v:rect id="_x0000_s1041" style="position:absolute;margin-left:-22.5pt;margin-top:13.75pt;width:255.75pt;height:82.5pt;z-index:251662336" filled="f" fillcolor="white [3201]" strokecolor="#c0f400 [3204]" strokeweight="2.5pt">
            <v:shadow color="#868686"/>
          </v:rect>
        </w:pict>
      </w:r>
    </w:p>
    <w:p w:rsidR="00B142EB" w:rsidRPr="005B1D40" w:rsidRDefault="00B142EB" w:rsidP="00A753C9">
      <w:pPr>
        <w:rPr>
          <w:rFonts w:asciiTheme="majorHAnsi" w:hAnsiTheme="majorHAnsi"/>
          <w:b/>
          <w:sz w:val="22"/>
        </w:rPr>
      </w:pPr>
      <w:r w:rsidRPr="005B1D40">
        <w:rPr>
          <w:rFonts w:asciiTheme="majorHAnsi" w:hAnsiTheme="majorHAnsi"/>
          <w:b/>
          <w:sz w:val="22"/>
        </w:rPr>
        <w:t>PassProtek</w:t>
      </w:r>
      <w:r w:rsidRPr="005B1D40">
        <w:rPr>
          <w:rFonts w:asciiTheme="majorHAnsi" w:hAnsiTheme="majorHAnsi"/>
          <w:b/>
          <w:sz w:val="22"/>
        </w:rPr>
        <w:tab/>
      </w:r>
      <w:r w:rsidR="00A753C9" w:rsidRPr="005B1D40">
        <w:rPr>
          <w:rFonts w:asciiTheme="majorHAnsi" w:hAnsiTheme="majorHAnsi"/>
          <w:b/>
          <w:sz w:val="22"/>
        </w:rPr>
        <w:tab/>
      </w:r>
      <w:r w:rsidR="00A753C9" w:rsidRPr="005B1D40">
        <w:rPr>
          <w:rFonts w:asciiTheme="majorHAnsi" w:hAnsiTheme="majorHAnsi"/>
          <w:b/>
          <w:sz w:val="22"/>
        </w:rPr>
        <w:tab/>
      </w:r>
      <w:r w:rsidR="00A753C9" w:rsidRPr="005B1D40">
        <w:rPr>
          <w:rFonts w:asciiTheme="majorHAnsi" w:hAnsiTheme="majorHAnsi"/>
          <w:b/>
          <w:sz w:val="22"/>
        </w:rPr>
        <w:tab/>
      </w:r>
      <w:r w:rsidR="00A753C9" w:rsidRPr="005B1D40">
        <w:rPr>
          <w:rFonts w:asciiTheme="majorHAnsi" w:hAnsiTheme="majorHAnsi"/>
          <w:b/>
          <w:sz w:val="22"/>
        </w:rPr>
        <w:tab/>
      </w:r>
      <w:r w:rsidR="00A753C9" w:rsidRPr="005B1D40">
        <w:rPr>
          <w:rFonts w:asciiTheme="majorHAnsi" w:hAnsiTheme="majorHAnsi"/>
          <w:b/>
          <w:sz w:val="22"/>
        </w:rPr>
        <w:tab/>
        <w:t xml:space="preserve">  </w:t>
      </w:r>
      <w:r w:rsidRPr="005B1D40">
        <w:rPr>
          <w:rFonts w:asciiTheme="majorHAnsi" w:hAnsiTheme="majorHAnsi"/>
          <w:b/>
          <w:sz w:val="22"/>
        </w:rPr>
        <w:t>MAIRIE DE NOGENT-SUR-MARNE</w:t>
      </w:r>
    </w:p>
    <w:p w:rsidR="00B142EB" w:rsidRPr="005B1D40" w:rsidRDefault="00B142EB" w:rsidP="00B142EB">
      <w:pPr>
        <w:tabs>
          <w:tab w:val="left" w:pos="5175"/>
        </w:tabs>
        <w:rPr>
          <w:rFonts w:asciiTheme="majorHAnsi" w:hAnsiTheme="majorHAnsi"/>
          <w:sz w:val="22"/>
        </w:rPr>
      </w:pPr>
      <w:r w:rsidRPr="005B1D40">
        <w:rPr>
          <w:rFonts w:asciiTheme="majorHAnsi" w:hAnsiTheme="majorHAnsi"/>
          <w:sz w:val="22"/>
        </w:rPr>
        <w:t xml:space="preserve">173 </w:t>
      </w:r>
      <w:r w:rsidR="00A31633" w:rsidRPr="005B1D40">
        <w:rPr>
          <w:rFonts w:asciiTheme="majorHAnsi" w:hAnsiTheme="majorHAnsi"/>
          <w:sz w:val="22"/>
        </w:rPr>
        <w:t>Boulevard</w:t>
      </w:r>
      <w:r w:rsidRPr="005B1D40">
        <w:rPr>
          <w:rFonts w:asciiTheme="majorHAnsi" w:hAnsiTheme="majorHAnsi"/>
          <w:sz w:val="22"/>
        </w:rPr>
        <w:t xml:space="preserve"> de Strasbourg</w:t>
      </w:r>
      <w:r w:rsidRPr="005B1D40">
        <w:rPr>
          <w:rFonts w:asciiTheme="majorHAnsi" w:hAnsiTheme="majorHAnsi"/>
          <w:sz w:val="22"/>
        </w:rPr>
        <w:tab/>
      </w:r>
      <w:r w:rsidRPr="005B1D40">
        <w:rPr>
          <w:rFonts w:asciiTheme="majorHAnsi" w:hAnsiTheme="majorHAnsi" w:cs="Arial"/>
          <w:color w:val="202124"/>
          <w:sz w:val="22"/>
          <w:szCs w:val="21"/>
          <w:shd w:val="clear" w:color="auto" w:fill="FFFFFF"/>
        </w:rPr>
        <w:t>Place Roland Nungesser</w:t>
      </w:r>
    </w:p>
    <w:p w:rsidR="00B142EB" w:rsidRPr="005B1D40" w:rsidRDefault="00B142EB" w:rsidP="00B142EB">
      <w:pPr>
        <w:rPr>
          <w:rFonts w:asciiTheme="majorHAnsi" w:hAnsiTheme="majorHAnsi"/>
          <w:sz w:val="22"/>
        </w:rPr>
      </w:pPr>
      <w:r w:rsidRPr="005B1D40">
        <w:rPr>
          <w:rFonts w:asciiTheme="majorHAnsi" w:hAnsiTheme="majorHAnsi"/>
          <w:sz w:val="22"/>
        </w:rPr>
        <w:t>94130 Nogent-sur-Marne</w:t>
      </w:r>
      <w:r w:rsidRPr="005B1D40">
        <w:rPr>
          <w:rFonts w:asciiTheme="majorHAnsi" w:hAnsiTheme="majorHAnsi"/>
          <w:sz w:val="22"/>
        </w:rPr>
        <w:tab/>
      </w:r>
      <w:r w:rsidRPr="005B1D40">
        <w:rPr>
          <w:rFonts w:asciiTheme="majorHAnsi" w:hAnsiTheme="majorHAnsi"/>
          <w:sz w:val="22"/>
        </w:rPr>
        <w:tab/>
      </w:r>
      <w:r w:rsidRPr="005B1D40">
        <w:rPr>
          <w:rFonts w:asciiTheme="majorHAnsi" w:hAnsiTheme="majorHAnsi"/>
          <w:sz w:val="22"/>
        </w:rPr>
        <w:tab/>
      </w:r>
      <w:r w:rsidRPr="005B1D40">
        <w:rPr>
          <w:rFonts w:asciiTheme="majorHAnsi" w:hAnsiTheme="majorHAnsi"/>
          <w:sz w:val="22"/>
        </w:rPr>
        <w:tab/>
        <w:t xml:space="preserve">  </w:t>
      </w:r>
      <w:r w:rsidR="00A753C9" w:rsidRPr="005B1D40">
        <w:rPr>
          <w:rFonts w:asciiTheme="majorHAnsi" w:hAnsiTheme="majorHAnsi"/>
          <w:sz w:val="22"/>
        </w:rPr>
        <w:t xml:space="preserve"> </w:t>
      </w:r>
      <w:r w:rsidRPr="005B1D40">
        <w:rPr>
          <w:rFonts w:asciiTheme="majorHAnsi" w:hAnsiTheme="majorHAnsi"/>
          <w:sz w:val="22"/>
        </w:rPr>
        <w:t>94130 Nogent-sur-Marne</w:t>
      </w:r>
    </w:p>
    <w:p w:rsidR="00B142EB" w:rsidRPr="005B1D40" w:rsidRDefault="00B142EB" w:rsidP="00B142EB">
      <w:pPr>
        <w:tabs>
          <w:tab w:val="left" w:pos="5175"/>
        </w:tabs>
        <w:rPr>
          <w:rFonts w:asciiTheme="majorHAnsi" w:hAnsiTheme="majorHAnsi"/>
          <w:sz w:val="22"/>
        </w:rPr>
      </w:pPr>
      <w:r w:rsidRPr="005B1D40">
        <w:rPr>
          <w:rFonts w:asciiTheme="majorHAnsi" w:hAnsiTheme="majorHAnsi"/>
          <w:sz w:val="22"/>
        </w:rPr>
        <w:t>01.23.45.67.89</w:t>
      </w:r>
      <w:r w:rsidRPr="005B1D40">
        <w:rPr>
          <w:rFonts w:asciiTheme="majorHAnsi" w:hAnsiTheme="majorHAnsi"/>
          <w:sz w:val="22"/>
        </w:rPr>
        <w:tab/>
        <w:t>01.43.24.62.00</w:t>
      </w:r>
    </w:p>
    <w:p w:rsidR="00CA6B4F" w:rsidRPr="005B1D40" w:rsidRDefault="006674E0" w:rsidP="00D0550B">
      <w:pPr>
        <w:rPr>
          <w:rFonts w:asciiTheme="majorHAnsi" w:hAnsiTheme="majorHAnsi"/>
        </w:rPr>
      </w:pPr>
      <w:r w:rsidRPr="005B1D40">
        <w:rPr>
          <w:rFonts w:asciiTheme="majorHAnsi" w:hAnsiTheme="majorHAnsi"/>
          <w:noProof/>
          <w:lang w:eastAsia="fr-FR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3" type="#_x0000_t65" style="position:absolute;margin-left:-22.5pt;margin-top:2.45pt;width:523.5pt;height:68.25pt;z-index:251664384" fillcolor="white [3201]" strokecolor="#8fb600 [2404]" strokeweight="2.5pt">
            <v:shadow color="#868686"/>
            <v:textbox style="mso-next-textbox:#_x0000_s1043">
              <w:txbxContent>
                <w:p w:rsidR="00B142EB" w:rsidRPr="00B07AAF" w:rsidRDefault="00B142EB">
                  <w:pPr>
                    <w:rPr>
                      <w:rFonts w:asciiTheme="majorHAnsi" w:hAnsiTheme="majorHAnsi"/>
                    </w:rPr>
                  </w:pPr>
                  <w:r w:rsidRPr="00B07AAF">
                    <w:rPr>
                      <w:rFonts w:asciiTheme="majorHAnsi" w:hAnsiTheme="majorHAnsi"/>
                      <w:b/>
                    </w:rPr>
                    <w:t>Référence de l’avis</w:t>
                  </w:r>
                  <w:r w:rsidRPr="00B07AAF">
                    <w:rPr>
                      <w:rFonts w:asciiTheme="majorHAnsi" w:hAnsiTheme="majorHAnsi"/>
                    </w:rPr>
                    <w:t> : 0F1526</w:t>
                  </w:r>
                </w:p>
                <w:p w:rsidR="00B142EB" w:rsidRPr="00B07AAF" w:rsidRDefault="00B142EB">
                  <w:pPr>
                    <w:rPr>
                      <w:rFonts w:asciiTheme="majorHAnsi" w:hAnsiTheme="majorHAnsi"/>
                    </w:rPr>
                  </w:pPr>
                  <w:r w:rsidRPr="00B07AAF">
                    <w:rPr>
                      <w:rFonts w:asciiTheme="majorHAnsi" w:hAnsiTheme="majorHAnsi"/>
                      <w:b/>
                    </w:rPr>
                    <w:t>Date</w:t>
                  </w:r>
                  <w:r w:rsidRPr="00B07AAF">
                    <w:rPr>
                      <w:rFonts w:asciiTheme="majorHAnsi" w:hAnsiTheme="majorHAnsi"/>
                    </w:rPr>
                    <w:t> : 24/11/2021</w:t>
                  </w:r>
                </w:p>
                <w:p w:rsidR="00B142EB" w:rsidRPr="00B07AAF" w:rsidRDefault="00B142EB">
                  <w:pPr>
                    <w:rPr>
                      <w:rFonts w:asciiTheme="majorHAnsi" w:hAnsiTheme="majorHAnsi"/>
                    </w:rPr>
                  </w:pPr>
                  <w:r w:rsidRPr="00B07AAF">
                    <w:rPr>
                      <w:rFonts w:asciiTheme="majorHAnsi" w:hAnsiTheme="majorHAnsi"/>
                      <w:b/>
                    </w:rPr>
                    <w:t>N°Client</w:t>
                  </w:r>
                  <w:r w:rsidRPr="00B07AAF">
                    <w:rPr>
                      <w:rFonts w:asciiTheme="majorHAnsi" w:hAnsiTheme="majorHAnsi"/>
                    </w:rPr>
                    <w:t> : 0741289356</w:t>
                  </w:r>
                </w:p>
              </w:txbxContent>
            </v:textbox>
          </v:shape>
        </w:pict>
      </w:r>
    </w:p>
    <w:p w:rsidR="00B142EB" w:rsidRPr="005B1D40" w:rsidRDefault="00B142EB" w:rsidP="00D0550B">
      <w:pPr>
        <w:rPr>
          <w:rFonts w:asciiTheme="majorHAnsi" w:hAnsiTheme="majorHAnsi"/>
        </w:rPr>
      </w:pPr>
    </w:p>
    <w:p w:rsidR="00B142EB" w:rsidRPr="005B1D40" w:rsidRDefault="00B142EB" w:rsidP="00B142EB">
      <w:pPr>
        <w:rPr>
          <w:rFonts w:asciiTheme="majorHAnsi" w:hAnsiTheme="majorHAnsi"/>
        </w:rPr>
      </w:pPr>
    </w:p>
    <w:p w:rsidR="00B142EB" w:rsidRPr="005B1D40" w:rsidRDefault="00B142EB" w:rsidP="00B142EB">
      <w:pPr>
        <w:rPr>
          <w:rFonts w:asciiTheme="majorHAnsi" w:hAnsiTheme="majorHAnsi"/>
        </w:rPr>
      </w:pPr>
    </w:p>
    <w:tbl>
      <w:tblPr>
        <w:tblStyle w:val="GridTable5DarkAccent1"/>
        <w:tblpPr w:leftFromText="142" w:rightFromText="142" w:vertAnchor="text" w:horzAnchor="margin" w:tblpY="601"/>
        <w:tblW w:w="9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2121"/>
        <w:gridCol w:w="2561"/>
        <w:gridCol w:w="2563"/>
        <w:gridCol w:w="2563"/>
      </w:tblGrid>
      <w:tr w:rsidR="00A753C9" w:rsidRPr="005B1D40" w:rsidTr="00A753C9">
        <w:trPr>
          <w:cnfStyle w:val="100000000000"/>
          <w:trHeight w:val="370"/>
        </w:trPr>
        <w:tc>
          <w:tcPr>
            <w:cnfStyle w:val="001000000000"/>
            <w:tcW w:w="212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A753C9" w:rsidRPr="005B1D40" w:rsidRDefault="00A753C9" w:rsidP="00A753C9">
            <w:pPr>
              <w:jc w:val="center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Désignation</w:t>
            </w:r>
          </w:p>
        </w:tc>
        <w:tc>
          <w:tcPr>
            <w:tcW w:w="25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A753C9" w:rsidRPr="005B1D40" w:rsidRDefault="00A753C9" w:rsidP="00A753C9">
            <w:pPr>
              <w:jc w:val="center"/>
              <w:cnfStyle w:val="100000000000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Quantité</w:t>
            </w:r>
          </w:p>
        </w:tc>
        <w:tc>
          <w:tcPr>
            <w:tcW w:w="25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A753C9" w:rsidRPr="005B1D40" w:rsidRDefault="00A753C9" w:rsidP="00A753C9">
            <w:pPr>
              <w:jc w:val="center"/>
              <w:cnfStyle w:val="100000000000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Prix Unitaire HT</w:t>
            </w:r>
          </w:p>
        </w:tc>
        <w:tc>
          <w:tcPr>
            <w:tcW w:w="25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:rsidR="00A753C9" w:rsidRPr="005B1D40" w:rsidRDefault="00A753C9" w:rsidP="00A753C9">
            <w:pPr>
              <w:jc w:val="center"/>
              <w:cnfStyle w:val="100000000000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Prix Total HT</w:t>
            </w:r>
          </w:p>
        </w:tc>
      </w:tr>
      <w:tr w:rsidR="00A753C9" w:rsidRPr="005B1D40" w:rsidTr="00A753C9">
        <w:trPr>
          <w:cnfStyle w:val="000000100000"/>
          <w:trHeight w:val="370"/>
        </w:trPr>
        <w:tc>
          <w:tcPr>
            <w:cnfStyle w:val="001000000000"/>
            <w:tcW w:w="2121" w:type="dxa"/>
            <w:tcBorders>
              <w:left w:val="none" w:sz="0" w:space="0" w:color="auto"/>
            </w:tcBorders>
            <w:vAlign w:val="center"/>
          </w:tcPr>
          <w:p w:rsidR="00A753C9" w:rsidRPr="005B1D40" w:rsidRDefault="00A753C9" w:rsidP="00A753C9">
            <w:pPr>
              <w:jc w:val="center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Documentation</w:t>
            </w:r>
          </w:p>
        </w:tc>
        <w:tc>
          <w:tcPr>
            <w:tcW w:w="2561" w:type="dxa"/>
            <w:shd w:val="clear" w:color="auto" w:fill="E7E6E6" w:themeFill="background2"/>
            <w:vAlign w:val="center"/>
          </w:tcPr>
          <w:p w:rsidR="00A753C9" w:rsidRPr="005B1D40" w:rsidRDefault="00A753C9" w:rsidP="00A753C9">
            <w:pPr>
              <w:jc w:val="center"/>
              <w:cnfStyle w:val="000000100000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5</w:t>
            </w:r>
          </w:p>
        </w:tc>
        <w:tc>
          <w:tcPr>
            <w:tcW w:w="2563" w:type="dxa"/>
            <w:shd w:val="clear" w:color="auto" w:fill="E7E6E6" w:themeFill="background2"/>
            <w:vAlign w:val="center"/>
          </w:tcPr>
          <w:p w:rsidR="00A753C9" w:rsidRPr="005B1D40" w:rsidRDefault="00A753C9" w:rsidP="00A753C9">
            <w:pPr>
              <w:jc w:val="right"/>
              <w:cnfStyle w:val="000000100000"/>
              <w:rPr>
                <w:rStyle w:val="Gras"/>
                <w:rFonts w:asciiTheme="majorHAnsi" w:hAnsiTheme="majorHAnsi"/>
                <w:b w:val="0"/>
              </w:rPr>
            </w:pPr>
            <w:r w:rsidRPr="005B1D40">
              <w:rPr>
                <w:rStyle w:val="Gras"/>
                <w:rFonts w:asciiTheme="majorHAnsi" w:hAnsiTheme="majorHAnsi"/>
                <w:b w:val="0"/>
              </w:rPr>
              <w:t>11.00</w:t>
            </w:r>
            <w:r w:rsidR="009F1910" w:rsidRPr="005B1D40">
              <w:rPr>
                <w:rStyle w:val="Gras"/>
                <w:rFonts w:asciiTheme="majorHAnsi" w:hAnsiTheme="majorHAnsi"/>
                <w:b w:val="0"/>
              </w:rPr>
              <w:t xml:space="preserve"> </w:t>
            </w:r>
            <w:r w:rsidRPr="005B1D40">
              <w:rPr>
                <w:rStyle w:val="Gras"/>
                <w:rFonts w:asciiTheme="majorHAnsi" w:hAnsiTheme="majorHAnsi"/>
                <w:b w:val="0"/>
              </w:rPr>
              <w:t>€</w:t>
            </w:r>
          </w:p>
        </w:tc>
        <w:tc>
          <w:tcPr>
            <w:tcW w:w="2563" w:type="dxa"/>
            <w:shd w:val="clear" w:color="auto" w:fill="E7E6E6" w:themeFill="background2"/>
            <w:vAlign w:val="center"/>
          </w:tcPr>
          <w:p w:rsidR="00A753C9" w:rsidRPr="005B1D40" w:rsidRDefault="00A753C9" w:rsidP="00A753C9">
            <w:pPr>
              <w:jc w:val="right"/>
              <w:cnfStyle w:val="000000100000"/>
              <w:rPr>
                <w:rStyle w:val="Gras"/>
                <w:rFonts w:asciiTheme="majorHAnsi" w:hAnsiTheme="majorHAnsi"/>
                <w:b w:val="0"/>
              </w:rPr>
            </w:pPr>
            <w:r w:rsidRPr="005B1D40">
              <w:rPr>
                <w:rStyle w:val="Gras"/>
                <w:rFonts w:asciiTheme="majorHAnsi" w:hAnsiTheme="majorHAnsi"/>
                <w:b w:val="0"/>
              </w:rPr>
              <w:t>55.00</w:t>
            </w:r>
            <w:r w:rsidR="009F1910" w:rsidRPr="005B1D40">
              <w:rPr>
                <w:rStyle w:val="Gras"/>
                <w:rFonts w:asciiTheme="majorHAnsi" w:hAnsiTheme="majorHAnsi"/>
                <w:b w:val="0"/>
              </w:rPr>
              <w:t xml:space="preserve"> </w:t>
            </w:r>
            <w:r w:rsidRPr="005B1D40">
              <w:rPr>
                <w:rStyle w:val="Gras"/>
                <w:rFonts w:asciiTheme="majorHAnsi" w:hAnsiTheme="majorHAnsi"/>
                <w:b w:val="0"/>
              </w:rPr>
              <w:t>€</w:t>
            </w:r>
          </w:p>
        </w:tc>
      </w:tr>
      <w:tr w:rsidR="00A753C9" w:rsidRPr="005B1D40" w:rsidTr="00A753C9">
        <w:trPr>
          <w:trHeight w:val="370"/>
        </w:trPr>
        <w:tc>
          <w:tcPr>
            <w:cnfStyle w:val="001000000000"/>
            <w:tcW w:w="2121" w:type="dxa"/>
            <w:tcBorders>
              <w:left w:val="none" w:sz="0" w:space="0" w:color="auto"/>
            </w:tcBorders>
            <w:vAlign w:val="center"/>
          </w:tcPr>
          <w:p w:rsidR="00A753C9" w:rsidRPr="005B1D40" w:rsidRDefault="00A753C9" w:rsidP="00A753C9">
            <w:pPr>
              <w:jc w:val="center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ID Scanner</w:t>
            </w:r>
          </w:p>
        </w:tc>
        <w:tc>
          <w:tcPr>
            <w:tcW w:w="2561" w:type="dxa"/>
            <w:shd w:val="clear" w:color="auto" w:fill="E7E6E6" w:themeFill="background2"/>
            <w:vAlign w:val="center"/>
          </w:tcPr>
          <w:p w:rsidR="00A753C9" w:rsidRPr="005B1D40" w:rsidRDefault="00A753C9" w:rsidP="00A753C9">
            <w:pPr>
              <w:jc w:val="center"/>
              <w:cnfStyle w:val="000000000000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5</w:t>
            </w:r>
          </w:p>
        </w:tc>
        <w:tc>
          <w:tcPr>
            <w:tcW w:w="2563" w:type="dxa"/>
            <w:shd w:val="clear" w:color="auto" w:fill="E7E6E6" w:themeFill="background2"/>
            <w:vAlign w:val="center"/>
          </w:tcPr>
          <w:p w:rsidR="00A753C9" w:rsidRPr="005B1D40" w:rsidRDefault="00A753C9" w:rsidP="00A753C9">
            <w:pPr>
              <w:jc w:val="right"/>
              <w:cnfStyle w:val="000000000000"/>
              <w:rPr>
                <w:rStyle w:val="Gras"/>
                <w:rFonts w:asciiTheme="majorHAnsi" w:hAnsiTheme="majorHAnsi"/>
                <w:b w:val="0"/>
              </w:rPr>
            </w:pPr>
            <w:r w:rsidRPr="005B1D40">
              <w:rPr>
                <w:rStyle w:val="Gras"/>
                <w:rFonts w:asciiTheme="majorHAnsi" w:hAnsiTheme="majorHAnsi"/>
                <w:b w:val="0"/>
              </w:rPr>
              <w:t>47.90</w:t>
            </w:r>
            <w:r w:rsidR="009F1910" w:rsidRPr="005B1D40">
              <w:rPr>
                <w:rStyle w:val="Gras"/>
                <w:rFonts w:asciiTheme="majorHAnsi" w:hAnsiTheme="majorHAnsi"/>
                <w:b w:val="0"/>
              </w:rPr>
              <w:t xml:space="preserve"> </w:t>
            </w:r>
            <w:r w:rsidRPr="005B1D40">
              <w:rPr>
                <w:rStyle w:val="Gras"/>
                <w:rFonts w:asciiTheme="majorHAnsi" w:hAnsiTheme="majorHAnsi"/>
                <w:b w:val="0"/>
              </w:rPr>
              <w:t>€</w:t>
            </w:r>
          </w:p>
        </w:tc>
        <w:tc>
          <w:tcPr>
            <w:tcW w:w="2563" w:type="dxa"/>
            <w:shd w:val="clear" w:color="auto" w:fill="E7E6E6" w:themeFill="background2"/>
            <w:vAlign w:val="center"/>
          </w:tcPr>
          <w:p w:rsidR="00A753C9" w:rsidRPr="005B1D40" w:rsidRDefault="00A753C9" w:rsidP="00A753C9">
            <w:pPr>
              <w:jc w:val="right"/>
              <w:cnfStyle w:val="000000000000"/>
              <w:rPr>
                <w:rStyle w:val="Gras"/>
                <w:rFonts w:asciiTheme="majorHAnsi" w:hAnsiTheme="majorHAnsi"/>
                <w:b w:val="0"/>
              </w:rPr>
            </w:pPr>
            <w:r w:rsidRPr="005B1D40">
              <w:rPr>
                <w:rStyle w:val="Gras"/>
                <w:rFonts w:asciiTheme="majorHAnsi" w:hAnsiTheme="majorHAnsi"/>
                <w:b w:val="0"/>
              </w:rPr>
              <w:t>239.50</w:t>
            </w:r>
            <w:r w:rsidR="009F1910" w:rsidRPr="005B1D40">
              <w:rPr>
                <w:rStyle w:val="Gras"/>
                <w:rFonts w:asciiTheme="majorHAnsi" w:hAnsiTheme="majorHAnsi"/>
                <w:b w:val="0"/>
              </w:rPr>
              <w:t xml:space="preserve"> </w:t>
            </w:r>
            <w:r w:rsidRPr="005B1D40">
              <w:rPr>
                <w:rStyle w:val="Gras"/>
                <w:rFonts w:asciiTheme="majorHAnsi" w:hAnsiTheme="majorHAnsi"/>
                <w:b w:val="0"/>
              </w:rPr>
              <w:t>€</w:t>
            </w:r>
          </w:p>
        </w:tc>
      </w:tr>
      <w:tr w:rsidR="00A753C9" w:rsidRPr="005B1D40" w:rsidTr="00A753C9">
        <w:trPr>
          <w:cnfStyle w:val="000000100000"/>
          <w:trHeight w:val="370"/>
        </w:trPr>
        <w:tc>
          <w:tcPr>
            <w:cnfStyle w:val="001000000000"/>
            <w:tcW w:w="2121" w:type="dxa"/>
            <w:tcBorders>
              <w:left w:val="none" w:sz="0" w:space="0" w:color="auto"/>
            </w:tcBorders>
            <w:vAlign w:val="center"/>
          </w:tcPr>
          <w:p w:rsidR="00A753C9" w:rsidRPr="005B1D40" w:rsidRDefault="00A753C9" w:rsidP="00A753C9">
            <w:pPr>
              <w:jc w:val="center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Protection des données</w:t>
            </w:r>
          </w:p>
        </w:tc>
        <w:tc>
          <w:tcPr>
            <w:tcW w:w="2561" w:type="dxa"/>
            <w:shd w:val="clear" w:color="auto" w:fill="E7E6E6" w:themeFill="background2"/>
            <w:vAlign w:val="center"/>
          </w:tcPr>
          <w:p w:rsidR="00A753C9" w:rsidRPr="005B1D40" w:rsidRDefault="00A753C9" w:rsidP="00A753C9">
            <w:pPr>
              <w:jc w:val="center"/>
              <w:cnfStyle w:val="000000100000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1</w:t>
            </w:r>
          </w:p>
        </w:tc>
        <w:tc>
          <w:tcPr>
            <w:tcW w:w="2563" w:type="dxa"/>
            <w:shd w:val="clear" w:color="auto" w:fill="E7E6E6" w:themeFill="background2"/>
            <w:vAlign w:val="center"/>
          </w:tcPr>
          <w:p w:rsidR="00A753C9" w:rsidRPr="005B1D40" w:rsidRDefault="00A753C9" w:rsidP="00A753C9">
            <w:pPr>
              <w:jc w:val="right"/>
              <w:cnfStyle w:val="000000100000"/>
              <w:rPr>
                <w:rStyle w:val="Gras"/>
                <w:rFonts w:asciiTheme="majorHAnsi" w:hAnsiTheme="majorHAnsi"/>
                <w:b w:val="0"/>
              </w:rPr>
            </w:pPr>
            <w:r w:rsidRPr="005B1D40">
              <w:rPr>
                <w:rStyle w:val="Gras"/>
                <w:rFonts w:asciiTheme="majorHAnsi" w:hAnsiTheme="majorHAnsi"/>
                <w:b w:val="0"/>
              </w:rPr>
              <w:t>200.00</w:t>
            </w:r>
            <w:r w:rsidR="009F1910" w:rsidRPr="005B1D40">
              <w:rPr>
                <w:rStyle w:val="Gras"/>
                <w:rFonts w:asciiTheme="majorHAnsi" w:hAnsiTheme="majorHAnsi"/>
                <w:b w:val="0"/>
              </w:rPr>
              <w:t xml:space="preserve"> </w:t>
            </w:r>
            <w:r w:rsidRPr="005B1D40">
              <w:rPr>
                <w:rStyle w:val="Gras"/>
                <w:rFonts w:asciiTheme="majorHAnsi" w:hAnsiTheme="majorHAnsi"/>
                <w:b w:val="0"/>
              </w:rPr>
              <w:t>€</w:t>
            </w:r>
          </w:p>
        </w:tc>
        <w:tc>
          <w:tcPr>
            <w:tcW w:w="2563" w:type="dxa"/>
            <w:shd w:val="clear" w:color="auto" w:fill="E7E6E6" w:themeFill="background2"/>
            <w:vAlign w:val="center"/>
          </w:tcPr>
          <w:p w:rsidR="00A753C9" w:rsidRPr="005B1D40" w:rsidRDefault="00A753C9" w:rsidP="00A753C9">
            <w:pPr>
              <w:jc w:val="right"/>
              <w:cnfStyle w:val="000000100000"/>
              <w:rPr>
                <w:rStyle w:val="Gras"/>
                <w:rFonts w:asciiTheme="majorHAnsi" w:hAnsiTheme="majorHAnsi"/>
                <w:b w:val="0"/>
              </w:rPr>
            </w:pPr>
            <w:r w:rsidRPr="005B1D40">
              <w:rPr>
                <w:rStyle w:val="Gras"/>
                <w:rFonts w:asciiTheme="majorHAnsi" w:hAnsiTheme="majorHAnsi"/>
                <w:b w:val="0"/>
              </w:rPr>
              <w:t>200.00</w:t>
            </w:r>
            <w:r w:rsidR="009F1910" w:rsidRPr="005B1D40">
              <w:rPr>
                <w:rStyle w:val="Gras"/>
                <w:rFonts w:asciiTheme="majorHAnsi" w:hAnsiTheme="majorHAnsi"/>
                <w:b w:val="0"/>
              </w:rPr>
              <w:t xml:space="preserve"> </w:t>
            </w:r>
            <w:r w:rsidRPr="005B1D40">
              <w:rPr>
                <w:rStyle w:val="Gras"/>
                <w:rFonts w:asciiTheme="majorHAnsi" w:hAnsiTheme="majorHAnsi"/>
                <w:b w:val="0"/>
              </w:rPr>
              <w:t>€</w:t>
            </w:r>
          </w:p>
        </w:tc>
      </w:tr>
      <w:tr w:rsidR="00A753C9" w:rsidRPr="005B1D40" w:rsidTr="00A753C9">
        <w:trPr>
          <w:trHeight w:val="391"/>
        </w:trPr>
        <w:tc>
          <w:tcPr>
            <w:cnfStyle w:val="001000000000"/>
            <w:tcW w:w="2121" w:type="dxa"/>
            <w:tcBorders>
              <w:left w:val="none" w:sz="0" w:space="0" w:color="auto"/>
            </w:tcBorders>
            <w:vAlign w:val="center"/>
          </w:tcPr>
          <w:p w:rsidR="00A753C9" w:rsidRPr="005B1D40" w:rsidRDefault="00A753C9" w:rsidP="00A753C9">
            <w:pPr>
              <w:jc w:val="center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Site Web</w:t>
            </w:r>
          </w:p>
        </w:tc>
        <w:tc>
          <w:tcPr>
            <w:tcW w:w="2561" w:type="dxa"/>
            <w:shd w:val="clear" w:color="auto" w:fill="E7E6E6" w:themeFill="background2"/>
            <w:vAlign w:val="center"/>
          </w:tcPr>
          <w:p w:rsidR="00A753C9" w:rsidRPr="005B1D40" w:rsidRDefault="00A753C9" w:rsidP="00A753C9">
            <w:pPr>
              <w:jc w:val="center"/>
              <w:cnfStyle w:val="000000000000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1</w:t>
            </w:r>
          </w:p>
        </w:tc>
        <w:tc>
          <w:tcPr>
            <w:tcW w:w="2563" w:type="dxa"/>
            <w:shd w:val="clear" w:color="auto" w:fill="E7E6E6" w:themeFill="background2"/>
            <w:vAlign w:val="center"/>
          </w:tcPr>
          <w:p w:rsidR="00A753C9" w:rsidRPr="005B1D40" w:rsidRDefault="00A753C9" w:rsidP="00A753C9">
            <w:pPr>
              <w:jc w:val="right"/>
              <w:cnfStyle w:val="000000000000"/>
              <w:rPr>
                <w:rStyle w:val="Gras"/>
                <w:rFonts w:asciiTheme="majorHAnsi" w:hAnsiTheme="majorHAnsi"/>
                <w:b w:val="0"/>
              </w:rPr>
            </w:pPr>
            <w:r w:rsidRPr="005B1D40">
              <w:rPr>
                <w:rStyle w:val="Gras"/>
                <w:rFonts w:asciiTheme="majorHAnsi" w:hAnsiTheme="majorHAnsi"/>
                <w:b w:val="0"/>
              </w:rPr>
              <w:t>156.26</w:t>
            </w:r>
            <w:r w:rsidR="009F1910" w:rsidRPr="005B1D40">
              <w:rPr>
                <w:rStyle w:val="Gras"/>
                <w:rFonts w:asciiTheme="majorHAnsi" w:hAnsiTheme="majorHAnsi"/>
                <w:b w:val="0"/>
              </w:rPr>
              <w:t xml:space="preserve"> </w:t>
            </w:r>
            <w:r w:rsidRPr="005B1D40">
              <w:rPr>
                <w:rStyle w:val="Gras"/>
                <w:rFonts w:asciiTheme="majorHAnsi" w:hAnsiTheme="majorHAnsi"/>
                <w:b w:val="0"/>
              </w:rPr>
              <w:t>€</w:t>
            </w:r>
          </w:p>
        </w:tc>
        <w:tc>
          <w:tcPr>
            <w:tcW w:w="2563" w:type="dxa"/>
            <w:shd w:val="clear" w:color="auto" w:fill="E7E6E6" w:themeFill="background2"/>
            <w:vAlign w:val="center"/>
          </w:tcPr>
          <w:p w:rsidR="00A753C9" w:rsidRPr="005B1D40" w:rsidRDefault="00A753C9" w:rsidP="00A753C9">
            <w:pPr>
              <w:jc w:val="right"/>
              <w:cnfStyle w:val="000000000000"/>
              <w:rPr>
                <w:rStyle w:val="Gras"/>
                <w:rFonts w:asciiTheme="majorHAnsi" w:hAnsiTheme="majorHAnsi"/>
                <w:b w:val="0"/>
              </w:rPr>
            </w:pPr>
            <w:r w:rsidRPr="005B1D40">
              <w:rPr>
                <w:rStyle w:val="Gras"/>
                <w:rFonts w:asciiTheme="majorHAnsi" w:hAnsiTheme="majorHAnsi"/>
                <w:b w:val="0"/>
              </w:rPr>
              <w:t>156.26</w:t>
            </w:r>
            <w:r w:rsidR="009F1910" w:rsidRPr="005B1D40">
              <w:rPr>
                <w:rStyle w:val="Gras"/>
                <w:rFonts w:asciiTheme="majorHAnsi" w:hAnsiTheme="majorHAnsi"/>
                <w:b w:val="0"/>
              </w:rPr>
              <w:t xml:space="preserve"> </w:t>
            </w:r>
            <w:r w:rsidRPr="005B1D40">
              <w:rPr>
                <w:rStyle w:val="Gras"/>
                <w:rFonts w:asciiTheme="majorHAnsi" w:hAnsiTheme="majorHAnsi"/>
                <w:b w:val="0"/>
              </w:rPr>
              <w:t>€</w:t>
            </w:r>
          </w:p>
        </w:tc>
      </w:tr>
      <w:tr w:rsidR="00A753C9" w:rsidRPr="005B1D40" w:rsidTr="00A753C9">
        <w:trPr>
          <w:cnfStyle w:val="000000100000"/>
          <w:trHeight w:val="391"/>
        </w:trPr>
        <w:tc>
          <w:tcPr>
            <w:cnfStyle w:val="001000000000"/>
            <w:tcW w:w="2121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:rsidR="00A753C9" w:rsidRPr="005B1D40" w:rsidRDefault="00A753C9" w:rsidP="00A753C9">
            <w:pPr>
              <w:jc w:val="center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Livraison</w:t>
            </w:r>
          </w:p>
        </w:tc>
        <w:tc>
          <w:tcPr>
            <w:tcW w:w="2561" w:type="dxa"/>
            <w:shd w:val="clear" w:color="auto" w:fill="D0CECE" w:themeFill="background2" w:themeFillShade="E6"/>
            <w:vAlign w:val="center"/>
          </w:tcPr>
          <w:p w:rsidR="00A753C9" w:rsidRPr="005B1D40" w:rsidRDefault="00A753C9" w:rsidP="00A753C9">
            <w:pPr>
              <w:cnfStyle w:val="000000100000"/>
              <w:rPr>
                <w:rStyle w:val="Gras"/>
                <w:rFonts w:asciiTheme="majorHAnsi" w:hAnsiTheme="majorHAnsi"/>
              </w:rPr>
            </w:pPr>
          </w:p>
        </w:tc>
        <w:tc>
          <w:tcPr>
            <w:tcW w:w="2563" w:type="dxa"/>
            <w:shd w:val="clear" w:color="auto" w:fill="E7E6E6" w:themeFill="background2"/>
            <w:vAlign w:val="center"/>
          </w:tcPr>
          <w:p w:rsidR="00A753C9" w:rsidRPr="005B1D40" w:rsidRDefault="00A753C9" w:rsidP="00A753C9">
            <w:pPr>
              <w:jc w:val="right"/>
              <w:cnfStyle w:val="000000100000"/>
              <w:rPr>
                <w:rStyle w:val="Gras"/>
                <w:rFonts w:asciiTheme="majorHAnsi" w:hAnsiTheme="majorHAnsi"/>
                <w:b w:val="0"/>
              </w:rPr>
            </w:pPr>
            <w:r w:rsidRPr="005B1D40">
              <w:rPr>
                <w:rStyle w:val="Gras"/>
                <w:rFonts w:asciiTheme="majorHAnsi" w:hAnsiTheme="majorHAnsi"/>
                <w:b w:val="0"/>
              </w:rPr>
              <w:t>38.95</w:t>
            </w:r>
            <w:r w:rsidR="009F1910" w:rsidRPr="005B1D40">
              <w:rPr>
                <w:rStyle w:val="Gras"/>
                <w:rFonts w:asciiTheme="majorHAnsi" w:hAnsiTheme="majorHAnsi"/>
                <w:b w:val="0"/>
              </w:rPr>
              <w:t xml:space="preserve"> </w:t>
            </w:r>
            <w:r w:rsidRPr="005B1D40">
              <w:rPr>
                <w:rStyle w:val="Gras"/>
                <w:rFonts w:asciiTheme="majorHAnsi" w:hAnsiTheme="majorHAnsi"/>
                <w:b w:val="0"/>
              </w:rPr>
              <w:t>€</w:t>
            </w:r>
          </w:p>
        </w:tc>
        <w:tc>
          <w:tcPr>
            <w:tcW w:w="2563" w:type="dxa"/>
            <w:shd w:val="clear" w:color="auto" w:fill="E7E6E6" w:themeFill="background2"/>
            <w:vAlign w:val="center"/>
          </w:tcPr>
          <w:p w:rsidR="00A753C9" w:rsidRPr="005B1D40" w:rsidRDefault="00A753C9" w:rsidP="00A753C9">
            <w:pPr>
              <w:jc w:val="right"/>
              <w:cnfStyle w:val="000000100000"/>
              <w:rPr>
                <w:rStyle w:val="Gras"/>
                <w:rFonts w:asciiTheme="majorHAnsi" w:hAnsiTheme="majorHAnsi"/>
                <w:b w:val="0"/>
              </w:rPr>
            </w:pPr>
            <w:r w:rsidRPr="005B1D40">
              <w:rPr>
                <w:rStyle w:val="Gras"/>
                <w:rFonts w:asciiTheme="majorHAnsi" w:hAnsiTheme="majorHAnsi"/>
                <w:b w:val="0"/>
              </w:rPr>
              <w:t>38.95</w:t>
            </w:r>
            <w:r w:rsidR="009F1910" w:rsidRPr="005B1D40">
              <w:rPr>
                <w:rStyle w:val="Gras"/>
                <w:rFonts w:asciiTheme="majorHAnsi" w:hAnsiTheme="majorHAnsi"/>
                <w:b w:val="0"/>
              </w:rPr>
              <w:t xml:space="preserve"> </w:t>
            </w:r>
            <w:r w:rsidRPr="005B1D40">
              <w:rPr>
                <w:rStyle w:val="Gras"/>
                <w:rFonts w:asciiTheme="majorHAnsi" w:hAnsiTheme="majorHAnsi"/>
                <w:b w:val="0"/>
              </w:rPr>
              <w:t>€</w:t>
            </w:r>
          </w:p>
        </w:tc>
      </w:tr>
    </w:tbl>
    <w:p w:rsidR="00B142EB" w:rsidRPr="005B1D40" w:rsidRDefault="00B142EB" w:rsidP="00B142EB">
      <w:pPr>
        <w:jc w:val="center"/>
        <w:rPr>
          <w:rStyle w:val="Gras"/>
          <w:rFonts w:asciiTheme="majorHAnsi" w:hAnsiTheme="majorHAnsi"/>
          <w:sz w:val="28"/>
        </w:rPr>
      </w:pPr>
      <w:r w:rsidRPr="005B1D40">
        <w:rPr>
          <w:rStyle w:val="Gras"/>
          <w:rFonts w:asciiTheme="majorHAnsi" w:hAnsiTheme="majorHAnsi"/>
          <w:sz w:val="32"/>
        </w:rPr>
        <w:t xml:space="preserve">     </w:t>
      </w:r>
      <w:r w:rsidRPr="005B1D40">
        <w:rPr>
          <w:rStyle w:val="Gras"/>
          <w:rFonts w:asciiTheme="majorHAnsi" w:hAnsiTheme="majorHAnsi"/>
          <w:sz w:val="28"/>
        </w:rPr>
        <w:t>Description du projet</w:t>
      </w:r>
    </w:p>
    <w:p w:rsidR="00B142EB" w:rsidRPr="005B1D40" w:rsidRDefault="00B142EB" w:rsidP="00B142EB">
      <w:pPr>
        <w:jc w:val="center"/>
        <w:rPr>
          <w:rStyle w:val="Gras"/>
          <w:rFonts w:asciiTheme="majorHAnsi" w:hAnsiTheme="majorHAnsi"/>
        </w:rPr>
      </w:pPr>
    </w:p>
    <w:tbl>
      <w:tblPr>
        <w:tblStyle w:val="GridTable4Accent1"/>
        <w:tblW w:w="9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FFFFFF" w:themeColor="background1"/>
        </w:tblBorders>
        <w:tblLayout w:type="fixed"/>
        <w:tblLook w:val="04A0"/>
      </w:tblPr>
      <w:tblGrid>
        <w:gridCol w:w="3227"/>
        <w:gridCol w:w="3286"/>
        <w:gridCol w:w="3254"/>
      </w:tblGrid>
      <w:tr w:rsidR="00A753C9" w:rsidRPr="005B1D40" w:rsidTr="00A753C9">
        <w:trPr>
          <w:cnfStyle w:val="100000000000"/>
          <w:trHeight w:val="261"/>
        </w:trPr>
        <w:tc>
          <w:tcPr>
            <w:cnfStyle w:val="00100000000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53C9" w:rsidRPr="005B1D40" w:rsidRDefault="00A753C9" w:rsidP="00A753C9">
            <w:pPr>
              <w:jc w:val="center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Total HT</w:t>
            </w:r>
          </w:p>
        </w:tc>
        <w:tc>
          <w:tcPr>
            <w:tcW w:w="32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53C9" w:rsidRPr="005B1D40" w:rsidRDefault="00A753C9" w:rsidP="00A753C9">
            <w:pPr>
              <w:jc w:val="center"/>
              <w:cnfStyle w:val="100000000000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TVA à 20%</w:t>
            </w:r>
          </w:p>
        </w:tc>
        <w:tc>
          <w:tcPr>
            <w:tcW w:w="3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53C9" w:rsidRPr="005B1D40" w:rsidRDefault="00A753C9" w:rsidP="00A753C9">
            <w:pPr>
              <w:jc w:val="center"/>
              <w:cnfStyle w:val="100000000000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TTC en €</w:t>
            </w:r>
          </w:p>
        </w:tc>
      </w:tr>
      <w:tr w:rsidR="00A753C9" w:rsidRPr="005B1D40" w:rsidTr="00A753C9">
        <w:trPr>
          <w:cnfStyle w:val="000000100000"/>
          <w:trHeight w:val="277"/>
        </w:trPr>
        <w:tc>
          <w:tcPr>
            <w:cnfStyle w:val="001000000000"/>
            <w:tcW w:w="3227" w:type="dxa"/>
            <w:shd w:val="clear" w:color="auto" w:fill="F2F2F2" w:themeFill="background1" w:themeFillShade="F2"/>
            <w:vAlign w:val="bottom"/>
          </w:tcPr>
          <w:p w:rsidR="00A753C9" w:rsidRPr="005B1D40" w:rsidRDefault="00A753C9" w:rsidP="00A753C9">
            <w:pPr>
              <w:jc w:val="center"/>
              <w:rPr>
                <w:rStyle w:val="Gras"/>
                <w:rFonts w:asciiTheme="majorHAnsi" w:hAnsiTheme="majorHAnsi"/>
              </w:rPr>
            </w:pPr>
            <w:r w:rsidRPr="005B1D40">
              <w:rPr>
                <w:rStyle w:val="Gras"/>
                <w:rFonts w:asciiTheme="majorHAnsi" w:hAnsiTheme="majorHAnsi"/>
              </w:rPr>
              <w:t>689.71</w:t>
            </w:r>
            <w:r w:rsidR="009F1910" w:rsidRPr="005B1D40">
              <w:rPr>
                <w:rStyle w:val="Gras"/>
                <w:rFonts w:asciiTheme="majorHAnsi" w:hAnsiTheme="majorHAnsi"/>
              </w:rPr>
              <w:t xml:space="preserve"> </w:t>
            </w:r>
            <w:r w:rsidRPr="005B1D40">
              <w:rPr>
                <w:rStyle w:val="Gras"/>
                <w:rFonts w:asciiTheme="majorHAnsi" w:hAnsiTheme="majorHAnsi"/>
              </w:rPr>
              <w:t>€</w:t>
            </w:r>
          </w:p>
        </w:tc>
        <w:tc>
          <w:tcPr>
            <w:tcW w:w="3286" w:type="dxa"/>
            <w:shd w:val="clear" w:color="auto" w:fill="F2F2F2" w:themeFill="background1" w:themeFillShade="F2"/>
            <w:vAlign w:val="bottom"/>
          </w:tcPr>
          <w:p w:rsidR="00A753C9" w:rsidRPr="005B1D40" w:rsidRDefault="00A753C9" w:rsidP="00A753C9">
            <w:pPr>
              <w:jc w:val="center"/>
              <w:cnfStyle w:val="000000100000"/>
              <w:rPr>
                <w:rStyle w:val="Gras"/>
                <w:rFonts w:asciiTheme="majorHAnsi" w:hAnsiTheme="majorHAnsi"/>
                <w:b w:val="0"/>
              </w:rPr>
            </w:pPr>
            <w:r w:rsidRPr="005B1D40">
              <w:rPr>
                <w:rStyle w:val="Gras"/>
                <w:rFonts w:asciiTheme="majorHAnsi" w:hAnsiTheme="majorHAnsi"/>
                <w:b w:val="0"/>
              </w:rPr>
              <w:t>137,94</w:t>
            </w:r>
            <w:r w:rsidR="009F1910" w:rsidRPr="005B1D40">
              <w:rPr>
                <w:rStyle w:val="Gras"/>
                <w:rFonts w:asciiTheme="majorHAnsi" w:hAnsiTheme="majorHAnsi"/>
                <w:b w:val="0"/>
              </w:rPr>
              <w:t xml:space="preserve"> €</w:t>
            </w:r>
          </w:p>
        </w:tc>
        <w:tc>
          <w:tcPr>
            <w:tcW w:w="3254" w:type="dxa"/>
            <w:shd w:val="clear" w:color="auto" w:fill="F2F2F2" w:themeFill="background1" w:themeFillShade="F2"/>
            <w:vAlign w:val="bottom"/>
          </w:tcPr>
          <w:p w:rsidR="00A753C9" w:rsidRPr="005B1D40" w:rsidRDefault="00A753C9" w:rsidP="00A753C9">
            <w:pPr>
              <w:jc w:val="center"/>
              <w:cnfStyle w:val="000000100000"/>
              <w:rPr>
                <w:rStyle w:val="Gras"/>
                <w:rFonts w:asciiTheme="majorHAnsi" w:hAnsiTheme="majorHAnsi"/>
                <w:b w:val="0"/>
              </w:rPr>
            </w:pPr>
            <w:r w:rsidRPr="005B1D40">
              <w:rPr>
                <w:rStyle w:val="Gras"/>
                <w:rFonts w:asciiTheme="majorHAnsi" w:hAnsiTheme="majorHAnsi"/>
                <w:b w:val="0"/>
              </w:rPr>
              <w:t>827.65</w:t>
            </w:r>
            <w:r w:rsidR="009F1910" w:rsidRPr="005B1D40">
              <w:rPr>
                <w:rStyle w:val="Gras"/>
                <w:rFonts w:asciiTheme="majorHAnsi" w:hAnsiTheme="majorHAnsi"/>
                <w:b w:val="0"/>
              </w:rPr>
              <w:t xml:space="preserve"> </w:t>
            </w:r>
            <w:r w:rsidRPr="005B1D40">
              <w:rPr>
                <w:rStyle w:val="Gras"/>
                <w:rFonts w:asciiTheme="majorHAnsi" w:hAnsiTheme="majorHAnsi"/>
                <w:b w:val="0"/>
              </w:rPr>
              <w:t>€</w:t>
            </w:r>
          </w:p>
        </w:tc>
      </w:tr>
    </w:tbl>
    <w:p w:rsidR="00A753C9" w:rsidRPr="005B1D40" w:rsidRDefault="00A753C9" w:rsidP="00B142EB">
      <w:pPr>
        <w:jc w:val="center"/>
        <w:rPr>
          <w:rStyle w:val="Gras"/>
          <w:rFonts w:asciiTheme="majorHAnsi" w:hAnsiTheme="majorHAnsi"/>
        </w:rPr>
      </w:pPr>
    </w:p>
    <w:p w:rsidR="00A753C9" w:rsidRPr="005B1D40" w:rsidRDefault="00A753C9" w:rsidP="00A753C9">
      <w:pPr>
        <w:spacing w:after="0"/>
        <w:rPr>
          <w:rFonts w:asciiTheme="majorHAnsi" w:hAnsiTheme="majorHAnsi"/>
          <w:sz w:val="20"/>
        </w:rPr>
      </w:pPr>
    </w:p>
    <w:p w:rsidR="00A753C9" w:rsidRPr="005B1D40" w:rsidRDefault="00A753C9" w:rsidP="00A753C9">
      <w:pPr>
        <w:spacing w:after="0"/>
        <w:rPr>
          <w:rFonts w:asciiTheme="majorHAnsi" w:hAnsiTheme="majorHAnsi"/>
          <w:sz w:val="20"/>
        </w:rPr>
      </w:pPr>
    </w:p>
    <w:p w:rsidR="00A753C9" w:rsidRPr="005B1D40" w:rsidRDefault="00A753C9" w:rsidP="00A753C9">
      <w:pPr>
        <w:spacing w:after="0"/>
        <w:rPr>
          <w:rFonts w:asciiTheme="majorHAnsi" w:hAnsiTheme="majorHAnsi"/>
          <w:sz w:val="20"/>
        </w:rPr>
      </w:pPr>
      <w:r w:rsidRPr="005B1D40">
        <w:rPr>
          <w:rFonts w:asciiTheme="majorHAnsi" w:hAnsiTheme="majorHAnsi"/>
          <w:sz w:val="20"/>
        </w:rPr>
        <w:t>Nous restons à votre disposition pour toute information complémentaire.</w:t>
      </w:r>
    </w:p>
    <w:p w:rsidR="00A753C9" w:rsidRPr="005B1D40" w:rsidRDefault="00A753C9" w:rsidP="00A753C9">
      <w:pPr>
        <w:spacing w:after="0"/>
        <w:rPr>
          <w:rFonts w:asciiTheme="majorHAnsi" w:hAnsiTheme="majorHAnsi"/>
          <w:sz w:val="20"/>
        </w:rPr>
      </w:pPr>
      <w:r w:rsidRPr="005B1D40">
        <w:rPr>
          <w:rFonts w:asciiTheme="majorHAnsi" w:hAnsiTheme="majorHAnsi"/>
          <w:sz w:val="20"/>
        </w:rPr>
        <w:t>Cordialement.</w:t>
      </w:r>
    </w:p>
    <w:p w:rsidR="00A753C9" w:rsidRPr="005B1D40" w:rsidRDefault="00A753C9" w:rsidP="00A753C9">
      <w:pPr>
        <w:spacing w:after="0"/>
        <w:rPr>
          <w:rFonts w:asciiTheme="majorHAnsi" w:hAnsiTheme="majorHAnsi"/>
          <w:sz w:val="20"/>
        </w:rPr>
      </w:pPr>
    </w:p>
    <w:p w:rsidR="00A753C9" w:rsidRPr="005B1D40" w:rsidRDefault="00A753C9" w:rsidP="00A753C9">
      <w:pPr>
        <w:spacing w:after="0"/>
        <w:rPr>
          <w:rFonts w:asciiTheme="majorHAnsi" w:hAnsiTheme="majorHAnsi"/>
          <w:sz w:val="20"/>
        </w:rPr>
      </w:pPr>
      <w:r w:rsidRPr="005B1D40">
        <w:rPr>
          <w:rFonts w:asciiTheme="majorHAnsi" w:hAnsiTheme="majorHAnsi"/>
          <w:sz w:val="20"/>
        </w:rPr>
        <w:t>Si ce devis vous convient, veuillez nous le retourner signer précédé de la mention :</w:t>
      </w:r>
    </w:p>
    <w:p w:rsidR="00A753C9" w:rsidRPr="005B1D40" w:rsidRDefault="00A753C9" w:rsidP="00A753C9">
      <w:pPr>
        <w:spacing w:after="0"/>
        <w:rPr>
          <w:rFonts w:asciiTheme="majorHAnsi" w:hAnsiTheme="majorHAnsi"/>
          <w:sz w:val="20"/>
        </w:rPr>
      </w:pPr>
      <w:r w:rsidRPr="005B1D40">
        <w:rPr>
          <w:rFonts w:asciiTheme="majorHAnsi" w:hAnsiTheme="majorHAnsi"/>
          <w:sz w:val="20"/>
        </w:rPr>
        <w:t>« BON POUR ACCORD ET EXECUTION DU DEVIS »</w:t>
      </w:r>
    </w:p>
    <w:p w:rsidR="00A753C9" w:rsidRPr="005B1D40" w:rsidRDefault="00A753C9" w:rsidP="00A753C9">
      <w:pPr>
        <w:spacing w:after="0"/>
        <w:rPr>
          <w:rFonts w:asciiTheme="majorHAnsi" w:hAnsiTheme="majorHAnsi"/>
          <w:sz w:val="20"/>
        </w:rPr>
      </w:pPr>
    </w:p>
    <w:p w:rsidR="00A753C9" w:rsidRPr="005B1D40" w:rsidRDefault="00A753C9" w:rsidP="00A753C9">
      <w:pPr>
        <w:spacing w:after="0"/>
        <w:rPr>
          <w:rFonts w:asciiTheme="majorHAnsi" w:hAnsiTheme="majorHAnsi"/>
          <w:sz w:val="20"/>
        </w:rPr>
      </w:pPr>
      <w:r w:rsidRPr="005B1D40">
        <w:rPr>
          <w:rFonts w:asciiTheme="majorHAnsi" w:hAnsiTheme="majorHAnsi"/>
          <w:sz w:val="20"/>
        </w:rPr>
        <w:t xml:space="preserve">Date : </w:t>
      </w:r>
      <w:r w:rsidRPr="005B1D40">
        <w:rPr>
          <w:rFonts w:asciiTheme="majorHAnsi" w:hAnsiTheme="majorHAnsi"/>
          <w:sz w:val="20"/>
        </w:rPr>
        <w:tab/>
      </w:r>
      <w:r w:rsidRPr="005B1D40">
        <w:rPr>
          <w:rFonts w:asciiTheme="majorHAnsi" w:hAnsiTheme="majorHAnsi"/>
          <w:sz w:val="20"/>
        </w:rPr>
        <w:tab/>
      </w:r>
      <w:r w:rsidRPr="005B1D40">
        <w:rPr>
          <w:rFonts w:asciiTheme="majorHAnsi" w:hAnsiTheme="majorHAnsi"/>
          <w:sz w:val="20"/>
        </w:rPr>
        <w:tab/>
      </w:r>
      <w:r w:rsidRPr="005B1D40">
        <w:rPr>
          <w:rFonts w:asciiTheme="majorHAnsi" w:hAnsiTheme="majorHAnsi"/>
          <w:sz w:val="20"/>
        </w:rPr>
        <w:tab/>
      </w:r>
      <w:r w:rsidRPr="005B1D40">
        <w:rPr>
          <w:rFonts w:asciiTheme="majorHAnsi" w:hAnsiTheme="majorHAnsi"/>
          <w:sz w:val="20"/>
        </w:rPr>
        <w:tab/>
      </w:r>
      <w:r w:rsidRPr="005B1D40">
        <w:rPr>
          <w:rFonts w:asciiTheme="majorHAnsi" w:hAnsiTheme="majorHAnsi"/>
          <w:sz w:val="20"/>
        </w:rPr>
        <w:tab/>
      </w:r>
      <w:r w:rsidRPr="005B1D40">
        <w:rPr>
          <w:rFonts w:asciiTheme="majorHAnsi" w:hAnsiTheme="majorHAnsi"/>
          <w:sz w:val="20"/>
        </w:rPr>
        <w:tab/>
      </w:r>
      <w:r w:rsidRPr="005B1D40">
        <w:rPr>
          <w:rFonts w:asciiTheme="majorHAnsi" w:hAnsiTheme="majorHAnsi"/>
          <w:sz w:val="20"/>
        </w:rPr>
        <w:tab/>
      </w:r>
      <w:r w:rsidRPr="005B1D40">
        <w:rPr>
          <w:rFonts w:asciiTheme="majorHAnsi" w:hAnsiTheme="majorHAnsi"/>
          <w:sz w:val="20"/>
        </w:rPr>
        <w:tab/>
        <w:t>Signature :</w:t>
      </w:r>
    </w:p>
    <w:p w:rsidR="00B142EB" w:rsidRPr="005B1D40" w:rsidRDefault="006674E0" w:rsidP="00B142EB">
      <w:pPr>
        <w:tabs>
          <w:tab w:val="left" w:pos="1740"/>
        </w:tabs>
        <w:rPr>
          <w:rStyle w:val="Gras"/>
          <w:rFonts w:asciiTheme="majorHAnsi" w:hAnsiTheme="majorHAnsi"/>
        </w:rPr>
      </w:pPr>
      <w:r w:rsidRPr="005B1D40">
        <w:rPr>
          <w:rFonts w:asciiTheme="majorHAnsi" w:hAnsiTheme="majorHAnsi"/>
          <w:b/>
          <w:noProof/>
          <w:color w:val="auto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-47.3pt;margin-top:73.2pt;width:539.7pt;height:63.35pt;z-index:251665408" filled="f" stroked="f">
            <v:textbox style="mso-next-textbox:#_x0000_s1044">
              <w:txbxContent>
                <w:p w:rsidR="00A753C9" w:rsidRPr="00303145" w:rsidRDefault="00A753C9" w:rsidP="00A753C9">
                  <w:pPr>
                    <w:spacing w:after="0"/>
                    <w:rPr>
                      <w:rFonts w:asciiTheme="majorHAnsi" w:hAnsiTheme="majorHAnsi"/>
                      <w:color w:val="FFFFFF" w:themeColor="background1"/>
                      <w:sz w:val="14"/>
                    </w:rPr>
                  </w:pPr>
                  <w:r w:rsidRPr="00303145">
                    <w:rPr>
                      <w:rFonts w:asciiTheme="majorHAnsi" w:hAnsiTheme="majorHAnsi"/>
                      <w:color w:val="FFFFFF" w:themeColor="background1"/>
                      <w:sz w:val="14"/>
                    </w:rPr>
                    <w:t>Validité du devis : 3 mois</w:t>
                  </w:r>
                </w:p>
                <w:p w:rsidR="00A753C9" w:rsidRPr="00303145" w:rsidRDefault="00A753C9" w:rsidP="00A753C9">
                  <w:pPr>
                    <w:spacing w:after="0"/>
                    <w:rPr>
                      <w:rFonts w:asciiTheme="majorHAnsi" w:hAnsiTheme="majorHAnsi"/>
                      <w:color w:val="FFFFFF" w:themeColor="background1"/>
                      <w:sz w:val="14"/>
                    </w:rPr>
                  </w:pPr>
                  <w:r w:rsidRPr="00303145">
                    <w:rPr>
                      <w:rFonts w:asciiTheme="majorHAnsi" w:hAnsiTheme="majorHAnsi"/>
                      <w:color w:val="FFFFFF" w:themeColor="background1"/>
                      <w:sz w:val="14"/>
                    </w:rPr>
                    <w:t>Conditions de règlement : 40% à la commande, le solde à la livraison.</w:t>
                  </w:r>
                </w:p>
                <w:p w:rsidR="00A753C9" w:rsidRPr="00303145" w:rsidRDefault="00A753C9" w:rsidP="00A753C9">
                  <w:pPr>
                    <w:spacing w:after="0"/>
                    <w:rPr>
                      <w:rFonts w:asciiTheme="majorHAnsi" w:hAnsiTheme="majorHAnsi"/>
                      <w:color w:val="FFFFFF" w:themeColor="background1"/>
                      <w:sz w:val="14"/>
                    </w:rPr>
                  </w:pPr>
                  <w:r w:rsidRPr="00303145">
                    <w:rPr>
                      <w:rFonts w:asciiTheme="majorHAnsi" w:hAnsiTheme="majorHAnsi"/>
                      <w:color w:val="FFFFFF" w:themeColor="background1"/>
                      <w:sz w:val="14"/>
                    </w:rPr>
                    <w:t>Toute somme non payée à sa date d’exigibilité produira de plein droit des intérêts de retard équivalents au triple du taux d’intérêts légal de l’année en cours ainsi que le paiement d’une somme de 40€ due au titre des frais de recouvrement.</w:t>
                  </w:r>
                </w:p>
                <w:p w:rsidR="00D72EE0" w:rsidRPr="00303145" w:rsidRDefault="00D72EE0" w:rsidP="00A753C9">
                  <w:pPr>
                    <w:spacing w:after="0"/>
                    <w:rPr>
                      <w:rFonts w:asciiTheme="majorHAnsi" w:hAnsiTheme="majorHAnsi"/>
                      <w:color w:val="FFFFFF" w:themeColor="background1"/>
                      <w:sz w:val="14"/>
                    </w:rPr>
                  </w:pPr>
                </w:p>
                <w:p w:rsidR="00A753C9" w:rsidRPr="00303145" w:rsidRDefault="00A753C9" w:rsidP="00A753C9">
                  <w:pPr>
                    <w:pStyle w:val="Pieddepage"/>
                    <w:jc w:val="center"/>
                    <w:rPr>
                      <w:rFonts w:asciiTheme="majorHAnsi" w:hAnsiTheme="majorHAnsi" w:cs="Arial"/>
                      <w:b/>
                      <w:color w:val="FFFFFF" w:themeColor="background1"/>
                      <w:sz w:val="12"/>
                    </w:rPr>
                  </w:pPr>
                  <w:r w:rsidRPr="00303145">
                    <w:rPr>
                      <w:rFonts w:asciiTheme="majorHAnsi" w:hAnsiTheme="majorHAnsi" w:cs="Arial"/>
                      <w:b/>
                      <w:color w:val="FFFFFF" w:themeColor="background1"/>
                      <w:sz w:val="12"/>
                    </w:rPr>
                    <w:t>N° SIRET : 210 898 764 94130 Nogent-sur-Marne</w:t>
                  </w:r>
                </w:p>
                <w:p w:rsidR="00A753C9" w:rsidRPr="00303145" w:rsidRDefault="00A753C9" w:rsidP="00A753C9">
                  <w:pPr>
                    <w:pStyle w:val="Pieddepage"/>
                    <w:jc w:val="center"/>
                    <w:rPr>
                      <w:rFonts w:asciiTheme="majorHAnsi" w:hAnsiTheme="majorHAnsi" w:cs="Arial"/>
                      <w:b/>
                      <w:color w:val="FFFFFF" w:themeColor="background1"/>
                      <w:sz w:val="12"/>
                    </w:rPr>
                  </w:pPr>
                  <w:r w:rsidRPr="00303145">
                    <w:rPr>
                      <w:rFonts w:asciiTheme="majorHAnsi" w:hAnsiTheme="majorHAnsi" w:cs="Arial"/>
                      <w:b/>
                      <w:color w:val="FFFFFF" w:themeColor="background1"/>
                      <w:sz w:val="12"/>
                    </w:rPr>
                    <w:t>Code APE 947A – N° TVA Intracom FR 77825896764000</w:t>
                  </w:r>
                </w:p>
                <w:p w:rsidR="00A753C9" w:rsidRPr="00CE58AA" w:rsidRDefault="00A753C9" w:rsidP="00A753C9">
                  <w:pPr>
                    <w:spacing w:after="0"/>
                    <w:rPr>
                      <w:rFonts w:ascii="Bahnschrift Light" w:hAnsi="Bahnschrift Light"/>
                      <w:color w:val="404040" w:themeColor="text1" w:themeTint="BF"/>
                      <w:sz w:val="20"/>
                    </w:rPr>
                  </w:pPr>
                </w:p>
              </w:txbxContent>
            </v:textbox>
          </v:shape>
        </w:pict>
      </w:r>
    </w:p>
    <w:sectPr w:rsidR="00B142EB" w:rsidRPr="005B1D40" w:rsidSect="00BC2A86">
      <w:headerReference w:type="default" r:id="rId24"/>
      <w:footerReference w:type="default" r:id="rId25"/>
      <w:headerReference w:type="first" r:id="rId26"/>
      <w:pgSz w:w="11906" w:h="16838" w:code="9"/>
      <w:pgMar w:top="1152" w:right="1440" w:bottom="1440" w:left="12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AA1" w:rsidRDefault="007C1AA1">
      <w:pPr>
        <w:spacing w:after="0" w:line="240" w:lineRule="auto"/>
      </w:pPr>
      <w:r>
        <w:separator/>
      </w:r>
    </w:p>
  </w:endnote>
  <w:endnote w:type="continuationSeparator" w:id="1">
    <w:p w:rsidR="007C1AA1" w:rsidRDefault="007C1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4975178"/>
      <w:docPartObj>
        <w:docPartGallery w:val="Page Numbers (Bottom of Page)"/>
        <w:docPartUnique/>
      </w:docPartObj>
    </w:sdtPr>
    <w:sdtContent>
      <w:p w:rsidR="00BC2A86" w:rsidRDefault="00BC2A86">
        <w:pPr>
          <w:pStyle w:val="Pieddepage"/>
        </w:pPr>
        <w:r w:rsidRPr="00542991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4109" type="#_x0000_t176" style="position:absolute;left:0;text-align:left;margin-left:0;margin-top:0;width:40.35pt;height:34.75pt;rotation:360;z-index:251662336;mso-position-horizontal:center;mso-position-horizontal-relative:right-margin-area;mso-position-vertical:center;mso-position-vertical-relative:bottom-margin-area" filled="f" fillcolor="#c0f400 [3204]" stroked="f" strokecolor="#737373 [1789]">
              <v:fill color2="#e2ff7a [1620]" type="pattern"/>
              <v:textbox style="mso-next-textbox:#_x0000_s4109">
                <w:txbxContent>
                  <w:p w:rsidR="00BC2A86" w:rsidRDefault="00BC2A86">
                    <w:pPr>
                      <w:pStyle w:val="Pieddepage"/>
                      <w:pBdr>
                        <w:top w:val="single" w:sz="12" w:space="1" w:color="2F3342" w:themeColor="accent3"/>
                        <w:bottom w:val="single" w:sz="48" w:space="1" w:color="2F3342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fldSimple w:instr=" PAGE    \* MERGEFORMAT ">
                      <w:r w:rsidR="003F1504" w:rsidRPr="003F1504">
                        <w:rPr>
                          <w:noProof/>
                          <w:sz w:val="28"/>
                          <w:szCs w:val="28"/>
                        </w:rPr>
                        <w:t>10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AA1" w:rsidRDefault="007C1AA1">
      <w:pPr>
        <w:spacing w:after="0" w:line="240" w:lineRule="auto"/>
      </w:pPr>
      <w:r>
        <w:separator/>
      </w:r>
    </w:p>
  </w:footnote>
  <w:footnote w:type="continuationSeparator" w:id="1">
    <w:p w:rsidR="007C1AA1" w:rsidRDefault="007C1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6A5" w:rsidRPr="00393F21" w:rsidRDefault="006674E0">
    <w:pPr>
      <w:pStyle w:val="En-tte"/>
    </w:pPr>
    <w:r w:rsidRPr="006674E0">
      <w:rPr>
        <w:noProof/>
        <w:color w:val="auto"/>
        <w:lang w:bidi="fr-FR"/>
      </w:rPr>
      <w:pict>
        <v:group id="Groupe 6" o:spid="_x0000_s4097" style="position:absolute;margin-left:-24.1pt;margin-top:-9.35pt;width:765.35pt;height:810.85pt;z-index:-251658240;mso-width-percent:1253;mso-height-percent:1024;mso-position-horizontal-relative:page;mso-position-vertical-relative:page;mso-width-percent:1253;mso-height-percent:1024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">
          <v:shape id="Forme libre : Forme 9" o:spid="_x0000_s4103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<v:stroke joinstyle="miter"/>
            <v:path arrowok="t" o:connecttype="custom" o:connectlocs="8276,8202;7843517,8202;7843517,2012598;8276,2012598" o:connectangles="0,0,0,0"/>
          </v:shape>
          <v:shape id="Forme libre : Forme 10" o:spid="_x0000_s4102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<v:stroke joinstyle="miter"/>
            <v:shadow on="t" color="black" opacity="26214f" origin="-.5" offset="3pt,0"/>
            <v:path arrowok="t" o:connecttype="custom" o:connectlocs="8162290,1331060;5790088,1331060;5086063,632900;5086063,693548;4420862,0;364954,0;0,103431;0,8753475;8162290,8753475;8162290,1331060" o:connectangles="0,0,0,0,0,0,0,0,0,0"/>
          </v:shape>
          <v:shape id="Forme libre : Forme 19" o:spid="_x0000_s4101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<v:stroke joinstyle="miter"/>
            <v:shadow on="t" color="black" opacity="26214f" origin="-.5" offset="3pt,0"/>
            <v:path arrowok="t" o:connecttype="custom" o:connectlocs="8162290,1331060;5790088,1331060;5086063,632900;5086063,693548;4420862,0;364954,0;0,103431;0,8753475;8162290,8753475;8162290,1331060" o:connectangles="0,0,0,0,0,0,0,0,0,0"/>
          </v:shape>
          <v:shape id="Forme libre : Forme 20" o:spid="_x0000_s410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<v:stroke joinstyle="miter"/>
            <v:path arrowok="t" o:connecttype="custom" o:connectlocs="8276,5261;7835173,5261;7835173,967271;8276,967271" o:connectangles="0,0,0,0"/>
          </v:shape>
          <v:shape id="Forme libre : Forme 21" o:spid="_x0000_s4099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<v:stroke joinstyle="miter"/>
            <v:shadow on="t" color="black" opacity="26214f" origin="-.5" offset="3pt,0"/>
            <v:path arrowok="t" o:connecttype="custom" o:connectlocs="8162290,1331060;5790088,1331060;5086063,632900;5086063,693548;4420862,0;364954,0;0,103431;0,8753475;8162290,8753475;8162290,1331060" o:connectangles="0,0,0,0,0,0,0,0,0,0"/>
          </v:shape>
          <v:line id="Connecteur droit 22" o:spid="_x0000_s4098" style="position:absolute;visibility:visibl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<v:stroke joinstyle="miter"/>
          </v:lin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4975177"/>
      <w:docPartObj>
        <w:docPartGallery w:val="Page Numbers (Top of Page)"/>
        <w:docPartUnique/>
      </w:docPartObj>
    </w:sdtPr>
    <w:sdtContent>
      <w:p w:rsidR="00FC4CB3" w:rsidRDefault="00BC2A86">
        <w:pPr>
          <w:pStyle w:val="En-tte"/>
        </w:pPr>
        <w:r>
          <w:rPr>
            <w:noProof/>
            <w:lang w:eastAsia="en-US"/>
          </w:rPr>
          <w:pict>
            <v:group id="_x0000_s4104" style="position:absolute;margin-left:0;margin-top:0;width:71.55pt;height:149.8pt;flip:x y;z-index:251660288;mso-width-percent:1000;mso-position-horizontal:left;mso-position-horizontal-relative:right-margin-area;mso-position-vertical:top;mso-position-vertical-relative:margin;mso-width-percent:1000;mso-width-relative:left-margin-area" coordorigin="13,11415" coordsize="1425,2996" o:allowincell="f">
              <v:group id="_x0000_s4105" style="position:absolute;left:13;top:14340;width:1410;height:71;flip:y;mso-width-percent:1000;mso-position-horizontal:left;mso-position-horizontal-relative:left-margin-area;mso-width-percent:1000;mso-width-relative:left-margin-area" coordorigin="-83,540" coordsize="1218,71">
                <v:rect id="_x0000_s4106" style="position:absolute;left:678;top:540;width:457;height:71" fillcolor="#026823 [2407]" strokecolor="#026823 [2407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4107" type="#_x0000_t32" style="position:absolute;left:-83;top:540;width:761;height:0;flip:x" o:connectortype="straight" strokecolor="#026823 [2407]"/>
              </v:group>
              <v:rect id="_x0000_s4108" style="position:absolute;left:405;top:11415;width:1033;height:2805;mso-position-horizontal-relative:right-margin-area;mso-width-relative:right-margin-area" stroked="f">
                <v:textbox style="layout-flow:vertical;mso-layout-flow-alt:bottom-to-top" inset="0,0,0,0">
                  <w:txbxContent>
                    <w:p w:rsidR="00BC2A86" w:rsidRDefault="00BC2A86">
                      <w:pPr>
                        <w:pStyle w:val="Sansinterligne"/>
                        <w:jc w:val="right"/>
                        <w:rPr>
                          <w:outline/>
                        </w:rPr>
                      </w:pPr>
                      <w:fldSimple w:instr=" PAGE    \* MERGEFORMAT ">
                        <w:r w:rsidRPr="00BC2A86">
                          <w:rPr>
                            <w:b/>
                            <w:outline/>
                            <w:noProof/>
                            <w:color w:val="026823" w:themeColor="accent4" w:themeShade="BF"/>
                            <w:sz w:val="52"/>
                            <w:szCs w:val="52"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page" anchory="margin"/>
            </v:group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42E131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88D68C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5CEB16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7A902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E7C11E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5AE2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6163B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0F4AD2A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168C1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>
    <w:nsid w:val="019E324C"/>
    <w:multiLevelType w:val="hybridMultilevel"/>
    <w:tmpl w:val="79BEED86"/>
    <w:lvl w:ilvl="0" w:tplc="F06AA7BC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227C86"/>
    <w:multiLevelType w:val="hybridMultilevel"/>
    <w:tmpl w:val="82E8A65A"/>
    <w:lvl w:ilvl="0" w:tplc="05D4F8C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B3419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2C5C6EF8"/>
    <w:multiLevelType w:val="hybridMultilevel"/>
    <w:tmpl w:val="EE5CE65C"/>
    <w:lvl w:ilvl="0" w:tplc="A15CCA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DB4329"/>
    <w:multiLevelType w:val="hybridMultilevel"/>
    <w:tmpl w:val="B56EEC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6F47DF"/>
    <w:multiLevelType w:val="hybridMultilevel"/>
    <w:tmpl w:val="3ED013B4"/>
    <w:lvl w:ilvl="0" w:tplc="46F81274">
      <w:start w:val="156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76F"/>
    <w:multiLevelType w:val="hybridMultilevel"/>
    <w:tmpl w:val="3AB0F302"/>
    <w:lvl w:ilvl="0" w:tplc="A15CCA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EF11A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D947F5B"/>
    <w:multiLevelType w:val="hybridMultilevel"/>
    <w:tmpl w:val="473E91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A318F3"/>
    <w:multiLevelType w:val="hybridMultilevel"/>
    <w:tmpl w:val="9C7CCE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810110"/>
    <w:multiLevelType w:val="hybridMultilevel"/>
    <w:tmpl w:val="C6F416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BC0C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6CA95284"/>
    <w:multiLevelType w:val="hybridMultilevel"/>
    <w:tmpl w:val="8DB4B09E"/>
    <w:lvl w:ilvl="0" w:tplc="45B4A1B2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B33E67"/>
    <w:multiLevelType w:val="hybridMultilevel"/>
    <w:tmpl w:val="85DE34C6"/>
    <w:lvl w:ilvl="0" w:tplc="040C0005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22"/>
  </w:num>
  <w:num w:numId="4">
    <w:abstractNumId w:val="17"/>
  </w:num>
  <w:num w:numId="5">
    <w:abstractNumId w:val="21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1"/>
  </w:num>
  <w:num w:numId="15">
    <w:abstractNumId w:val="14"/>
  </w:num>
  <w:num w:numId="16">
    <w:abstractNumId w:val="9"/>
  </w:num>
  <w:num w:numId="17">
    <w:abstractNumId w:val="23"/>
  </w:num>
  <w:num w:numId="18">
    <w:abstractNumId w:val="19"/>
  </w:num>
  <w:num w:numId="19">
    <w:abstractNumId w:val="18"/>
  </w:num>
  <w:num w:numId="20">
    <w:abstractNumId w:val="20"/>
  </w:num>
  <w:num w:numId="21">
    <w:abstractNumId w:val="12"/>
  </w:num>
  <w:num w:numId="22">
    <w:abstractNumId w:val="13"/>
  </w:num>
  <w:num w:numId="23">
    <w:abstractNumId w:val="16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ttachedTemplate r:id="rId1"/>
  <w:stylePaneFormatFilter w:val="5004"/>
  <w:stylePaneSortMethod w:val="000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9218">
      <o:colormru v:ext="edit" colors="#91b4df"/>
      <o:colormenu v:ext="edit" fillcolor="#91b4df" strokecolor="none"/>
    </o:shapedefaults>
    <o:shapelayout v:ext="edit">
      <o:idmap v:ext="edit" data="4"/>
      <o:rules v:ext="edit">
        <o:r id="V:Rule1" type="connector" idref="#_x0000_s4107"/>
        <o:r id="V:Rule2" type="callout" idref="#_x0000_s4109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93E49"/>
    <w:rsid w:val="000052CA"/>
    <w:rsid w:val="0001495E"/>
    <w:rsid w:val="0001626D"/>
    <w:rsid w:val="00035454"/>
    <w:rsid w:val="00065FAE"/>
    <w:rsid w:val="00087B65"/>
    <w:rsid w:val="000E3DCD"/>
    <w:rsid w:val="00143EC8"/>
    <w:rsid w:val="00182D17"/>
    <w:rsid w:val="001E4F4D"/>
    <w:rsid w:val="002657CA"/>
    <w:rsid w:val="002C5FE7"/>
    <w:rsid w:val="002E0B9C"/>
    <w:rsid w:val="002E6287"/>
    <w:rsid w:val="00303145"/>
    <w:rsid w:val="00303AE1"/>
    <w:rsid w:val="00323206"/>
    <w:rsid w:val="00385963"/>
    <w:rsid w:val="00393F21"/>
    <w:rsid w:val="003949BD"/>
    <w:rsid w:val="003D738D"/>
    <w:rsid w:val="003F1504"/>
    <w:rsid w:val="004129B7"/>
    <w:rsid w:val="00482962"/>
    <w:rsid w:val="004D61A7"/>
    <w:rsid w:val="00524B92"/>
    <w:rsid w:val="0053630E"/>
    <w:rsid w:val="00554E6D"/>
    <w:rsid w:val="0056015F"/>
    <w:rsid w:val="00560F76"/>
    <w:rsid w:val="00566F86"/>
    <w:rsid w:val="0057184E"/>
    <w:rsid w:val="00576154"/>
    <w:rsid w:val="005866F3"/>
    <w:rsid w:val="00591FFE"/>
    <w:rsid w:val="005B1D40"/>
    <w:rsid w:val="005C3F71"/>
    <w:rsid w:val="005F62AA"/>
    <w:rsid w:val="006674E0"/>
    <w:rsid w:val="006A160E"/>
    <w:rsid w:val="006B7784"/>
    <w:rsid w:val="006D78AD"/>
    <w:rsid w:val="006F16F0"/>
    <w:rsid w:val="00733D34"/>
    <w:rsid w:val="007520BE"/>
    <w:rsid w:val="007872BD"/>
    <w:rsid w:val="0079284B"/>
    <w:rsid w:val="007C1AA1"/>
    <w:rsid w:val="007E2BE1"/>
    <w:rsid w:val="00815B73"/>
    <w:rsid w:val="00827425"/>
    <w:rsid w:val="00917A85"/>
    <w:rsid w:val="0096655F"/>
    <w:rsid w:val="009F1910"/>
    <w:rsid w:val="00A31633"/>
    <w:rsid w:val="00A3459C"/>
    <w:rsid w:val="00A448C1"/>
    <w:rsid w:val="00A505FB"/>
    <w:rsid w:val="00A743FB"/>
    <w:rsid w:val="00A753C9"/>
    <w:rsid w:val="00AA0052"/>
    <w:rsid w:val="00AA7AA0"/>
    <w:rsid w:val="00AB4981"/>
    <w:rsid w:val="00AF3501"/>
    <w:rsid w:val="00B07AAF"/>
    <w:rsid w:val="00B142EB"/>
    <w:rsid w:val="00B223AE"/>
    <w:rsid w:val="00B43495"/>
    <w:rsid w:val="00B70211"/>
    <w:rsid w:val="00BA1737"/>
    <w:rsid w:val="00BC2A86"/>
    <w:rsid w:val="00C57A91"/>
    <w:rsid w:val="00C70AC8"/>
    <w:rsid w:val="00C73980"/>
    <w:rsid w:val="00C84D21"/>
    <w:rsid w:val="00C93E49"/>
    <w:rsid w:val="00CA6B4F"/>
    <w:rsid w:val="00CD0C88"/>
    <w:rsid w:val="00CD5E82"/>
    <w:rsid w:val="00CF65DD"/>
    <w:rsid w:val="00D0550B"/>
    <w:rsid w:val="00D72EE0"/>
    <w:rsid w:val="00DA4A43"/>
    <w:rsid w:val="00DA5BEB"/>
    <w:rsid w:val="00DC19A8"/>
    <w:rsid w:val="00DE395C"/>
    <w:rsid w:val="00E2411A"/>
    <w:rsid w:val="00E37225"/>
    <w:rsid w:val="00E4032A"/>
    <w:rsid w:val="00E510BC"/>
    <w:rsid w:val="00E51439"/>
    <w:rsid w:val="00EF36A5"/>
    <w:rsid w:val="00F209FE"/>
    <w:rsid w:val="00F60344"/>
    <w:rsid w:val="00FC4CB3"/>
    <w:rsid w:val="00FC60D3"/>
    <w:rsid w:val="00FE6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ru v:ext="edit" colors="#91b4df"/>
      <o:colormenu v:ext="edit" fillcolor="#91b4df" strokecolor="none"/>
    </o:shapedefaults>
    <o:shapelayout v:ext="edit">
      <o:idmap v:ext="edit" data="1"/>
      <o:rules v:ext="edit">
        <o:r id="V:Rule4" type="connector" idref="#_x0000_s1048"/>
        <o:r id="V:Rule5" type="connector" idref="#_x0000_s1047"/>
        <o:r id="V:Rule6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fr-FR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6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footer" w:qFormat="1"/>
    <w:lsdException w:name="caption" w:uiPriority="35" w:qFormat="1"/>
    <w:lsdException w:name="toa heading" w:unhideWhenUsed="0"/>
    <w:lsdException w:name="List Bullet" w:uiPriority="10" w:qFormat="1"/>
    <w:lsdException w:name="List Number" w:uiPriority="9" w:qFormat="1"/>
    <w:lsdException w:name="Title" w:semiHidden="0" w:uiPriority="6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21"/>
    <w:rPr>
      <w:rFonts w:ascii="Franklin Gothic Book" w:hAnsi="Franklin Gothic Book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4"/>
    <w:qFormat/>
    <w:rsid w:val="00393F21"/>
    <w:pPr>
      <w:keepNext/>
      <w:keepLines/>
      <w:spacing w:before="360"/>
      <w:outlineLvl w:val="0"/>
    </w:pPr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6"/>
    <w:semiHidden/>
    <w:qFormat/>
    <w:rsid w:val="00393F21"/>
    <w:pPr>
      <w:keepNext/>
      <w:keepLines/>
      <w:spacing w:before="200" w:after="80"/>
      <w:outlineLvl w:val="1"/>
    </w:pPr>
    <w:rPr>
      <w:rFonts w:ascii="Franklin Gothic Medium" w:eastAsiaTheme="majorEastAsia" w:hAnsi="Franklin Gothic Medium" w:cstheme="majorBidi"/>
      <w:color w:val="C0F400" w:themeColor="accent1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393F21"/>
    <w:pPr>
      <w:keepNext/>
      <w:keepLines/>
      <w:spacing w:before="40" w:after="0"/>
      <w:outlineLvl w:val="2"/>
    </w:pPr>
    <w:rPr>
      <w:rFonts w:ascii="Franklin Gothic Medium" w:eastAsiaTheme="majorEastAsia" w:hAnsi="Franklin Gothic Medium" w:cstheme="majorBidi"/>
      <w:color w:val="5F7900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qFormat/>
    <w:rsid w:val="00393F21"/>
    <w:pPr>
      <w:keepNext/>
      <w:keepLines/>
      <w:spacing w:before="40" w:after="0"/>
      <w:outlineLvl w:val="3"/>
    </w:pPr>
    <w:rPr>
      <w:rFonts w:ascii="Franklin Gothic Medium" w:eastAsiaTheme="majorEastAsia" w:hAnsi="Franklin Gothic Medium" w:cstheme="majorBidi"/>
      <w:i/>
      <w:iCs/>
      <w:color w:val="8FB60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393F21"/>
    <w:pPr>
      <w:keepNext/>
      <w:keepLines/>
      <w:spacing w:before="40" w:after="0"/>
      <w:outlineLvl w:val="4"/>
    </w:pPr>
    <w:rPr>
      <w:rFonts w:ascii="Franklin Gothic Medium" w:eastAsiaTheme="majorEastAsia" w:hAnsi="Franklin Gothic Medium" w:cstheme="majorBidi"/>
      <w:color w:val="8FB60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393F21"/>
    <w:pPr>
      <w:keepNext/>
      <w:keepLines/>
      <w:spacing w:before="40" w:after="0"/>
      <w:outlineLvl w:val="5"/>
    </w:pPr>
    <w:rPr>
      <w:rFonts w:ascii="Franklin Gothic Medium" w:eastAsiaTheme="majorEastAsia" w:hAnsi="Franklin Gothic Medium" w:cstheme="majorBidi"/>
      <w:color w:val="5F79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393F21"/>
    <w:pPr>
      <w:keepNext/>
      <w:keepLines/>
      <w:spacing w:before="40" w:after="0"/>
      <w:outlineLvl w:val="6"/>
    </w:pPr>
    <w:rPr>
      <w:rFonts w:ascii="Franklin Gothic Medium" w:eastAsiaTheme="majorEastAsia" w:hAnsi="Franklin Gothic Medium" w:cstheme="majorBidi"/>
      <w:i/>
      <w:iCs/>
      <w:color w:val="5F79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393F21"/>
    <w:pPr>
      <w:keepNext/>
      <w:keepLines/>
      <w:spacing w:before="40" w:after="0"/>
      <w:outlineLvl w:val="7"/>
    </w:pPr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393F21"/>
    <w:pPr>
      <w:keepNext/>
      <w:keepLines/>
      <w:spacing w:before="40" w:after="0"/>
      <w:outlineLvl w:val="8"/>
    </w:pPr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6"/>
    <w:qFormat/>
    <w:rsid w:val="00393F21"/>
    <w:pPr>
      <w:spacing w:after="480"/>
      <w:contextualSpacing/>
    </w:pPr>
    <w:rPr>
      <w:rFonts w:ascii="Franklin Gothic Medium" w:hAnsi="Franklin Gothic Medium"/>
      <w:b/>
      <w:caps/>
      <w:color w:val="auto"/>
      <w:sz w:val="52"/>
    </w:rPr>
  </w:style>
  <w:style w:type="character" w:customStyle="1" w:styleId="TitreCar">
    <w:name w:val="Titre Car"/>
    <w:basedOn w:val="Policepardfaut"/>
    <w:link w:val="Titre"/>
    <w:uiPriority w:val="6"/>
    <w:rsid w:val="00393F21"/>
    <w:rPr>
      <w:rFonts w:ascii="Franklin Gothic Medium" w:hAnsi="Franklin Gothic Medium"/>
      <w:b/>
      <w:caps/>
      <w:color w:val="auto"/>
      <w:sz w:val="52"/>
      <w:szCs w:val="20"/>
    </w:rPr>
  </w:style>
  <w:style w:type="paragraph" w:customStyle="1" w:styleId="En-ttedeligne">
    <w:name w:val="En-tête de ligne"/>
    <w:basedOn w:val="Normal"/>
    <w:uiPriority w:val="5"/>
    <w:semiHidden/>
    <w:qFormat/>
    <w:rsid w:val="00393F21"/>
    <w:rPr>
      <w:b/>
      <w:bCs/>
    </w:rPr>
  </w:style>
  <w:style w:type="table" w:styleId="Grilledutableau">
    <w:name w:val="Table Grid"/>
    <w:basedOn w:val="TableauNormal"/>
    <w:uiPriority w:val="39"/>
    <w:rsid w:val="00393F2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reduformulaire">
    <w:name w:val="Titre du formulaire"/>
    <w:basedOn w:val="Normal"/>
    <w:uiPriority w:val="3"/>
    <w:semiHidden/>
    <w:qFormat/>
    <w:rsid w:val="00393F21"/>
    <w:pPr>
      <w:spacing w:after="320"/>
      <w:ind w:right="288"/>
    </w:pPr>
    <w:rPr>
      <w:color w:val="595959" w:themeColor="text1" w:themeTint="A6"/>
    </w:rPr>
  </w:style>
  <w:style w:type="paragraph" w:customStyle="1" w:styleId="Textedetableau">
    <w:name w:val="Texte de tableau"/>
    <w:basedOn w:val="Normal"/>
    <w:uiPriority w:val="3"/>
    <w:semiHidden/>
    <w:qFormat/>
    <w:rsid w:val="00393F21"/>
    <w:pPr>
      <w:spacing w:after="320"/>
    </w:pPr>
  </w:style>
  <w:style w:type="character" w:customStyle="1" w:styleId="Titre1Car">
    <w:name w:val="Titre 1 Car"/>
    <w:basedOn w:val="Policepardfaut"/>
    <w:link w:val="Titre1"/>
    <w:uiPriority w:val="4"/>
    <w:rsid w:val="00393F21"/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Listenumros">
    <w:name w:val="List Number"/>
    <w:basedOn w:val="Normal"/>
    <w:uiPriority w:val="9"/>
    <w:semiHidden/>
    <w:qFormat/>
    <w:rsid w:val="00393F21"/>
    <w:pPr>
      <w:numPr>
        <w:numId w:val="1"/>
      </w:numPr>
      <w:spacing w:after="200"/>
    </w:pPr>
  </w:style>
  <w:style w:type="character" w:customStyle="1" w:styleId="Titre2Car">
    <w:name w:val="Titre 2 Car"/>
    <w:basedOn w:val="Policepardfaut"/>
    <w:link w:val="Titre2"/>
    <w:uiPriority w:val="6"/>
    <w:semiHidden/>
    <w:rsid w:val="00393F21"/>
    <w:rPr>
      <w:rFonts w:ascii="Franklin Gothic Medium" w:eastAsiaTheme="majorEastAsia" w:hAnsi="Franklin Gothic Medium" w:cstheme="majorBidi"/>
      <w:color w:val="C0F400" w:themeColor="accent1"/>
      <w:sz w:val="24"/>
      <w:szCs w:val="20"/>
    </w:rPr>
  </w:style>
  <w:style w:type="paragraph" w:styleId="Pieddepage">
    <w:name w:val="footer"/>
    <w:basedOn w:val="Normal"/>
    <w:link w:val="PieddepageCar"/>
    <w:uiPriority w:val="99"/>
    <w:qFormat/>
    <w:rsid w:val="00393F21"/>
    <w:pPr>
      <w:spacing w:after="0" w:line="240" w:lineRule="auto"/>
      <w:jc w:val="right"/>
    </w:pPr>
    <w:rPr>
      <w:color w:val="C0F400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393F21"/>
    <w:rPr>
      <w:rFonts w:ascii="Franklin Gothic Book" w:hAnsi="Franklin Gothic Book"/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393F2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3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3F21"/>
    <w:rPr>
      <w:rFonts w:ascii="Segoe UI" w:hAnsi="Segoe UI" w:cs="Segoe UI"/>
      <w:sz w:val="18"/>
      <w:szCs w:val="18"/>
    </w:rPr>
  </w:style>
  <w:style w:type="paragraph" w:styleId="Listepuces">
    <w:name w:val="List Bullet"/>
    <w:basedOn w:val="Normal"/>
    <w:uiPriority w:val="10"/>
    <w:qFormat/>
    <w:rsid w:val="00393F21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En-tte">
    <w:name w:val="header"/>
    <w:basedOn w:val="Normal"/>
    <w:link w:val="En-tteCar"/>
    <w:uiPriority w:val="99"/>
    <w:rsid w:val="00393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3F21"/>
    <w:rPr>
      <w:rFonts w:ascii="Franklin Gothic Book" w:hAnsi="Franklin Gothic Book"/>
      <w:sz w:val="24"/>
      <w:szCs w:val="20"/>
    </w:rPr>
  </w:style>
  <w:style w:type="paragraph" w:customStyle="1" w:styleId="Dtails">
    <w:name w:val="Détails"/>
    <w:basedOn w:val="Normal"/>
    <w:qFormat/>
    <w:rsid w:val="00393F21"/>
    <w:pPr>
      <w:spacing w:after="360"/>
      <w:contextualSpacing/>
    </w:pPr>
    <w:rPr>
      <w:sz w:val="28"/>
    </w:rPr>
  </w:style>
  <w:style w:type="character" w:styleId="Textedelespacerserv">
    <w:name w:val="Placeholder Text"/>
    <w:basedOn w:val="Policepardfaut"/>
    <w:uiPriority w:val="99"/>
    <w:semiHidden/>
    <w:rsid w:val="00393F21"/>
    <w:rPr>
      <w:rFonts w:ascii="Franklin Gothic Book" w:hAnsi="Franklin Gothic Book"/>
      <w:color w:val="808080"/>
    </w:rPr>
  </w:style>
  <w:style w:type="table" w:customStyle="1" w:styleId="ListTable6Colorful">
    <w:name w:val="List Table 6 Colorful"/>
    <w:basedOn w:val="TableauNormal"/>
    <w:uiPriority w:val="51"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Gras">
    <w:name w:val="Gras"/>
    <w:uiPriority w:val="1"/>
    <w:qFormat/>
    <w:rsid w:val="00393F21"/>
    <w:rPr>
      <w:rFonts w:ascii="Franklin Gothic Book" w:hAnsi="Franklin Gothic Book"/>
      <w:b/>
      <w:color w:val="auto"/>
    </w:rPr>
  </w:style>
  <w:style w:type="character" w:customStyle="1" w:styleId="Mention">
    <w:name w:val="Mention"/>
    <w:basedOn w:val="Policepardfaut"/>
    <w:uiPriority w:val="99"/>
    <w:semiHidden/>
    <w:unhideWhenUsed/>
    <w:rsid w:val="00393F21"/>
    <w:rPr>
      <w:rFonts w:ascii="Franklin Gothic Book" w:hAnsi="Franklin Gothic Book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393F21"/>
    <w:pPr>
      <w:numPr>
        <w:numId w:val="4"/>
      </w:numPr>
    </w:pPr>
  </w:style>
  <w:style w:type="numbering" w:styleId="1ai">
    <w:name w:val="Outline List 1"/>
    <w:basedOn w:val="Aucuneliste"/>
    <w:uiPriority w:val="99"/>
    <w:semiHidden/>
    <w:unhideWhenUsed/>
    <w:rsid w:val="00393F21"/>
    <w:pPr>
      <w:numPr>
        <w:numId w:val="5"/>
      </w:numPr>
    </w:pPr>
  </w:style>
  <w:style w:type="character" w:styleId="CodeHTML">
    <w:name w:val="HTML Code"/>
    <w:basedOn w:val="Policepardfaut"/>
    <w:uiPriority w:val="99"/>
    <w:semiHidden/>
    <w:unhideWhenUsed/>
    <w:rsid w:val="00393F21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393F21"/>
    <w:rPr>
      <w:rFonts w:ascii="Franklin Gothic Book" w:hAnsi="Franklin Gothic Book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93F21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93F21"/>
    <w:rPr>
      <w:rFonts w:ascii="Franklin Gothic Book" w:hAnsi="Franklin Gothic Book"/>
      <w:i/>
      <w:iCs/>
      <w:sz w:val="24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393F21"/>
    <w:rPr>
      <w:rFonts w:ascii="Franklin Gothic Book" w:hAnsi="Franklin Gothic Book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393F21"/>
    <w:rPr>
      <w:rFonts w:ascii="Franklin Gothic Book" w:hAnsi="Franklin Gothic Book"/>
      <w:i/>
      <w:iCs/>
    </w:rPr>
  </w:style>
  <w:style w:type="character" w:styleId="MachinecrireHTML">
    <w:name w:val="HTML Typewriter"/>
    <w:basedOn w:val="Policepardfaut"/>
    <w:uiPriority w:val="99"/>
    <w:semiHidden/>
    <w:unhideWhenUsed/>
    <w:rsid w:val="00393F21"/>
    <w:rPr>
      <w:rFonts w:ascii="Consolas" w:hAnsi="Consolas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393F21"/>
    <w:rPr>
      <w:rFonts w:ascii="Consolas" w:hAnsi="Consolas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393F21"/>
    <w:rPr>
      <w:rFonts w:ascii="Franklin Gothic Book" w:hAnsi="Franklin Gothic Book"/>
    </w:rPr>
  </w:style>
  <w:style w:type="character" w:styleId="ClavierHTML">
    <w:name w:val="HTML Keyboard"/>
    <w:basedOn w:val="Policepardfaut"/>
    <w:uiPriority w:val="99"/>
    <w:semiHidden/>
    <w:unhideWhenUsed/>
    <w:rsid w:val="00393F21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93F21"/>
    <w:pPr>
      <w:spacing w:after="0" w:line="240" w:lineRule="auto"/>
    </w:pPr>
    <w:rPr>
      <w:rFonts w:ascii="Consolas" w:hAnsi="Consolas"/>
      <w:sz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3F21"/>
    <w:rPr>
      <w:rFonts w:ascii="Consolas" w:hAnsi="Consolas"/>
      <w:sz w:val="20"/>
      <w:szCs w:val="20"/>
    </w:rPr>
  </w:style>
  <w:style w:type="paragraph" w:styleId="TM1">
    <w:name w:val="toc 1"/>
    <w:basedOn w:val="Normal"/>
    <w:next w:val="Normal"/>
    <w:autoRedefine/>
    <w:uiPriority w:val="39"/>
    <w:rsid w:val="00393F21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rsid w:val="00393F21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rsid w:val="00393F21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rsid w:val="00393F21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rsid w:val="00393F21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rsid w:val="00393F21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rsid w:val="00393F21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rsid w:val="00393F21"/>
    <w:pPr>
      <w:spacing w:after="100"/>
      <w:ind w:left="1680"/>
    </w:pPr>
  </w:style>
  <w:style w:type="paragraph" w:styleId="TM9">
    <w:name w:val="toc 9"/>
    <w:basedOn w:val="Normal"/>
    <w:next w:val="Normal"/>
    <w:autoRedefine/>
    <w:uiPriority w:val="39"/>
    <w:semiHidden/>
    <w:rsid w:val="00393F21"/>
    <w:pPr>
      <w:spacing w:after="100"/>
      <w:ind w:left="19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93F21"/>
    <w:pPr>
      <w:spacing w:before="240" w:after="0"/>
      <w:outlineLvl w:val="9"/>
    </w:pPr>
    <w:rPr>
      <w:color w:val="8FB600" w:themeColor="accent1" w:themeShade="BF"/>
      <w:sz w:val="32"/>
      <w:szCs w:val="32"/>
    </w:rPr>
  </w:style>
  <w:style w:type="character" w:styleId="Rfrenceple">
    <w:name w:val="Subtle Reference"/>
    <w:basedOn w:val="Policepardfaut"/>
    <w:uiPriority w:val="31"/>
    <w:semiHidden/>
    <w:unhideWhenUsed/>
    <w:qFormat/>
    <w:rsid w:val="00393F21"/>
    <w:rPr>
      <w:rFonts w:ascii="Franklin Gothic Book" w:hAnsi="Franklin Gothic Book"/>
      <w:smallCaps/>
      <w:color w:val="5A5A5A" w:themeColor="text1" w:themeTint="A5"/>
    </w:rPr>
  </w:style>
  <w:style w:type="character" w:styleId="Emphaseple">
    <w:name w:val="Subtle Emphasis"/>
    <w:basedOn w:val="Policepardfaut"/>
    <w:uiPriority w:val="19"/>
    <w:semiHidden/>
    <w:unhideWhenUsed/>
    <w:qFormat/>
    <w:rsid w:val="00393F21"/>
    <w:rPr>
      <w:rFonts w:ascii="Franklin Gothic Book" w:hAnsi="Franklin Gothic Book"/>
      <w:i/>
      <w:iCs/>
      <w:color w:val="404040" w:themeColor="text1" w:themeTint="BF"/>
    </w:rPr>
  </w:style>
  <w:style w:type="table" w:styleId="Professionnel">
    <w:name w:val="Table Professional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Listemoyenne11">
    <w:name w:val="Liste moyenne 11"/>
    <w:basedOn w:val="TableauNormal"/>
    <w:uiPriority w:val="65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emoyenne1-Accent11">
    <w:name w:val="Liste moyenne 1 - Accent 11"/>
    <w:basedOn w:val="TableauNormal"/>
    <w:uiPriority w:val="65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F400" w:themeColor="accent1"/>
        <w:bottom w:val="single" w:sz="8" w:space="0" w:color="C0F4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F40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shd w:val="clear" w:color="auto" w:fill="F0FFBD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5D74D" w:themeColor="accent2"/>
        <w:bottom w:val="single" w:sz="8" w:space="0" w:color="05D7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D74D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shd w:val="clear" w:color="auto" w:fill="B8FDD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F3342" w:themeColor="accent3"/>
        <w:bottom w:val="single" w:sz="8" w:space="0" w:color="2F334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334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shd w:val="clear" w:color="auto" w:fill="C5C8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8B30" w:themeColor="accent4"/>
        <w:bottom w:val="single" w:sz="8" w:space="0" w:color="038B3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8B3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shd w:val="clear" w:color="auto" w:fill="A5FDC2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5EE55" w:themeColor="accent5"/>
        <w:bottom w:val="single" w:sz="8" w:space="0" w:color="05EE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EE5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shd w:val="clear" w:color="auto" w:fill="BEFDD3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Listemoyenne21">
    <w:name w:val="Liste moyenne 21"/>
    <w:basedOn w:val="TableauNormal"/>
    <w:uiPriority w:val="66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F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F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F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F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D7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D7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FD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3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3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8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8B3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8B3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EE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EE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D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moyenne11">
    <w:name w:val="Trame moyenne 11"/>
    <w:basedOn w:val="TableauNormal"/>
    <w:uiPriority w:val="63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1-Accent11">
    <w:name w:val="Trame moyenne 1 - Accent 11"/>
    <w:basedOn w:val="TableauNormal"/>
    <w:uiPriority w:val="63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F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FD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8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D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ramemoyenne21">
    <w:name w:val="Trame moyenne 21"/>
    <w:basedOn w:val="TableauNormal"/>
    <w:uiPriority w:val="64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Tramemoyenne2-Accent11">
    <w:name w:val="Trame moyenne 2 - Accent 11"/>
    <w:basedOn w:val="TableauNormal"/>
    <w:uiPriority w:val="64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Grillemoyenne11">
    <w:name w:val="Grille moyenne 11"/>
    <w:basedOn w:val="TableauNormal"/>
    <w:uiPriority w:val="67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  <w:insideV w:val="single" w:sz="8" w:space="0" w:color="D4FF3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F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FF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  <w:insideV w:val="single" w:sz="8" w:space="0" w:color="2AFA71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FD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AFA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  <w:insideV w:val="single" w:sz="8" w:space="0" w:color="585F7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C8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F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  <w:insideV w:val="single" w:sz="8" w:space="0" w:color="05E54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F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5E5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  <w:insideV w:val="single" w:sz="8" w:space="0" w:color="3BFB7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FD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FB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Grillemoyenne21">
    <w:name w:val="Grille moyenne 21"/>
    <w:basedOn w:val="TableauNormal"/>
    <w:uiPriority w:val="68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F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F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FC9" w:themeFill="accent1" w:themeFillTint="33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tcBorders>
          <w:insideH w:val="single" w:sz="6" w:space="0" w:color="C0F400" w:themeColor="accent1"/>
          <w:insideV w:val="single" w:sz="6" w:space="0" w:color="C0F400" w:themeColor="accent1"/>
        </w:tcBorders>
        <w:shd w:val="clear" w:color="auto" w:fill="E2FF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FD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E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FDD9" w:themeFill="accent2" w:themeFillTint="33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tcBorders>
          <w:insideH w:val="single" w:sz="6" w:space="0" w:color="05D74D" w:themeColor="accent2"/>
          <w:insideV w:val="single" w:sz="6" w:space="0" w:color="05D74D" w:themeColor="accent2"/>
        </w:tcBorders>
        <w:shd w:val="clear" w:color="auto" w:fill="71FB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C8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DE" w:themeFill="accent3" w:themeFillTint="33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tcBorders>
          <w:insideH w:val="single" w:sz="6" w:space="0" w:color="2F3342" w:themeColor="accent3"/>
          <w:insideV w:val="single" w:sz="6" w:space="0" w:color="2F3342" w:themeColor="accent3"/>
        </w:tcBorders>
        <w:shd w:val="clear" w:color="auto" w:fill="8B92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F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E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DCE" w:themeFill="accent4" w:themeFillTint="33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tcBorders>
          <w:insideH w:val="single" w:sz="6" w:space="0" w:color="038B30" w:themeColor="accent4"/>
          <w:insideV w:val="single" w:sz="6" w:space="0" w:color="038B30" w:themeColor="accent4"/>
        </w:tcBorders>
        <w:shd w:val="clear" w:color="auto" w:fill="4BFB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FD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EDB" w:themeFill="accent5" w:themeFillTint="33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tcBorders>
          <w:insideH w:val="single" w:sz="6" w:space="0" w:color="05EE55" w:themeColor="accent5"/>
          <w:insideV w:val="single" w:sz="6" w:space="0" w:color="05EE55" w:themeColor="accent5"/>
        </w:tcBorders>
        <w:shd w:val="clear" w:color="auto" w:fill="7CFC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llemoyenne31">
    <w:name w:val="Grille moyenne 31"/>
    <w:basedOn w:val="TableauNormal"/>
    <w:uiPriority w:val="69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F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F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F7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8FD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FB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FBA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C8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92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92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F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B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B85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FD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FC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FCA8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393F21"/>
  </w:style>
  <w:style w:type="character" w:styleId="Titredulivre">
    <w:name w:val="Book Title"/>
    <w:basedOn w:val="Policepardfaut"/>
    <w:uiPriority w:val="33"/>
    <w:semiHidden/>
    <w:unhideWhenUsed/>
    <w:qFormat/>
    <w:rsid w:val="00393F21"/>
    <w:rPr>
      <w:rFonts w:ascii="Franklin Gothic Book" w:hAnsi="Franklin Gothic Book"/>
      <w:b/>
      <w:bCs/>
      <w:i/>
      <w:iCs/>
      <w:spacing w:val="5"/>
    </w:rPr>
  </w:style>
  <w:style w:type="character" w:customStyle="1" w:styleId="Hashtag">
    <w:name w:val="Hashtag"/>
    <w:basedOn w:val="Policepardfaut"/>
    <w:uiPriority w:val="99"/>
    <w:semiHidden/>
    <w:unhideWhenUsed/>
    <w:rsid w:val="00393F21"/>
    <w:rPr>
      <w:rFonts w:ascii="Franklin Gothic Book" w:hAnsi="Franklin Gothic Book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393F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Franklin Gothic Medium" w:eastAsiaTheme="majorEastAsia" w:hAnsi="Franklin Gothic Medium" w:cstheme="majorBidi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393F21"/>
    <w:rPr>
      <w:rFonts w:ascii="Franklin Gothic Medium" w:eastAsiaTheme="majorEastAsia" w:hAnsi="Franklin Gothic Medium" w:cstheme="majorBidi"/>
      <w:sz w:val="24"/>
      <w:szCs w:val="24"/>
      <w:shd w:val="pct20" w:color="auto" w:fill="auto"/>
    </w:rPr>
  </w:style>
  <w:style w:type="table" w:styleId="lgant">
    <w:name w:val="Table Elegant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393F21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393F21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393F21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393F21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393F21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393F2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393F2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393F21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393F2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393F2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393F21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393F21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393F21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393F21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393F21"/>
    <w:pPr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393F21"/>
    <w:pPr>
      <w:ind w:left="72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393F21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393F21"/>
    <w:pPr>
      <w:numPr>
        <w:numId w:val="7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393F21"/>
    <w:pPr>
      <w:numPr>
        <w:numId w:val="8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393F21"/>
    <w:pPr>
      <w:numPr>
        <w:numId w:val="9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393F21"/>
    <w:pPr>
      <w:numPr>
        <w:numId w:val="10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393F21"/>
    <w:pPr>
      <w:numPr>
        <w:numId w:val="11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393F21"/>
    <w:pPr>
      <w:numPr>
        <w:numId w:val="12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393F21"/>
    <w:pPr>
      <w:numPr>
        <w:numId w:val="13"/>
      </w:numPr>
      <w:contextualSpacing/>
    </w:p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393F2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393F21"/>
    <w:rPr>
      <w:rFonts w:ascii="Franklin Gothic Book" w:hAnsi="Franklin Gothic Book"/>
      <w:color w:val="5A5A5A" w:themeColor="text1" w:themeTint="A5"/>
      <w:spacing w:val="15"/>
    </w:rPr>
  </w:style>
  <w:style w:type="table" w:styleId="Classique1">
    <w:name w:val="Table Classic 1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2">
    <w:name w:val="Table Classic 2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3">
    <w:name w:val="Table Classic 3"/>
    <w:basedOn w:val="TableauNormal"/>
    <w:uiPriority w:val="99"/>
    <w:semiHidden/>
    <w:unhideWhenUsed/>
    <w:rsid w:val="00393F2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lassique4">
    <w:name w:val="Table Classic 4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393F21"/>
    <w:pPr>
      <w:spacing w:after="0"/>
    </w:pPr>
  </w:style>
  <w:style w:type="paragraph" w:styleId="Textedemacro">
    <w:name w:val="macro"/>
    <w:link w:val="TextedemacroCar"/>
    <w:uiPriority w:val="99"/>
    <w:semiHidden/>
    <w:unhideWhenUsed/>
    <w:rsid w:val="00393F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393F21"/>
    <w:rPr>
      <w:rFonts w:ascii="Consolas" w:hAnsi="Consolas"/>
      <w:sz w:val="20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393F21"/>
    <w:pPr>
      <w:spacing w:after="0" w:line="240" w:lineRule="auto"/>
    </w:pPr>
    <w:rPr>
      <w:rFonts w:ascii="Franklin Gothic Medium" w:eastAsiaTheme="majorEastAsia" w:hAnsi="Franklin Gothic Medium" w:cstheme="majorBidi"/>
      <w:sz w:val="20"/>
    </w:rPr>
  </w:style>
  <w:style w:type="character" w:styleId="Appeldenotedefin">
    <w:name w:val="endnote reference"/>
    <w:basedOn w:val="Policepardfaut"/>
    <w:uiPriority w:val="99"/>
    <w:semiHidden/>
    <w:unhideWhenUsed/>
    <w:rsid w:val="00393F21"/>
    <w:rPr>
      <w:rFonts w:ascii="Franklin Gothic Book" w:hAnsi="Franklin Gothic Book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93F21"/>
    <w:pPr>
      <w:spacing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93F21"/>
    <w:rPr>
      <w:rFonts w:ascii="Franklin Gothic Book" w:hAnsi="Franklin Gothic Book"/>
      <w:sz w:val="20"/>
      <w:szCs w:val="20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393F21"/>
    <w:pPr>
      <w:spacing w:after="0"/>
      <w:ind w:left="240" w:hanging="240"/>
    </w:pPr>
  </w:style>
  <w:style w:type="paragraph" w:styleId="TitreTR">
    <w:name w:val="toa heading"/>
    <w:basedOn w:val="Normal"/>
    <w:next w:val="Normal"/>
    <w:uiPriority w:val="99"/>
    <w:semiHidden/>
    <w:rsid w:val="00393F21"/>
    <w:pPr>
      <w:spacing w:before="120"/>
    </w:pPr>
    <w:rPr>
      <w:rFonts w:ascii="Franklin Gothic Medium" w:eastAsiaTheme="majorEastAsia" w:hAnsi="Franklin Gothic Medium" w:cstheme="majorBidi"/>
      <w:b/>
      <w:bCs/>
      <w:szCs w:val="24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393F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393F21"/>
    <w:rPr>
      <w:rFonts w:ascii="Franklin Gothic Book" w:hAnsi="Franklin Gothic Book"/>
      <w:i/>
      <w:iCs/>
      <w:color w:val="404040" w:themeColor="text1" w:themeTint="BF"/>
      <w:sz w:val="24"/>
      <w:szCs w:val="20"/>
    </w:rPr>
  </w:style>
  <w:style w:type="character" w:styleId="Accentuation">
    <w:name w:val="Emphasis"/>
    <w:basedOn w:val="Policepardfaut"/>
    <w:uiPriority w:val="20"/>
    <w:semiHidden/>
    <w:unhideWhenUsed/>
    <w:qFormat/>
    <w:rsid w:val="00393F21"/>
    <w:rPr>
      <w:rFonts w:ascii="Franklin Gothic Book" w:hAnsi="Franklin Gothic Book"/>
      <w:i/>
      <w:iCs/>
    </w:rPr>
  </w:style>
  <w:style w:type="table" w:customStyle="1" w:styleId="Listecouleur1">
    <w:name w:val="Liste couleur1"/>
    <w:basedOn w:val="TableauNormal"/>
    <w:uiPriority w:val="72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F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E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6E26" w:themeFill="accent4" w:themeFillShade="CC"/>
      </w:tcPr>
    </w:tblStylePr>
    <w:tblStylePr w:type="lastRow">
      <w:rPr>
        <w:b/>
        <w:bCs/>
        <w:color w:val="026E2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E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2834" w:themeFill="accent3" w:themeFillShade="CC"/>
      </w:tcPr>
    </w:tblStylePr>
    <w:tblStylePr w:type="lastRow">
      <w:rPr>
        <w:b/>
        <w:bCs/>
        <w:color w:val="2528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BE43" w:themeFill="accent5" w:themeFillShade="CC"/>
      </w:tcPr>
    </w:tblStylePr>
    <w:tblStylePr w:type="lastRow">
      <w:rPr>
        <w:b/>
        <w:bCs/>
        <w:color w:val="04BE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1">
    <w:name w:val="Table Colorful 1"/>
    <w:basedOn w:val="TableauNormal"/>
    <w:uiPriority w:val="99"/>
    <w:semiHidden/>
    <w:unhideWhenUsed/>
    <w:rsid w:val="00393F2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2">
    <w:name w:val="Table Colorful 2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3">
    <w:name w:val="Table Colorful 3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ramecouleur1">
    <w:name w:val="Trame couleur1"/>
    <w:basedOn w:val="TableauNormal"/>
    <w:uiPriority w:val="71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5D7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5D74D" w:themeColor="accent2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F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9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9200" w:themeColor="accent1" w:themeShade="99"/>
          <w:insideV w:val="nil"/>
        </w:tcBorders>
        <w:shd w:val="clear" w:color="auto" w:fill="729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200" w:themeFill="accent1" w:themeFillShade="99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2FF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0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02E" w:themeColor="accent2" w:themeShade="99"/>
          <w:insideV w:val="nil"/>
        </w:tcBorders>
        <w:shd w:val="clear" w:color="auto" w:fill="0380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02E" w:themeFill="accent2" w:themeFillShade="99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71FB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38B30" w:themeColor="accent4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E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E27" w:themeColor="accent3" w:themeShade="99"/>
          <w:insideV w:val="nil"/>
        </w:tcBorders>
        <w:shd w:val="clear" w:color="auto" w:fill="1C1E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E27" w:themeFill="accent3" w:themeFillShade="99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F3342" w:themeColor="accent3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E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3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31C" w:themeColor="accent4" w:themeShade="99"/>
          <w:insideV w:val="nil"/>
        </w:tcBorders>
        <w:shd w:val="clear" w:color="auto" w:fill="0153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31C" w:themeFill="accent4" w:themeFillShade="99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4BFB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E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E32" w:themeColor="accent5" w:themeShade="99"/>
          <w:insideV w:val="nil"/>
        </w:tcBorders>
        <w:shd w:val="clear" w:color="auto" w:fill="038E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E32" w:themeFill="accent5" w:themeFillShade="99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7CFC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5EE5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Grillecouleur1">
    <w:name w:val="Grille couleur1"/>
    <w:basedOn w:val="TableauNormal"/>
    <w:uiPriority w:val="73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FC9" w:themeFill="accent1" w:themeFillTint="33"/>
    </w:tcPr>
    <w:tblStylePr w:type="firstRow">
      <w:rPr>
        <w:b/>
        <w:bCs/>
      </w:rPr>
      <w:tblPr/>
      <w:tcPr>
        <w:shd w:val="clear" w:color="auto" w:fill="E7FF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F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FDD9" w:themeFill="accent2" w:themeFillTint="33"/>
    </w:tcPr>
    <w:tblStylePr w:type="firstRow">
      <w:rPr>
        <w:b/>
        <w:bCs/>
      </w:rPr>
      <w:tblPr/>
      <w:tcPr>
        <w:shd w:val="clear" w:color="auto" w:fill="8DFC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FC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3DE" w:themeFill="accent3" w:themeFillTint="33"/>
    </w:tcPr>
    <w:tblStylePr w:type="firstRow">
      <w:rPr>
        <w:b/>
        <w:bCs/>
      </w:rPr>
      <w:tblPr/>
      <w:tcPr>
        <w:shd w:val="clear" w:color="auto" w:fill="A2A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FDCE" w:themeFill="accent4" w:themeFillTint="33"/>
    </w:tcPr>
    <w:tblStylePr w:type="firstRow">
      <w:rPr>
        <w:b/>
        <w:bCs/>
      </w:rPr>
      <w:tblPr/>
      <w:tcPr>
        <w:shd w:val="clear" w:color="auto" w:fill="6EFC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EFC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FEDB" w:themeFill="accent5" w:themeFillTint="33"/>
    </w:tcPr>
    <w:tblStylePr w:type="firstRow">
      <w:rPr>
        <w:b/>
        <w:bCs/>
      </w:rPr>
      <w:tblPr/>
      <w:tcPr>
        <w:shd w:val="clear" w:color="auto" w:fill="96FC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FC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Commentaire">
    <w:name w:val="annotation text"/>
    <w:basedOn w:val="Normal"/>
    <w:link w:val="CommentaireCar"/>
    <w:uiPriority w:val="99"/>
    <w:semiHidden/>
    <w:unhideWhenUsed/>
    <w:rsid w:val="00393F21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93F21"/>
    <w:rPr>
      <w:rFonts w:ascii="Franklin Gothic Book" w:hAnsi="Franklin Gothic Book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93F2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93F21"/>
    <w:rPr>
      <w:rFonts w:ascii="Franklin Gothic Book" w:hAnsi="Franklin Gothic Book"/>
      <w:b/>
      <w:bCs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393F21"/>
    <w:rPr>
      <w:rFonts w:ascii="Franklin Gothic Book" w:hAnsi="Franklin Gothic Book"/>
      <w:sz w:val="16"/>
      <w:szCs w:val="16"/>
    </w:rPr>
  </w:style>
  <w:style w:type="paragraph" w:styleId="Adressedestinataire">
    <w:name w:val="envelope address"/>
    <w:basedOn w:val="Normal"/>
    <w:uiPriority w:val="99"/>
    <w:semiHidden/>
    <w:unhideWhenUsed/>
    <w:rsid w:val="00393F2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Franklin Gothic Medium" w:eastAsiaTheme="majorEastAsia" w:hAnsi="Franklin Gothic Medium" w:cstheme="majorBidi"/>
      <w:szCs w:val="24"/>
    </w:rPr>
  </w:style>
  <w:style w:type="paragraph" w:styleId="Normalcentr">
    <w:name w:val="Block Text"/>
    <w:basedOn w:val="Normal"/>
    <w:uiPriority w:val="99"/>
    <w:semiHidden/>
    <w:unhideWhenUsed/>
    <w:rsid w:val="00393F21"/>
    <w:pPr>
      <w:pBdr>
        <w:top w:val="single" w:sz="2" w:space="10" w:color="C0F400" w:themeColor="accent1"/>
        <w:left w:val="single" w:sz="2" w:space="10" w:color="C0F400" w:themeColor="accent1"/>
        <w:bottom w:val="single" w:sz="2" w:space="10" w:color="C0F400" w:themeColor="accent1"/>
        <w:right w:val="single" w:sz="2" w:space="10" w:color="C0F400" w:themeColor="accent1"/>
      </w:pBdr>
      <w:ind w:left="1152" w:right="1152"/>
    </w:pPr>
    <w:rPr>
      <w:i/>
      <w:iCs/>
      <w:color w:val="C0F400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93F21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93F21"/>
    <w:rPr>
      <w:rFonts w:ascii="Microsoft YaHei UI" w:eastAsia="Microsoft YaHei UI" w:hAnsi="Microsoft YaHei UI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393F21"/>
    <w:rPr>
      <w:rFonts w:ascii="Franklin Gothic Medium" w:eastAsiaTheme="majorEastAsia" w:hAnsi="Franklin Gothic Medium" w:cstheme="majorBidi"/>
      <w:color w:val="5F79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93F21"/>
    <w:rPr>
      <w:rFonts w:ascii="Franklin Gothic Medium" w:eastAsiaTheme="majorEastAsia" w:hAnsi="Franklin Gothic Medium" w:cstheme="majorBidi"/>
      <w:i/>
      <w:iCs/>
      <w:color w:val="8FB600" w:themeColor="accent1" w:themeShade="BF"/>
      <w:sz w:val="24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393F21"/>
    <w:rPr>
      <w:rFonts w:ascii="Franklin Gothic Medium" w:eastAsiaTheme="majorEastAsia" w:hAnsi="Franklin Gothic Medium" w:cstheme="majorBidi"/>
      <w:color w:val="8FB600" w:themeColor="accent1" w:themeShade="BF"/>
      <w:sz w:val="24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393F21"/>
    <w:rPr>
      <w:rFonts w:ascii="Franklin Gothic Medium" w:eastAsiaTheme="majorEastAsia" w:hAnsi="Franklin Gothic Medium" w:cstheme="majorBidi"/>
      <w:color w:val="5F7900" w:themeColor="accent1" w:themeShade="7F"/>
      <w:sz w:val="24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393F21"/>
    <w:rPr>
      <w:rFonts w:ascii="Franklin Gothic Medium" w:eastAsiaTheme="majorEastAsia" w:hAnsi="Franklin Gothic Medium" w:cstheme="majorBidi"/>
      <w:i/>
      <w:iCs/>
      <w:color w:val="5F7900" w:themeColor="accent1" w:themeShade="7F"/>
      <w:sz w:val="24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393F21"/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93F21"/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393F21"/>
    <w:pPr>
      <w:numPr>
        <w:numId w:val="14"/>
      </w:numPr>
    </w:pPr>
  </w:style>
  <w:style w:type="table" w:customStyle="1" w:styleId="PlainTable1">
    <w:name w:val="Plain Table 1"/>
    <w:basedOn w:val="TableauNormal"/>
    <w:uiPriority w:val="41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auNormal"/>
    <w:uiPriority w:val="42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auNormal"/>
    <w:uiPriority w:val="43"/>
    <w:rsid w:val="00393F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auNormal"/>
    <w:uiPriority w:val="44"/>
    <w:rsid w:val="00393F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auNormal"/>
    <w:uiPriority w:val="45"/>
    <w:rsid w:val="00393F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link w:val="SansinterligneCar"/>
    <w:uiPriority w:val="1"/>
    <w:qFormat/>
    <w:rsid w:val="00393F21"/>
    <w:pPr>
      <w:spacing w:after="0" w:line="240" w:lineRule="auto"/>
    </w:pPr>
    <w:rPr>
      <w:rFonts w:ascii="Franklin Gothic Book" w:hAnsi="Franklin Gothic Book"/>
      <w:sz w:val="24"/>
      <w:szCs w:val="20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393F21"/>
  </w:style>
  <w:style w:type="character" w:customStyle="1" w:styleId="DateCar">
    <w:name w:val="Date Car"/>
    <w:basedOn w:val="Policepardfaut"/>
    <w:link w:val="Date"/>
    <w:uiPriority w:val="99"/>
    <w:semiHidden/>
    <w:rsid w:val="00393F21"/>
    <w:rPr>
      <w:rFonts w:ascii="Franklin Gothic Book" w:hAnsi="Franklin Gothic Book"/>
      <w:sz w:val="24"/>
      <w:szCs w:val="2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93F21"/>
    <w:rPr>
      <w:rFonts w:ascii="Franklin Gothic Book" w:hAnsi="Franklin Gothic Book"/>
      <w:b/>
      <w:bCs/>
      <w:smallCaps/>
      <w:color w:val="C0F400" w:themeColor="accent1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93F21"/>
    <w:pPr>
      <w:pBdr>
        <w:top w:val="single" w:sz="4" w:space="10" w:color="C0F400" w:themeColor="accent1"/>
        <w:bottom w:val="single" w:sz="4" w:space="10" w:color="C0F400" w:themeColor="accent1"/>
      </w:pBdr>
      <w:spacing w:before="360" w:after="360"/>
      <w:ind w:left="864" w:right="864"/>
      <w:jc w:val="center"/>
    </w:pPr>
    <w:rPr>
      <w:i/>
      <w:iCs/>
      <w:color w:val="C0F40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93F21"/>
    <w:rPr>
      <w:rFonts w:ascii="Franklin Gothic Book" w:hAnsi="Franklin Gothic Book"/>
      <w:i/>
      <w:iCs/>
      <w:color w:val="C0F400" w:themeColor="accent1"/>
      <w:sz w:val="24"/>
      <w:szCs w:val="20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393F21"/>
    <w:rPr>
      <w:rFonts w:ascii="Franklin Gothic Book" w:hAnsi="Franklin Gothic Book"/>
      <w:i/>
      <w:iCs/>
      <w:color w:val="C0F400" w:themeColor="accent1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393F21"/>
    <w:rPr>
      <w:rFonts w:ascii="Franklin Gothic Book" w:hAnsi="Franklin Gothic Book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93F21"/>
    <w:rPr>
      <w:rFonts w:ascii="Franklin Gothic Book" w:hAnsi="Franklin Gothic Book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393F21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393F21"/>
    <w:rPr>
      <w:rFonts w:ascii="Franklin Gothic Book" w:hAnsi="Franklin Gothic Book"/>
      <w:sz w:val="24"/>
      <w:szCs w:val="20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393F21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93F21"/>
    <w:rPr>
      <w:rFonts w:ascii="Franklin Gothic Book" w:hAnsi="Franklin Gothic Book"/>
      <w:sz w:val="24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93F21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93F21"/>
    <w:rPr>
      <w:rFonts w:ascii="Franklin Gothic Book" w:hAnsi="Franklin Gothic Book"/>
      <w:sz w:val="16"/>
      <w:szCs w:val="1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393F21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393F21"/>
    <w:rPr>
      <w:rFonts w:ascii="Franklin Gothic Book" w:hAnsi="Franklin Gothic Book"/>
      <w:sz w:val="24"/>
      <w:szCs w:val="20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393F21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393F21"/>
    <w:rPr>
      <w:rFonts w:ascii="Franklin Gothic Book" w:hAnsi="Franklin Gothic Book"/>
      <w:sz w:val="24"/>
      <w:szCs w:val="20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93F21"/>
    <w:pPr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93F21"/>
    <w:rPr>
      <w:rFonts w:ascii="Franklin Gothic Book" w:hAnsi="Franklin Gothic Book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393F21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393F21"/>
    <w:rPr>
      <w:rFonts w:ascii="Franklin Gothic Book" w:hAnsi="Franklin Gothic Book"/>
      <w:sz w:val="24"/>
      <w:szCs w:val="20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393F21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393F21"/>
    <w:rPr>
      <w:rFonts w:ascii="Franklin Gothic Book" w:hAnsi="Franklin Gothic Book"/>
      <w:sz w:val="24"/>
      <w:szCs w:val="20"/>
    </w:rPr>
  </w:style>
  <w:style w:type="paragraph" w:styleId="Retraitnormal">
    <w:name w:val="Normal Indent"/>
    <w:basedOn w:val="Normal"/>
    <w:uiPriority w:val="99"/>
    <w:semiHidden/>
    <w:unhideWhenUsed/>
    <w:rsid w:val="00393F21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393F21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393F21"/>
    <w:rPr>
      <w:rFonts w:ascii="Franklin Gothic Book" w:hAnsi="Franklin Gothic Book"/>
      <w:sz w:val="24"/>
      <w:szCs w:val="20"/>
    </w:rPr>
  </w:style>
  <w:style w:type="table" w:styleId="Contemporain">
    <w:name w:val="Table Contemporary"/>
    <w:basedOn w:val="TableauNormal"/>
    <w:uiPriority w:val="99"/>
    <w:semiHidden/>
    <w:unhideWhenUsed/>
    <w:rsid w:val="00393F2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Listeclaire1">
    <w:name w:val="Liste claire1"/>
    <w:basedOn w:val="TableauNormal"/>
    <w:uiPriority w:val="61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steclaire-Accent11">
    <w:name w:val="Liste claire - Accent 11"/>
    <w:basedOn w:val="TableauNormal"/>
    <w:uiPriority w:val="61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Ombrageclair1">
    <w:name w:val="Ombrage clair1"/>
    <w:basedOn w:val="TableauNormal"/>
    <w:uiPriority w:val="60"/>
    <w:semiHidden/>
    <w:unhideWhenUsed/>
    <w:rsid w:val="00393F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1">
    <w:name w:val="Trame claire - Accent 11"/>
    <w:basedOn w:val="TableauNormal"/>
    <w:uiPriority w:val="60"/>
    <w:semiHidden/>
    <w:unhideWhenUsed/>
    <w:rsid w:val="00393F21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Ind w:w="0" w:type="dxa"/>
      <w:tblBorders>
        <w:top w:val="single" w:sz="8" w:space="0" w:color="C0F400" w:themeColor="accent1"/>
        <w:bottom w:val="single" w:sz="8" w:space="0" w:color="C0F4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393F21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Ind w:w="0" w:type="dxa"/>
      <w:tblBorders>
        <w:top w:val="single" w:sz="8" w:space="0" w:color="05D74D" w:themeColor="accent2"/>
        <w:bottom w:val="single" w:sz="8" w:space="0" w:color="05D7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393F21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Ind w:w="0" w:type="dxa"/>
      <w:tblBorders>
        <w:top w:val="single" w:sz="8" w:space="0" w:color="2F3342" w:themeColor="accent3"/>
        <w:bottom w:val="single" w:sz="8" w:space="0" w:color="2F334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393F21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Ind w:w="0" w:type="dxa"/>
      <w:tblBorders>
        <w:top w:val="single" w:sz="8" w:space="0" w:color="038B30" w:themeColor="accent4"/>
        <w:bottom w:val="single" w:sz="8" w:space="0" w:color="038B3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393F21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Ind w:w="0" w:type="dxa"/>
      <w:tblBorders>
        <w:top w:val="single" w:sz="8" w:space="0" w:color="05EE55" w:themeColor="accent5"/>
        <w:bottom w:val="single" w:sz="8" w:space="0" w:color="05EE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393F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customStyle="1" w:styleId="Grilleclaire1">
    <w:name w:val="Grille claire1"/>
    <w:basedOn w:val="TableauNormal"/>
    <w:uiPriority w:val="62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1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  <w:shd w:val="clear" w:color="auto" w:fill="F0FFBD" w:themeFill="accent1" w:themeFillTint="3F"/>
      </w:tcPr>
    </w:tblStylePr>
    <w:tblStylePr w:type="band2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1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  <w:shd w:val="clear" w:color="auto" w:fill="B8FDD0" w:themeFill="accent2" w:themeFillTint="3F"/>
      </w:tcPr>
    </w:tblStylePr>
    <w:tblStylePr w:type="band2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1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  <w:shd w:val="clear" w:color="auto" w:fill="C5C8D6" w:themeFill="accent3" w:themeFillTint="3F"/>
      </w:tcPr>
    </w:tblStylePr>
    <w:tblStylePr w:type="band2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1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  <w:shd w:val="clear" w:color="auto" w:fill="A5FDC2" w:themeFill="accent4" w:themeFillTint="3F"/>
      </w:tcPr>
    </w:tblStylePr>
    <w:tblStylePr w:type="band2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1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  <w:shd w:val="clear" w:color="auto" w:fill="BEFDD3" w:themeFill="accent5" w:themeFillTint="3F"/>
      </w:tcPr>
    </w:tblStylePr>
    <w:tblStylePr w:type="band2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customStyle="1" w:styleId="Listefonce1">
    <w:name w:val="Liste foncée1"/>
    <w:basedOn w:val="TableauNormal"/>
    <w:uiPriority w:val="70"/>
    <w:semiHidden/>
    <w:unhideWhenUsed/>
    <w:rsid w:val="0039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39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6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39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6A2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A0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39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6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39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68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39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76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B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39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customStyle="1" w:styleId="ListTable1Light">
    <w:name w:val="List Table 1 Light"/>
    <w:basedOn w:val="TableauNormal"/>
    <w:uiPriority w:val="46"/>
    <w:rsid w:val="00393F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auNormal"/>
    <w:uiPriority w:val="46"/>
    <w:rsid w:val="00393F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customStyle="1" w:styleId="ListTable1LightAccent2">
    <w:name w:val="List Table 1 Light Accent 2"/>
    <w:basedOn w:val="TableauNormal"/>
    <w:uiPriority w:val="46"/>
    <w:rsid w:val="00393F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customStyle="1" w:styleId="ListTable1LightAccent3">
    <w:name w:val="List Table 1 Light Accent 3"/>
    <w:basedOn w:val="TableauNormal"/>
    <w:uiPriority w:val="46"/>
    <w:rsid w:val="00393F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customStyle="1" w:styleId="ListTable1LightAccent4">
    <w:name w:val="List Table 1 Light Accent 4"/>
    <w:basedOn w:val="TableauNormal"/>
    <w:uiPriority w:val="46"/>
    <w:rsid w:val="00393F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customStyle="1" w:styleId="ListTable1LightAccent5">
    <w:name w:val="List Table 1 Light Accent 5"/>
    <w:basedOn w:val="TableauNormal"/>
    <w:uiPriority w:val="46"/>
    <w:rsid w:val="00393F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customStyle="1" w:styleId="ListTable1LightAccent6">
    <w:name w:val="List Table 1 Light Accent 6"/>
    <w:basedOn w:val="TableauNormal"/>
    <w:uiPriority w:val="46"/>
    <w:rsid w:val="00393F2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auNormal"/>
    <w:uiPriority w:val="47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auNormal"/>
    <w:uiPriority w:val="47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CFF5F" w:themeColor="accent1" w:themeTint="99"/>
        <w:bottom w:val="single" w:sz="4" w:space="0" w:color="DCFF5F" w:themeColor="accent1" w:themeTint="99"/>
        <w:insideH w:val="single" w:sz="4" w:space="0" w:color="DCFF5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customStyle="1" w:styleId="ListTable2Accent2">
    <w:name w:val="List Table 2 Accent 2"/>
    <w:basedOn w:val="TableauNormal"/>
    <w:uiPriority w:val="47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FB8D" w:themeColor="accent2" w:themeTint="99"/>
        <w:bottom w:val="single" w:sz="4" w:space="0" w:color="54FB8D" w:themeColor="accent2" w:themeTint="99"/>
        <w:insideH w:val="single" w:sz="4" w:space="0" w:color="54FB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customStyle="1" w:styleId="ListTable2Accent3">
    <w:name w:val="List Table 2 Accent 3"/>
    <w:basedOn w:val="TableauNormal"/>
    <w:uiPriority w:val="47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7C9C" w:themeColor="accent3" w:themeTint="99"/>
        <w:bottom w:val="single" w:sz="4" w:space="0" w:color="737C9C" w:themeColor="accent3" w:themeTint="99"/>
        <w:insideH w:val="single" w:sz="4" w:space="0" w:color="737C9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customStyle="1" w:styleId="ListTable2Accent4">
    <w:name w:val="List Table 2 Accent 4"/>
    <w:basedOn w:val="TableauNormal"/>
    <w:uiPriority w:val="47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FA6C" w:themeColor="accent4" w:themeTint="99"/>
        <w:bottom w:val="single" w:sz="4" w:space="0" w:color="26FA6C" w:themeColor="accent4" w:themeTint="99"/>
        <w:insideH w:val="single" w:sz="4" w:space="0" w:color="26FA6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customStyle="1" w:styleId="ListTable2Accent5">
    <w:name w:val="List Table 2 Accent 5"/>
    <w:basedOn w:val="TableauNormal"/>
    <w:uiPriority w:val="47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1FB96" w:themeColor="accent5" w:themeTint="99"/>
        <w:bottom w:val="single" w:sz="4" w:space="0" w:color="61FB96" w:themeColor="accent5" w:themeTint="99"/>
        <w:insideH w:val="single" w:sz="4" w:space="0" w:color="61FB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customStyle="1" w:styleId="ListTable2Accent6">
    <w:name w:val="List Table 2 Accent 6"/>
    <w:basedOn w:val="TableauNormal"/>
    <w:uiPriority w:val="47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auNormal"/>
    <w:uiPriority w:val="48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auNormal"/>
    <w:uiPriority w:val="48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F400" w:themeColor="accent1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F400" w:themeColor="accent1"/>
          <w:right w:val="single" w:sz="4" w:space="0" w:color="C0F400" w:themeColor="accent1"/>
        </w:tcBorders>
      </w:tcPr>
    </w:tblStylePr>
    <w:tblStylePr w:type="band1Horz">
      <w:tblPr/>
      <w:tcPr>
        <w:tcBorders>
          <w:top w:val="single" w:sz="4" w:space="0" w:color="C0F400" w:themeColor="accent1"/>
          <w:bottom w:val="single" w:sz="4" w:space="0" w:color="C0F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F400" w:themeColor="accent1"/>
          <w:left w:val="nil"/>
        </w:tcBorders>
      </w:tcPr>
    </w:tblStylePr>
    <w:tblStylePr w:type="swCell">
      <w:tblPr/>
      <w:tcPr>
        <w:tcBorders>
          <w:top w:val="double" w:sz="4" w:space="0" w:color="C0F400" w:themeColor="accent1"/>
          <w:right w:val="nil"/>
        </w:tcBorders>
      </w:tcPr>
    </w:tblStylePr>
  </w:style>
  <w:style w:type="table" w:customStyle="1" w:styleId="ListTable3Accent2">
    <w:name w:val="List Table 3 Accent 2"/>
    <w:basedOn w:val="TableauNormal"/>
    <w:uiPriority w:val="48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D74D" w:themeColor="accent2"/>
          <w:right w:val="single" w:sz="4" w:space="0" w:color="05D74D" w:themeColor="accent2"/>
        </w:tcBorders>
      </w:tcPr>
    </w:tblStylePr>
    <w:tblStylePr w:type="band1Horz">
      <w:tblPr/>
      <w:tcPr>
        <w:tcBorders>
          <w:top w:val="single" w:sz="4" w:space="0" w:color="05D74D" w:themeColor="accent2"/>
          <w:bottom w:val="single" w:sz="4" w:space="0" w:color="05D7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D74D" w:themeColor="accent2"/>
          <w:left w:val="nil"/>
        </w:tcBorders>
      </w:tcPr>
    </w:tblStylePr>
    <w:tblStylePr w:type="swCell">
      <w:tblPr/>
      <w:tcPr>
        <w:tcBorders>
          <w:top w:val="double" w:sz="4" w:space="0" w:color="05D74D" w:themeColor="accent2"/>
          <w:right w:val="nil"/>
        </w:tcBorders>
      </w:tcPr>
    </w:tblStylePr>
  </w:style>
  <w:style w:type="table" w:customStyle="1" w:styleId="ListTable3Accent3">
    <w:name w:val="List Table 3 Accent 3"/>
    <w:basedOn w:val="TableauNormal"/>
    <w:uiPriority w:val="48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F3342" w:themeColor="accent3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3342" w:themeColor="accent3"/>
          <w:right w:val="single" w:sz="4" w:space="0" w:color="2F3342" w:themeColor="accent3"/>
        </w:tcBorders>
      </w:tcPr>
    </w:tblStylePr>
    <w:tblStylePr w:type="band1Horz">
      <w:tblPr/>
      <w:tcPr>
        <w:tcBorders>
          <w:top w:val="single" w:sz="4" w:space="0" w:color="2F3342" w:themeColor="accent3"/>
          <w:bottom w:val="single" w:sz="4" w:space="0" w:color="2F3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3342" w:themeColor="accent3"/>
          <w:left w:val="nil"/>
        </w:tcBorders>
      </w:tcPr>
    </w:tblStylePr>
    <w:tblStylePr w:type="swCell">
      <w:tblPr/>
      <w:tcPr>
        <w:tcBorders>
          <w:top w:val="double" w:sz="4" w:space="0" w:color="2F3342" w:themeColor="accent3"/>
          <w:right w:val="nil"/>
        </w:tcBorders>
      </w:tcPr>
    </w:tblStylePr>
  </w:style>
  <w:style w:type="table" w:customStyle="1" w:styleId="ListTable3Accent4">
    <w:name w:val="List Table 3 Accent 4"/>
    <w:basedOn w:val="TableauNormal"/>
    <w:uiPriority w:val="48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38B30" w:themeColor="accent4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8B30" w:themeColor="accent4"/>
          <w:right w:val="single" w:sz="4" w:space="0" w:color="038B30" w:themeColor="accent4"/>
        </w:tcBorders>
      </w:tcPr>
    </w:tblStylePr>
    <w:tblStylePr w:type="band1Horz">
      <w:tblPr/>
      <w:tcPr>
        <w:tcBorders>
          <w:top w:val="single" w:sz="4" w:space="0" w:color="038B30" w:themeColor="accent4"/>
          <w:bottom w:val="single" w:sz="4" w:space="0" w:color="038B3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8B30" w:themeColor="accent4"/>
          <w:left w:val="nil"/>
        </w:tcBorders>
      </w:tcPr>
    </w:tblStylePr>
    <w:tblStylePr w:type="swCell">
      <w:tblPr/>
      <w:tcPr>
        <w:tcBorders>
          <w:top w:val="double" w:sz="4" w:space="0" w:color="038B30" w:themeColor="accent4"/>
          <w:right w:val="nil"/>
        </w:tcBorders>
      </w:tcPr>
    </w:tblStylePr>
  </w:style>
  <w:style w:type="table" w:customStyle="1" w:styleId="ListTable3Accent5">
    <w:name w:val="List Table 3 Accent 5"/>
    <w:basedOn w:val="TableauNormal"/>
    <w:uiPriority w:val="48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5EE55" w:themeColor="accent5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EE55" w:themeColor="accent5"/>
          <w:right w:val="single" w:sz="4" w:space="0" w:color="05EE55" w:themeColor="accent5"/>
        </w:tcBorders>
      </w:tcPr>
    </w:tblStylePr>
    <w:tblStylePr w:type="band1Horz">
      <w:tblPr/>
      <w:tcPr>
        <w:tcBorders>
          <w:top w:val="single" w:sz="4" w:space="0" w:color="05EE55" w:themeColor="accent5"/>
          <w:bottom w:val="single" w:sz="4" w:space="0" w:color="05EE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EE55" w:themeColor="accent5"/>
          <w:left w:val="nil"/>
        </w:tcBorders>
      </w:tcPr>
    </w:tblStylePr>
    <w:tblStylePr w:type="swCell">
      <w:tblPr/>
      <w:tcPr>
        <w:tcBorders>
          <w:top w:val="double" w:sz="4" w:space="0" w:color="05EE55" w:themeColor="accent5"/>
          <w:right w:val="nil"/>
        </w:tcBorders>
      </w:tcPr>
    </w:tblStylePr>
  </w:style>
  <w:style w:type="table" w:customStyle="1" w:styleId="ListTable3Accent6">
    <w:name w:val="List Table 3 Accent 6"/>
    <w:basedOn w:val="TableauNormal"/>
    <w:uiPriority w:val="48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auNormal"/>
    <w:uiPriority w:val="49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auNormal"/>
    <w:uiPriority w:val="49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customStyle="1" w:styleId="ListTable4Accent2">
    <w:name w:val="List Table 4 Accent 2"/>
    <w:basedOn w:val="TableauNormal"/>
    <w:uiPriority w:val="49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customStyle="1" w:styleId="ListTable4Accent3">
    <w:name w:val="List Table 4 Accent 3"/>
    <w:basedOn w:val="TableauNormal"/>
    <w:uiPriority w:val="49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customStyle="1" w:styleId="ListTable4Accent4">
    <w:name w:val="List Table 4 Accent 4"/>
    <w:basedOn w:val="TableauNormal"/>
    <w:uiPriority w:val="49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customStyle="1" w:styleId="ListTable4Accent5">
    <w:name w:val="List Table 4 Accent 5"/>
    <w:basedOn w:val="TableauNormal"/>
    <w:uiPriority w:val="49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customStyle="1" w:styleId="ListTable4Accent6">
    <w:name w:val="List Table 4 Accent 6"/>
    <w:basedOn w:val="TableauNormal"/>
    <w:uiPriority w:val="49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auNormal"/>
    <w:uiPriority w:val="50"/>
    <w:rsid w:val="0039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auNormal"/>
    <w:uiPriority w:val="50"/>
    <w:rsid w:val="0039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auNormal"/>
    <w:uiPriority w:val="50"/>
    <w:rsid w:val="0039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5D74D" w:themeColor="accent2"/>
        <w:left w:val="single" w:sz="24" w:space="0" w:color="05D74D" w:themeColor="accent2"/>
        <w:bottom w:val="single" w:sz="24" w:space="0" w:color="05D74D" w:themeColor="accent2"/>
        <w:right w:val="single" w:sz="24" w:space="0" w:color="05D7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auNormal"/>
    <w:uiPriority w:val="50"/>
    <w:rsid w:val="0039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F3342" w:themeColor="accent3"/>
        <w:left w:val="single" w:sz="24" w:space="0" w:color="2F3342" w:themeColor="accent3"/>
        <w:bottom w:val="single" w:sz="24" w:space="0" w:color="2F3342" w:themeColor="accent3"/>
        <w:right w:val="single" w:sz="24" w:space="0" w:color="2F3342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auNormal"/>
    <w:uiPriority w:val="50"/>
    <w:rsid w:val="0039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38B30" w:themeColor="accent4"/>
        <w:left w:val="single" w:sz="24" w:space="0" w:color="038B30" w:themeColor="accent4"/>
        <w:bottom w:val="single" w:sz="24" w:space="0" w:color="038B30" w:themeColor="accent4"/>
        <w:right w:val="single" w:sz="24" w:space="0" w:color="038B3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auNormal"/>
    <w:uiPriority w:val="50"/>
    <w:rsid w:val="0039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5EE55" w:themeColor="accent5"/>
        <w:left w:val="single" w:sz="24" w:space="0" w:color="05EE55" w:themeColor="accent5"/>
        <w:bottom w:val="single" w:sz="24" w:space="0" w:color="05EE55" w:themeColor="accent5"/>
        <w:right w:val="single" w:sz="24" w:space="0" w:color="05EE5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auNormal"/>
    <w:uiPriority w:val="50"/>
    <w:rsid w:val="0039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Accent1">
    <w:name w:val="List Table 6 Colorful Accent 1"/>
    <w:basedOn w:val="TableauNormal"/>
    <w:uiPriority w:val="51"/>
    <w:rsid w:val="00393F21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Ind w:w="0" w:type="dxa"/>
      <w:tblBorders>
        <w:top w:val="single" w:sz="4" w:space="0" w:color="C0F400" w:themeColor="accent1"/>
        <w:bottom w:val="single" w:sz="4" w:space="0" w:color="C0F4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F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customStyle="1" w:styleId="ListTable6ColorfulAccent2">
    <w:name w:val="List Table 6 Colorful Accent 2"/>
    <w:basedOn w:val="TableauNormal"/>
    <w:uiPriority w:val="51"/>
    <w:rsid w:val="00393F21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Ind w:w="0" w:type="dxa"/>
      <w:tblBorders>
        <w:top w:val="single" w:sz="4" w:space="0" w:color="05D74D" w:themeColor="accent2"/>
        <w:bottom w:val="single" w:sz="4" w:space="0" w:color="05D7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5D7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customStyle="1" w:styleId="ListTable6ColorfulAccent3">
    <w:name w:val="List Table 6 Colorful Accent 3"/>
    <w:basedOn w:val="TableauNormal"/>
    <w:uiPriority w:val="51"/>
    <w:rsid w:val="00393F21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Ind w:w="0" w:type="dxa"/>
      <w:tblBorders>
        <w:top w:val="single" w:sz="4" w:space="0" w:color="2F3342" w:themeColor="accent3"/>
        <w:bottom w:val="single" w:sz="4" w:space="0" w:color="2F3342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F3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customStyle="1" w:styleId="ListTable6ColorfulAccent4">
    <w:name w:val="List Table 6 Colorful Accent 4"/>
    <w:basedOn w:val="TableauNormal"/>
    <w:uiPriority w:val="51"/>
    <w:rsid w:val="00393F21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Ind w:w="0" w:type="dxa"/>
      <w:tblBorders>
        <w:top w:val="single" w:sz="4" w:space="0" w:color="038B30" w:themeColor="accent4"/>
        <w:bottom w:val="single" w:sz="4" w:space="0" w:color="038B3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38B3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customStyle="1" w:styleId="ListTable6ColorfulAccent5">
    <w:name w:val="List Table 6 Colorful Accent 5"/>
    <w:basedOn w:val="TableauNormal"/>
    <w:uiPriority w:val="51"/>
    <w:rsid w:val="00393F21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Ind w:w="0" w:type="dxa"/>
      <w:tblBorders>
        <w:top w:val="single" w:sz="4" w:space="0" w:color="05EE55" w:themeColor="accent5"/>
        <w:bottom w:val="single" w:sz="4" w:space="0" w:color="05EE5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5EE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customStyle="1" w:styleId="ListTable6ColorfulAccent6">
    <w:name w:val="List Table 6 Colorful Accent 6"/>
    <w:basedOn w:val="TableauNormal"/>
    <w:uiPriority w:val="51"/>
    <w:rsid w:val="00393F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auNormal"/>
    <w:uiPriority w:val="52"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auNormal"/>
    <w:uiPriority w:val="52"/>
    <w:rsid w:val="00393F21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F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F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F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F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auNormal"/>
    <w:uiPriority w:val="52"/>
    <w:rsid w:val="00393F21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D7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D7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D7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D7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auNormal"/>
    <w:uiPriority w:val="52"/>
    <w:rsid w:val="00393F21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3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3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3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3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auNormal"/>
    <w:uiPriority w:val="52"/>
    <w:rsid w:val="00393F21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8B3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8B3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8B3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8B3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auNormal"/>
    <w:uiPriority w:val="52"/>
    <w:rsid w:val="00393F21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EE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EE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EE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EE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auNormal"/>
    <w:uiPriority w:val="52"/>
    <w:rsid w:val="00393F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393F21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393F21"/>
    <w:rPr>
      <w:rFonts w:ascii="Franklin Gothic Book" w:hAnsi="Franklin Gothic Book"/>
      <w:sz w:val="24"/>
      <w:szCs w:val="20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393F21"/>
  </w:style>
  <w:style w:type="character" w:customStyle="1" w:styleId="SalutationsCar">
    <w:name w:val="Salutations Car"/>
    <w:basedOn w:val="Policepardfaut"/>
    <w:link w:val="Salutations"/>
    <w:uiPriority w:val="99"/>
    <w:semiHidden/>
    <w:rsid w:val="00393F21"/>
    <w:rPr>
      <w:rFonts w:ascii="Franklin Gothic Book" w:hAnsi="Franklin Gothic Book"/>
      <w:sz w:val="24"/>
      <w:szCs w:val="20"/>
    </w:rPr>
  </w:style>
  <w:style w:type="table" w:styleId="Colonnes1">
    <w:name w:val="Table Columns 1"/>
    <w:basedOn w:val="TableauNormal"/>
    <w:uiPriority w:val="99"/>
    <w:semiHidden/>
    <w:unhideWhenUsed/>
    <w:rsid w:val="00393F21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2">
    <w:name w:val="Table Columns 2"/>
    <w:basedOn w:val="TableauNormal"/>
    <w:uiPriority w:val="99"/>
    <w:semiHidden/>
    <w:unhideWhenUsed/>
    <w:rsid w:val="00393F21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3">
    <w:name w:val="Table Columns 3"/>
    <w:basedOn w:val="TableauNormal"/>
    <w:uiPriority w:val="99"/>
    <w:semiHidden/>
    <w:unhideWhenUsed/>
    <w:rsid w:val="00393F21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4">
    <w:name w:val="Table Columns 4"/>
    <w:basedOn w:val="TableauNormal"/>
    <w:uiPriority w:val="99"/>
    <w:semiHidden/>
    <w:unhideWhenUsed/>
    <w:rsid w:val="00393F21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5">
    <w:name w:val="Table Columns 5"/>
    <w:basedOn w:val="TableauNormal"/>
    <w:uiPriority w:val="99"/>
    <w:semiHidden/>
    <w:unhideWhenUsed/>
    <w:rsid w:val="00393F21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393F21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393F21"/>
    <w:rPr>
      <w:rFonts w:ascii="Franklin Gothic Book" w:hAnsi="Franklin Gothic Book"/>
      <w:sz w:val="24"/>
      <w:szCs w:val="20"/>
    </w:rPr>
  </w:style>
  <w:style w:type="table" w:styleId="Simple1">
    <w:name w:val="Table Simple 1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Simple2">
    <w:name w:val="Table Simple 2"/>
    <w:basedOn w:val="TableauNormal"/>
    <w:uiPriority w:val="99"/>
    <w:semiHidden/>
    <w:unhideWhenUsed/>
    <w:rsid w:val="00393F2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imple3">
    <w:name w:val="Table Simple 3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Ple1">
    <w:name w:val="Table Subtle 1"/>
    <w:basedOn w:val="TableauNormal"/>
    <w:uiPriority w:val="99"/>
    <w:semiHidden/>
    <w:unhideWhenUsed/>
    <w:rsid w:val="00393F2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e2">
    <w:name w:val="Table Subtle 2"/>
    <w:basedOn w:val="TableauNormal"/>
    <w:uiPriority w:val="99"/>
    <w:semiHidden/>
    <w:unhideWhenUsed/>
    <w:rsid w:val="00393F2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393F21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3F21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3F21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3F21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3F21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3F21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3F21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3F21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3F21"/>
    <w:pPr>
      <w:spacing w:after="0" w:line="240" w:lineRule="auto"/>
      <w:ind w:left="216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393F21"/>
    <w:rPr>
      <w:rFonts w:ascii="Franklin Gothic Medium" w:eastAsiaTheme="majorEastAsia" w:hAnsi="Franklin Gothic Medium" w:cstheme="majorBidi"/>
      <w:b/>
      <w:bCs/>
    </w:rPr>
  </w:style>
  <w:style w:type="paragraph" w:styleId="Textebrut">
    <w:name w:val="Plain Text"/>
    <w:basedOn w:val="Normal"/>
    <w:link w:val="TextebrutCar"/>
    <w:uiPriority w:val="99"/>
    <w:semiHidden/>
    <w:unhideWhenUsed/>
    <w:rsid w:val="00393F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93F21"/>
    <w:rPr>
      <w:rFonts w:ascii="Consolas" w:hAnsi="Consolas"/>
      <w:sz w:val="21"/>
      <w:szCs w:val="21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393F21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393F21"/>
    <w:rPr>
      <w:rFonts w:ascii="Franklin Gothic Book" w:hAnsi="Franklin Gothic Book"/>
      <w:sz w:val="24"/>
      <w:szCs w:val="20"/>
    </w:rPr>
  </w:style>
  <w:style w:type="table" w:styleId="Grille1">
    <w:name w:val="Table Grid 1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2">
    <w:name w:val="Table Grid 2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3">
    <w:name w:val="Table Grid 3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4">
    <w:name w:val="Table Grid 4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5">
    <w:name w:val="Table Grid 5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6">
    <w:name w:val="Table Grid 6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7">
    <w:name w:val="Table Grid 7"/>
    <w:basedOn w:val="TableauNormal"/>
    <w:uiPriority w:val="99"/>
    <w:semiHidden/>
    <w:unhideWhenUsed/>
    <w:rsid w:val="00393F21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8">
    <w:name w:val="Table Grid 8"/>
    <w:basedOn w:val="TableauNormal"/>
    <w:uiPriority w:val="99"/>
    <w:semiHidden/>
    <w:unhideWhenUsed/>
    <w:rsid w:val="00393F21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auNormal"/>
    <w:uiPriority w:val="40"/>
    <w:rsid w:val="00393F2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auNormal"/>
    <w:uiPriority w:val="46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auNormal"/>
    <w:uiPriority w:val="46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7FF94" w:themeColor="accent1" w:themeTint="66"/>
        <w:left w:val="single" w:sz="4" w:space="0" w:color="E7FF94" w:themeColor="accent1" w:themeTint="66"/>
        <w:bottom w:val="single" w:sz="4" w:space="0" w:color="E7FF94" w:themeColor="accent1" w:themeTint="66"/>
        <w:right w:val="single" w:sz="4" w:space="0" w:color="E7FF94" w:themeColor="accent1" w:themeTint="66"/>
        <w:insideH w:val="single" w:sz="4" w:space="0" w:color="E7FF94" w:themeColor="accent1" w:themeTint="66"/>
        <w:insideV w:val="single" w:sz="4" w:space="0" w:color="E7FF9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auNormal"/>
    <w:uiPriority w:val="46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FCB3" w:themeColor="accent2" w:themeTint="66"/>
        <w:left w:val="single" w:sz="4" w:space="0" w:color="8DFCB3" w:themeColor="accent2" w:themeTint="66"/>
        <w:bottom w:val="single" w:sz="4" w:space="0" w:color="8DFCB3" w:themeColor="accent2" w:themeTint="66"/>
        <w:right w:val="single" w:sz="4" w:space="0" w:color="8DFCB3" w:themeColor="accent2" w:themeTint="66"/>
        <w:insideH w:val="single" w:sz="4" w:space="0" w:color="8DFCB3" w:themeColor="accent2" w:themeTint="66"/>
        <w:insideV w:val="single" w:sz="4" w:space="0" w:color="8DFCB3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auNormal"/>
    <w:uiPriority w:val="46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A7BD" w:themeColor="accent3" w:themeTint="66"/>
        <w:left w:val="single" w:sz="4" w:space="0" w:color="A2A7BD" w:themeColor="accent3" w:themeTint="66"/>
        <w:bottom w:val="single" w:sz="4" w:space="0" w:color="A2A7BD" w:themeColor="accent3" w:themeTint="66"/>
        <w:right w:val="single" w:sz="4" w:space="0" w:color="A2A7BD" w:themeColor="accent3" w:themeTint="66"/>
        <w:insideH w:val="single" w:sz="4" w:space="0" w:color="A2A7BD" w:themeColor="accent3" w:themeTint="66"/>
        <w:insideV w:val="single" w:sz="4" w:space="0" w:color="A2A7BD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auNormal"/>
    <w:uiPriority w:val="46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EFC9D" w:themeColor="accent4" w:themeTint="66"/>
        <w:left w:val="single" w:sz="4" w:space="0" w:color="6EFC9D" w:themeColor="accent4" w:themeTint="66"/>
        <w:bottom w:val="single" w:sz="4" w:space="0" w:color="6EFC9D" w:themeColor="accent4" w:themeTint="66"/>
        <w:right w:val="single" w:sz="4" w:space="0" w:color="6EFC9D" w:themeColor="accent4" w:themeTint="66"/>
        <w:insideH w:val="single" w:sz="4" w:space="0" w:color="6EFC9D" w:themeColor="accent4" w:themeTint="66"/>
        <w:insideV w:val="single" w:sz="4" w:space="0" w:color="6EFC9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auNormal"/>
    <w:uiPriority w:val="46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FCB9" w:themeColor="accent5" w:themeTint="66"/>
        <w:left w:val="single" w:sz="4" w:space="0" w:color="96FCB9" w:themeColor="accent5" w:themeTint="66"/>
        <w:bottom w:val="single" w:sz="4" w:space="0" w:color="96FCB9" w:themeColor="accent5" w:themeTint="66"/>
        <w:right w:val="single" w:sz="4" w:space="0" w:color="96FCB9" w:themeColor="accent5" w:themeTint="66"/>
        <w:insideH w:val="single" w:sz="4" w:space="0" w:color="96FCB9" w:themeColor="accent5" w:themeTint="66"/>
        <w:insideV w:val="single" w:sz="4" w:space="0" w:color="96FCB9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auNormal"/>
    <w:uiPriority w:val="46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auNormal"/>
    <w:uiPriority w:val="47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auNormal"/>
    <w:uiPriority w:val="47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CFF5F" w:themeColor="accent1" w:themeTint="99"/>
        <w:bottom w:val="single" w:sz="2" w:space="0" w:color="DCFF5F" w:themeColor="accent1" w:themeTint="99"/>
        <w:insideH w:val="single" w:sz="2" w:space="0" w:color="DCFF5F" w:themeColor="accent1" w:themeTint="99"/>
        <w:insideV w:val="single" w:sz="2" w:space="0" w:color="DCFF5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CFF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customStyle="1" w:styleId="GridTable2Accent2">
    <w:name w:val="Grid Table 2 Accent 2"/>
    <w:basedOn w:val="TableauNormal"/>
    <w:uiPriority w:val="47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54FB8D" w:themeColor="accent2" w:themeTint="99"/>
        <w:bottom w:val="single" w:sz="2" w:space="0" w:color="54FB8D" w:themeColor="accent2" w:themeTint="99"/>
        <w:insideH w:val="single" w:sz="2" w:space="0" w:color="54FB8D" w:themeColor="accent2" w:themeTint="99"/>
        <w:insideV w:val="single" w:sz="2" w:space="0" w:color="54FB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4FB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customStyle="1" w:styleId="GridTable2Accent3">
    <w:name w:val="Grid Table 2 Accent 3"/>
    <w:basedOn w:val="TableauNormal"/>
    <w:uiPriority w:val="47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customStyle="1" w:styleId="GridTable2Accent4">
    <w:name w:val="Grid Table 2 Accent 4"/>
    <w:basedOn w:val="TableauNormal"/>
    <w:uiPriority w:val="47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26FA6C" w:themeColor="accent4" w:themeTint="99"/>
        <w:bottom w:val="single" w:sz="2" w:space="0" w:color="26FA6C" w:themeColor="accent4" w:themeTint="99"/>
        <w:insideH w:val="single" w:sz="2" w:space="0" w:color="26FA6C" w:themeColor="accent4" w:themeTint="99"/>
        <w:insideV w:val="single" w:sz="2" w:space="0" w:color="26FA6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6FA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customStyle="1" w:styleId="GridTable2Accent5">
    <w:name w:val="Grid Table 2 Accent 5"/>
    <w:basedOn w:val="TableauNormal"/>
    <w:uiPriority w:val="47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1FB96" w:themeColor="accent5" w:themeTint="99"/>
        <w:bottom w:val="single" w:sz="2" w:space="0" w:color="61FB96" w:themeColor="accent5" w:themeTint="99"/>
        <w:insideH w:val="single" w:sz="2" w:space="0" w:color="61FB96" w:themeColor="accent5" w:themeTint="99"/>
        <w:insideV w:val="single" w:sz="2" w:space="0" w:color="61FB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1FB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customStyle="1" w:styleId="GridTable2Accent6">
    <w:name w:val="Grid Table 2 Accent 6"/>
    <w:basedOn w:val="TableauNormal"/>
    <w:uiPriority w:val="47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auNormal"/>
    <w:uiPriority w:val="48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auNormal"/>
    <w:uiPriority w:val="48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customStyle="1" w:styleId="GridTable3Accent2">
    <w:name w:val="Grid Table 3 Accent 2"/>
    <w:basedOn w:val="TableauNormal"/>
    <w:uiPriority w:val="48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customStyle="1" w:styleId="GridTable3Accent3">
    <w:name w:val="Grid Table 3 Accent 3"/>
    <w:basedOn w:val="TableauNormal"/>
    <w:uiPriority w:val="48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customStyle="1" w:styleId="GridTable3Accent4">
    <w:name w:val="Grid Table 3 Accent 4"/>
    <w:basedOn w:val="TableauNormal"/>
    <w:uiPriority w:val="48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customStyle="1" w:styleId="GridTable3Accent5">
    <w:name w:val="Grid Table 3 Accent 5"/>
    <w:basedOn w:val="TableauNormal"/>
    <w:uiPriority w:val="48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customStyle="1" w:styleId="GridTable3Accent6">
    <w:name w:val="Grid Table 3 Accent 6"/>
    <w:basedOn w:val="TableauNormal"/>
    <w:uiPriority w:val="48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auNormal"/>
    <w:uiPriority w:val="49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auNormal"/>
    <w:uiPriority w:val="49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customStyle="1" w:styleId="GridTable4Accent2">
    <w:name w:val="Grid Table 4 Accent 2"/>
    <w:basedOn w:val="TableauNormal"/>
    <w:uiPriority w:val="49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customStyle="1" w:styleId="GridTable4Accent3">
    <w:name w:val="Grid Table 4 Accent 3"/>
    <w:basedOn w:val="TableauNormal"/>
    <w:uiPriority w:val="49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customStyle="1" w:styleId="GridTable4Accent4">
    <w:name w:val="Grid Table 4 Accent 4"/>
    <w:basedOn w:val="TableauNormal"/>
    <w:uiPriority w:val="49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customStyle="1" w:styleId="GridTable4Accent5">
    <w:name w:val="Grid Table 4 Accent 5"/>
    <w:basedOn w:val="TableauNormal"/>
    <w:uiPriority w:val="49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customStyle="1" w:styleId="GridTable4Accent6">
    <w:name w:val="Grid Table 4 Accent 6"/>
    <w:basedOn w:val="TableauNormal"/>
    <w:uiPriority w:val="49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auNormal"/>
    <w:uiPriority w:val="50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auNormal"/>
    <w:uiPriority w:val="50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7FF94" w:themeFill="accent1" w:themeFillTint="66"/>
      </w:tcPr>
    </w:tblStylePr>
  </w:style>
  <w:style w:type="table" w:customStyle="1" w:styleId="GridTable5DarkAccent2">
    <w:name w:val="Grid Table 5 Dark Accent 2"/>
    <w:basedOn w:val="TableauNormal"/>
    <w:uiPriority w:val="50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6FD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8DFCB3" w:themeFill="accent2" w:themeFillTint="66"/>
      </w:tcPr>
    </w:tblStylePr>
  </w:style>
  <w:style w:type="table" w:customStyle="1" w:styleId="GridTable5DarkAccent3">
    <w:name w:val="Grid Table 5 Dark Accent 3"/>
    <w:basedOn w:val="TableauNormal"/>
    <w:uiPriority w:val="50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3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A2A7BD" w:themeFill="accent3" w:themeFillTint="66"/>
      </w:tcPr>
    </w:tblStylePr>
  </w:style>
  <w:style w:type="table" w:customStyle="1" w:styleId="GridTable5DarkAccent4">
    <w:name w:val="Grid Table 5 Dark Accent 4"/>
    <w:basedOn w:val="TableauNormal"/>
    <w:uiPriority w:val="50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FD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6EFC9D" w:themeFill="accent4" w:themeFillTint="66"/>
      </w:tcPr>
    </w:tblStylePr>
  </w:style>
  <w:style w:type="table" w:customStyle="1" w:styleId="GridTable5DarkAccent5">
    <w:name w:val="Grid Table 5 Dark Accent 5"/>
    <w:basedOn w:val="TableauNormal"/>
    <w:uiPriority w:val="50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AFE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96FCB9" w:themeFill="accent5" w:themeFillTint="66"/>
      </w:tcPr>
    </w:tblStylePr>
  </w:style>
  <w:style w:type="table" w:customStyle="1" w:styleId="GridTable5DarkAccent6">
    <w:name w:val="Grid Table 5 Dark Accent 6"/>
    <w:basedOn w:val="TableauNormal"/>
    <w:uiPriority w:val="50"/>
    <w:rsid w:val="003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auNormal"/>
    <w:uiPriority w:val="51"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auNormal"/>
    <w:uiPriority w:val="51"/>
    <w:rsid w:val="00393F21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Ind w:w="0" w:type="dxa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customStyle="1" w:styleId="GridTable6ColorfulAccent2">
    <w:name w:val="Grid Table 6 Colorful Accent 2"/>
    <w:basedOn w:val="TableauNormal"/>
    <w:uiPriority w:val="51"/>
    <w:rsid w:val="00393F21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Ind w:w="0" w:type="dxa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customStyle="1" w:styleId="GridTable6ColorfulAccent3">
    <w:name w:val="Grid Table 6 Colorful Accent 3"/>
    <w:basedOn w:val="TableauNormal"/>
    <w:uiPriority w:val="51"/>
    <w:rsid w:val="00393F21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Ind w:w="0" w:type="dxa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customStyle="1" w:styleId="GridTable6ColorfulAccent4">
    <w:name w:val="Grid Table 6 Colorful Accent 4"/>
    <w:basedOn w:val="TableauNormal"/>
    <w:uiPriority w:val="51"/>
    <w:rsid w:val="00393F21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Ind w:w="0" w:type="dxa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customStyle="1" w:styleId="GridTable6ColorfulAccent5">
    <w:name w:val="Grid Table 6 Colorful Accent 5"/>
    <w:basedOn w:val="TableauNormal"/>
    <w:uiPriority w:val="51"/>
    <w:rsid w:val="00393F21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Ind w:w="0" w:type="dxa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customStyle="1" w:styleId="GridTable6ColorfulAccent6">
    <w:name w:val="Grid Table 6 Colorful Accent 6"/>
    <w:basedOn w:val="TableauNormal"/>
    <w:uiPriority w:val="51"/>
    <w:rsid w:val="00393F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auNormal"/>
    <w:uiPriority w:val="52"/>
    <w:rsid w:val="003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auNormal"/>
    <w:uiPriority w:val="52"/>
    <w:rsid w:val="00393F21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Ind w:w="0" w:type="dxa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auNormal"/>
    <w:uiPriority w:val="52"/>
    <w:rsid w:val="00393F21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Ind w:w="0" w:type="dxa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customStyle="1" w:styleId="GridTable7ColorfulAccent3">
    <w:name w:val="Grid Table 7 Colorful Accent 3"/>
    <w:basedOn w:val="TableauNormal"/>
    <w:uiPriority w:val="52"/>
    <w:rsid w:val="00393F21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Ind w:w="0" w:type="dxa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customStyle="1" w:styleId="GridTable7ColorfulAccent4">
    <w:name w:val="Grid Table 7 Colorful Accent 4"/>
    <w:basedOn w:val="TableauNormal"/>
    <w:uiPriority w:val="52"/>
    <w:rsid w:val="00393F21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Ind w:w="0" w:type="dxa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customStyle="1" w:styleId="GridTable7ColorfulAccent5">
    <w:name w:val="Grid Table 7 Colorful Accent 5"/>
    <w:basedOn w:val="TableauNormal"/>
    <w:uiPriority w:val="52"/>
    <w:rsid w:val="00393F21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Ind w:w="0" w:type="dxa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auNormal"/>
    <w:uiPriority w:val="52"/>
    <w:rsid w:val="00393F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TableauNormal"/>
    <w:uiPriority w:val="99"/>
    <w:semiHidden/>
    <w:unhideWhenUsed/>
    <w:rsid w:val="00393F21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TableauNormal"/>
    <w:uiPriority w:val="99"/>
    <w:semiHidden/>
    <w:unhideWhenUsed/>
    <w:rsid w:val="00393F21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TableauNormal"/>
    <w:uiPriority w:val="99"/>
    <w:semiHidden/>
    <w:unhideWhenUsed/>
    <w:rsid w:val="00393F21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393F21"/>
    <w:rPr>
      <w:rFonts w:ascii="Franklin Gothic Book" w:hAnsi="Franklin Gothic Book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93F21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93F21"/>
    <w:rPr>
      <w:rFonts w:ascii="Franklin Gothic Book" w:hAnsi="Franklin Gothic Book"/>
      <w:sz w:val="20"/>
      <w:szCs w:val="20"/>
    </w:rPr>
  </w:style>
  <w:style w:type="character" w:styleId="Numrodeligne">
    <w:name w:val="line number"/>
    <w:basedOn w:val="Policepardfaut"/>
    <w:uiPriority w:val="99"/>
    <w:semiHidden/>
    <w:unhideWhenUsed/>
    <w:rsid w:val="00393F21"/>
    <w:rPr>
      <w:rFonts w:ascii="Franklin Gothic Book" w:hAnsi="Franklin Gothic Book"/>
    </w:rPr>
  </w:style>
  <w:style w:type="table" w:styleId="Effets3D1">
    <w:name w:val="Table 3D effects 1"/>
    <w:basedOn w:val="TableauNormal"/>
    <w:uiPriority w:val="99"/>
    <w:semiHidden/>
    <w:unhideWhenUsed/>
    <w:rsid w:val="00393F21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3D2">
    <w:name w:val="Table 3D effects 2"/>
    <w:basedOn w:val="TableauNormal"/>
    <w:uiPriority w:val="99"/>
    <w:semiHidden/>
    <w:unhideWhenUsed/>
    <w:rsid w:val="00393F21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3D3">
    <w:name w:val="Table 3D effects 3"/>
    <w:basedOn w:val="TableauNormal"/>
    <w:uiPriority w:val="99"/>
    <w:semiHidden/>
    <w:unhideWhenUsed/>
    <w:rsid w:val="00393F21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">
    <w:name w:val="Table Theme"/>
    <w:basedOn w:val="TableauNormal"/>
    <w:uiPriority w:val="99"/>
    <w:semiHidden/>
    <w:unhideWhenUsed/>
    <w:rsid w:val="00393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semiHidden/>
    <w:unhideWhenUsed/>
    <w:qFormat/>
    <w:rsid w:val="00393F21"/>
    <w:rPr>
      <w:rFonts w:ascii="Franklin Gothic Book" w:hAnsi="Franklin Gothic Book"/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393F21"/>
    <w:rPr>
      <w:rFonts w:ascii="Franklin Gothic Book" w:hAnsi="Franklin Gothic Book"/>
      <w:color w:val="C0F400" w:themeColor="followedHyperlink"/>
      <w:u w:val="single"/>
    </w:rPr>
  </w:style>
  <w:style w:type="character" w:styleId="Lienhypertexte">
    <w:name w:val="Hyperlink"/>
    <w:basedOn w:val="Policepardfaut"/>
    <w:uiPriority w:val="99"/>
    <w:unhideWhenUsed/>
    <w:rsid w:val="00393F21"/>
    <w:rPr>
      <w:rFonts w:ascii="Franklin Gothic Book" w:hAnsi="Franklin Gothic Book"/>
      <w:color w:val="05D74D" w:themeColor="hyperlink"/>
      <w:u w:val="single"/>
    </w:rPr>
  </w:style>
  <w:style w:type="character" w:styleId="Numrodepage">
    <w:name w:val="page number"/>
    <w:basedOn w:val="Policepardfaut"/>
    <w:uiPriority w:val="99"/>
    <w:semiHidden/>
    <w:unhideWhenUsed/>
    <w:rsid w:val="00393F21"/>
    <w:rPr>
      <w:rFonts w:ascii="Franklin Gothic Book" w:hAnsi="Franklin Gothic Book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93F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2A86"/>
    <w:rPr>
      <w:rFonts w:ascii="Franklin Gothic Book" w:hAnsi="Franklin Gothic Book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yperlink" Target="https://www.apachefriends.org/fr/download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havsar\Downloads\tf3391446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519E8751714FEFB97CBC21A295F0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E23B76-65B7-4A19-A9AD-F9D96498ADE8}"/>
      </w:docPartPr>
      <w:docPartBody>
        <w:p w:rsidR="005E6B2E" w:rsidRDefault="00FC0CEA" w:rsidP="00FC0CEA">
          <w:pPr>
            <w:pStyle w:val="C9519E8751714FEFB97CBC21A295F08C"/>
          </w:pPr>
          <w:r>
            <w:rPr>
              <w:sz w:val="96"/>
              <w:szCs w:val="9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95284"/>
    <w:multiLevelType w:val="hybridMultilevel"/>
    <w:tmpl w:val="8DB4B09E"/>
    <w:lvl w:ilvl="0" w:tplc="45B4A1B2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C0CEA"/>
    <w:rsid w:val="004D7DE9"/>
    <w:rsid w:val="005E6B2E"/>
    <w:rsid w:val="00604AF4"/>
    <w:rsid w:val="00FC0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B2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6"/>
    <w:qFormat/>
    <w:rsid w:val="005E6B2E"/>
    <w:pPr>
      <w:spacing w:after="480" w:line="264" w:lineRule="auto"/>
      <w:contextualSpacing/>
    </w:pPr>
    <w:rPr>
      <w:rFonts w:ascii="Franklin Gothic Medium" w:hAnsi="Franklin Gothic Medium"/>
      <w:b/>
      <w:caps/>
      <w:sz w:val="52"/>
      <w:szCs w:val="20"/>
      <w:lang w:eastAsia="ja-JP"/>
    </w:rPr>
  </w:style>
  <w:style w:type="character" w:customStyle="1" w:styleId="TitreCar">
    <w:name w:val="Titre Car"/>
    <w:basedOn w:val="Policepardfaut"/>
    <w:link w:val="Titre"/>
    <w:uiPriority w:val="6"/>
    <w:rsid w:val="005E6B2E"/>
    <w:rPr>
      <w:rFonts w:ascii="Franklin Gothic Medium" w:hAnsi="Franklin Gothic Medium"/>
      <w:b/>
      <w:caps/>
      <w:sz w:val="52"/>
      <w:szCs w:val="20"/>
      <w:lang w:eastAsia="ja-JP"/>
    </w:rPr>
  </w:style>
  <w:style w:type="paragraph" w:customStyle="1" w:styleId="8152C180FA72430ABFA2EB2D66EE9D11">
    <w:name w:val="8152C180FA72430ABFA2EB2D66EE9D11"/>
    <w:rsid w:val="005E6B2E"/>
  </w:style>
  <w:style w:type="paragraph" w:customStyle="1" w:styleId="363E0177348746A6A8E3B0FA6C40990E">
    <w:name w:val="363E0177348746A6A8E3B0FA6C40990E"/>
    <w:rsid w:val="005E6B2E"/>
  </w:style>
  <w:style w:type="character" w:customStyle="1" w:styleId="Gras">
    <w:name w:val="Gras"/>
    <w:uiPriority w:val="1"/>
    <w:qFormat/>
    <w:rsid w:val="005E6B2E"/>
    <w:rPr>
      <w:rFonts w:ascii="Franklin Gothic Book" w:hAnsi="Franklin Gothic Book"/>
      <w:b/>
      <w:color w:val="auto"/>
    </w:rPr>
  </w:style>
  <w:style w:type="paragraph" w:customStyle="1" w:styleId="36A2F8FD166949379768673D182A4C38">
    <w:name w:val="36A2F8FD166949379768673D182A4C38"/>
    <w:rsid w:val="005E6B2E"/>
  </w:style>
  <w:style w:type="paragraph" w:customStyle="1" w:styleId="F876D1F7DF2349CEA840EDB53B231250">
    <w:name w:val="F876D1F7DF2349CEA840EDB53B231250"/>
    <w:rsid w:val="005E6B2E"/>
  </w:style>
  <w:style w:type="paragraph" w:customStyle="1" w:styleId="5368CC565CD145F68ED528E9A0752B49">
    <w:name w:val="5368CC565CD145F68ED528E9A0752B49"/>
    <w:rsid w:val="005E6B2E"/>
  </w:style>
  <w:style w:type="paragraph" w:customStyle="1" w:styleId="A8FE1B2E509647088D19D5909CE3540F">
    <w:name w:val="A8FE1B2E509647088D19D5909CE3540F"/>
    <w:rsid w:val="005E6B2E"/>
  </w:style>
  <w:style w:type="paragraph" w:customStyle="1" w:styleId="7EC013EAC7FB4A78B75F5EF6A67BABB9">
    <w:name w:val="7EC013EAC7FB4A78B75F5EF6A67BABB9"/>
    <w:rsid w:val="005E6B2E"/>
  </w:style>
  <w:style w:type="paragraph" w:customStyle="1" w:styleId="2D0D08D310DF4603A78375D94DE0F568">
    <w:name w:val="2D0D08D310DF4603A78375D94DE0F568"/>
    <w:rsid w:val="005E6B2E"/>
  </w:style>
  <w:style w:type="paragraph" w:customStyle="1" w:styleId="10EA1DB288554212A5B0CE3C63897BDE">
    <w:name w:val="10EA1DB288554212A5B0CE3C63897BDE"/>
    <w:rsid w:val="005E6B2E"/>
  </w:style>
  <w:style w:type="paragraph" w:customStyle="1" w:styleId="8DD380880E3240E38A8EA01D7CB2C8FE">
    <w:name w:val="8DD380880E3240E38A8EA01D7CB2C8FE"/>
    <w:rsid w:val="005E6B2E"/>
  </w:style>
  <w:style w:type="paragraph" w:customStyle="1" w:styleId="28A62CDBB38441BD98C9DE56BF93FD58">
    <w:name w:val="28A62CDBB38441BD98C9DE56BF93FD58"/>
    <w:rsid w:val="005E6B2E"/>
  </w:style>
  <w:style w:type="paragraph" w:customStyle="1" w:styleId="F6667652A94C409C9AD7CD417CD2006A">
    <w:name w:val="F6667652A94C409C9AD7CD417CD2006A"/>
    <w:rsid w:val="005E6B2E"/>
  </w:style>
  <w:style w:type="paragraph" w:customStyle="1" w:styleId="BF5DA28D0AAB4A89B1CAF54208CFE285">
    <w:name w:val="BF5DA28D0AAB4A89B1CAF54208CFE285"/>
    <w:rsid w:val="005E6B2E"/>
  </w:style>
  <w:style w:type="paragraph" w:customStyle="1" w:styleId="4662D83F8B7142A0A14690B314395920">
    <w:name w:val="4662D83F8B7142A0A14690B314395920"/>
    <w:rsid w:val="005E6B2E"/>
  </w:style>
  <w:style w:type="paragraph" w:customStyle="1" w:styleId="5100209C248843008366DC71654A25AC">
    <w:name w:val="5100209C248843008366DC71654A25AC"/>
    <w:rsid w:val="005E6B2E"/>
  </w:style>
  <w:style w:type="paragraph" w:customStyle="1" w:styleId="4FF200D06FF740648DF0E10FEFC229C0">
    <w:name w:val="4FF200D06FF740648DF0E10FEFC229C0"/>
    <w:rsid w:val="005E6B2E"/>
  </w:style>
  <w:style w:type="paragraph" w:customStyle="1" w:styleId="F330D117A32F4F3EAECC4F0CD235B5A6">
    <w:name w:val="F330D117A32F4F3EAECC4F0CD235B5A6"/>
    <w:rsid w:val="005E6B2E"/>
  </w:style>
  <w:style w:type="paragraph" w:customStyle="1" w:styleId="D6DBFFC3439C48F0A8BD428BDCD94E56">
    <w:name w:val="D6DBFFC3439C48F0A8BD428BDCD94E56"/>
    <w:rsid w:val="005E6B2E"/>
  </w:style>
  <w:style w:type="paragraph" w:customStyle="1" w:styleId="62FD3FCF23794EEA9212F47F258CD47B">
    <w:name w:val="62FD3FCF23794EEA9212F47F258CD47B"/>
    <w:rsid w:val="005E6B2E"/>
  </w:style>
  <w:style w:type="paragraph" w:customStyle="1" w:styleId="18240272167346D7B9C1C3C2522EB90C">
    <w:name w:val="18240272167346D7B9C1C3C2522EB90C"/>
    <w:rsid w:val="005E6B2E"/>
  </w:style>
  <w:style w:type="paragraph" w:customStyle="1" w:styleId="7EED51A50166440B90687B3FDA947074">
    <w:name w:val="7EED51A50166440B90687B3FDA947074"/>
    <w:rsid w:val="005E6B2E"/>
  </w:style>
  <w:style w:type="paragraph" w:customStyle="1" w:styleId="D48FE20EB94E47A5BB8AE0B8FB8A3704">
    <w:name w:val="D48FE20EB94E47A5BB8AE0B8FB8A3704"/>
    <w:rsid w:val="005E6B2E"/>
  </w:style>
  <w:style w:type="paragraph" w:customStyle="1" w:styleId="BDE3118C5AD94D909A3B61446673A579">
    <w:name w:val="BDE3118C5AD94D909A3B61446673A579"/>
    <w:rsid w:val="005E6B2E"/>
  </w:style>
  <w:style w:type="paragraph" w:customStyle="1" w:styleId="195E51DB75754E8C9C999B4795C7BE44">
    <w:name w:val="195E51DB75754E8C9C999B4795C7BE44"/>
    <w:rsid w:val="005E6B2E"/>
  </w:style>
  <w:style w:type="paragraph" w:customStyle="1" w:styleId="32EFE043DBDE44E695A68235B1A8B590">
    <w:name w:val="32EFE043DBDE44E695A68235B1A8B590"/>
    <w:rsid w:val="005E6B2E"/>
  </w:style>
  <w:style w:type="paragraph" w:customStyle="1" w:styleId="74742FE9CD8849B687AA52EFC0365169">
    <w:name w:val="74742FE9CD8849B687AA52EFC0365169"/>
    <w:rsid w:val="005E6B2E"/>
  </w:style>
  <w:style w:type="paragraph" w:customStyle="1" w:styleId="AEB5DC1213F9496C8877E9029F74B84F">
    <w:name w:val="AEB5DC1213F9496C8877E9029F74B84F"/>
    <w:rsid w:val="005E6B2E"/>
  </w:style>
  <w:style w:type="paragraph" w:customStyle="1" w:styleId="FC64AF829FA949F9BFF079C867463B6F">
    <w:name w:val="FC64AF829FA949F9BFF079C867463B6F"/>
    <w:rsid w:val="005E6B2E"/>
  </w:style>
  <w:style w:type="paragraph" w:customStyle="1" w:styleId="6DFBFB61CCDB4E7488E4DAE14B6102B9">
    <w:name w:val="6DFBFB61CCDB4E7488E4DAE14B6102B9"/>
    <w:rsid w:val="005E6B2E"/>
  </w:style>
  <w:style w:type="paragraph" w:customStyle="1" w:styleId="A606B1FB73964A30B04ED378690309CC">
    <w:name w:val="A606B1FB73964A30B04ED378690309CC"/>
    <w:rsid w:val="005E6B2E"/>
  </w:style>
  <w:style w:type="paragraph" w:customStyle="1" w:styleId="AD9632413386428D86A7CA1E30F4B312">
    <w:name w:val="AD9632413386428D86A7CA1E30F4B312"/>
    <w:rsid w:val="005E6B2E"/>
  </w:style>
  <w:style w:type="paragraph" w:customStyle="1" w:styleId="F5AA5F21079E4ED59A7076DE915512FF">
    <w:name w:val="F5AA5F21079E4ED59A7076DE915512FF"/>
    <w:rsid w:val="005E6B2E"/>
  </w:style>
  <w:style w:type="paragraph" w:customStyle="1" w:styleId="CFA341AA73B5439B937636BCF1BC716E">
    <w:name w:val="CFA341AA73B5439B937636BCF1BC716E"/>
    <w:rsid w:val="005E6B2E"/>
  </w:style>
  <w:style w:type="paragraph" w:customStyle="1" w:styleId="35C7BFACAB8C42BEA9D89FADB8108F23">
    <w:name w:val="35C7BFACAB8C42BEA9D89FADB8108F23"/>
    <w:rsid w:val="005E6B2E"/>
  </w:style>
  <w:style w:type="paragraph" w:customStyle="1" w:styleId="EC27E3C1369147A18EC176D7144ABBD5">
    <w:name w:val="EC27E3C1369147A18EC176D7144ABBD5"/>
    <w:rsid w:val="005E6B2E"/>
  </w:style>
  <w:style w:type="paragraph" w:customStyle="1" w:styleId="71636B6DF6C04924B84A6A3D33BAD378">
    <w:name w:val="71636B6DF6C04924B84A6A3D33BAD378"/>
    <w:rsid w:val="005E6B2E"/>
  </w:style>
  <w:style w:type="paragraph" w:customStyle="1" w:styleId="5EC4C8D4765A4F2FB40E89D84FB2A45E">
    <w:name w:val="5EC4C8D4765A4F2FB40E89D84FB2A45E"/>
    <w:rsid w:val="005E6B2E"/>
  </w:style>
  <w:style w:type="paragraph" w:customStyle="1" w:styleId="19C101FFBC6E4134989BBA926EAB6428">
    <w:name w:val="19C101FFBC6E4134989BBA926EAB6428"/>
    <w:rsid w:val="005E6B2E"/>
  </w:style>
  <w:style w:type="paragraph" w:customStyle="1" w:styleId="55CE8D95A669442695E90723D92EBD2D">
    <w:name w:val="55CE8D95A669442695E90723D92EBD2D"/>
    <w:rsid w:val="005E6B2E"/>
  </w:style>
  <w:style w:type="paragraph" w:customStyle="1" w:styleId="D2D3965C448D4D989308C6830EA052C8">
    <w:name w:val="D2D3965C448D4D989308C6830EA052C8"/>
    <w:rsid w:val="005E6B2E"/>
  </w:style>
  <w:style w:type="paragraph" w:customStyle="1" w:styleId="69205EC91CC84A398900528E9FC1B89C">
    <w:name w:val="69205EC91CC84A398900528E9FC1B89C"/>
    <w:rsid w:val="005E6B2E"/>
  </w:style>
  <w:style w:type="paragraph" w:customStyle="1" w:styleId="513AA271179E40698F18CEF9C4665885">
    <w:name w:val="513AA271179E40698F18CEF9C4665885"/>
    <w:rsid w:val="005E6B2E"/>
  </w:style>
  <w:style w:type="paragraph" w:customStyle="1" w:styleId="8F51836048E541CCBFF6D320452B11FC">
    <w:name w:val="8F51836048E541CCBFF6D320452B11FC"/>
    <w:rsid w:val="005E6B2E"/>
  </w:style>
  <w:style w:type="paragraph" w:customStyle="1" w:styleId="90637EA7BD6F4273A9417A3EB786BF1E">
    <w:name w:val="90637EA7BD6F4273A9417A3EB786BF1E"/>
    <w:rsid w:val="005E6B2E"/>
  </w:style>
  <w:style w:type="paragraph" w:customStyle="1" w:styleId="A9FFA5F958374E52A37974150E015006">
    <w:name w:val="A9FFA5F958374E52A37974150E015006"/>
    <w:rsid w:val="005E6B2E"/>
  </w:style>
  <w:style w:type="paragraph" w:customStyle="1" w:styleId="7C2E6F99F9CA42C9B848DBC9EB7FB334">
    <w:name w:val="7C2E6F99F9CA42C9B848DBC9EB7FB334"/>
    <w:rsid w:val="005E6B2E"/>
  </w:style>
  <w:style w:type="paragraph" w:customStyle="1" w:styleId="3BB05EDDD9E84E2EAA0B5223E5EB87D5">
    <w:name w:val="3BB05EDDD9E84E2EAA0B5223E5EB87D5"/>
    <w:rsid w:val="005E6B2E"/>
  </w:style>
  <w:style w:type="paragraph" w:styleId="Listepuces">
    <w:name w:val="List Bullet"/>
    <w:basedOn w:val="Normal"/>
    <w:uiPriority w:val="10"/>
    <w:qFormat/>
    <w:rsid w:val="005E6B2E"/>
    <w:pPr>
      <w:numPr>
        <w:numId w:val="1"/>
      </w:numPr>
      <w:spacing w:before="100" w:after="100" w:line="240" w:lineRule="auto"/>
      <w:contextualSpacing/>
    </w:pPr>
    <w:rPr>
      <w:rFonts w:ascii="Franklin Gothic Book" w:hAnsi="Franklin Gothic Book"/>
      <w:szCs w:val="21"/>
      <w:lang w:eastAsia="ja-JP"/>
    </w:rPr>
  </w:style>
  <w:style w:type="paragraph" w:customStyle="1" w:styleId="ADBB322C52764DCDACDB2BD4C0D1A29E">
    <w:name w:val="ADBB322C52764DCDACDB2BD4C0D1A29E"/>
    <w:rsid w:val="005E6B2E"/>
  </w:style>
  <w:style w:type="paragraph" w:customStyle="1" w:styleId="C3CD860B4D0440C9B6872D7E0116025D">
    <w:name w:val="C3CD860B4D0440C9B6872D7E0116025D"/>
    <w:rsid w:val="005E6B2E"/>
  </w:style>
  <w:style w:type="paragraph" w:customStyle="1" w:styleId="3019377A3C8048DC8D0E93FE3721C949">
    <w:name w:val="3019377A3C8048DC8D0E93FE3721C949"/>
    <w:rsid w:val="005E6B2E"/>
  </w:style>
  <w:style w:type="paragraph" w:customStyle="1" w:styleId="410BCADC4D004273B46348993D932A77">
    <w:name w:val="410BCADC4D004273B46348993D932A77"/>
    <w:rsid w:val="005E6B2E"/>
  </w:style>
  <w:style w:type="paragraph" w:customStyle="1" w:styleId="1ED24D2F5D384AD28F8CA73AA4E056CC">
    <w:name w:val="1ED24D2F5D384AD28F8CA73AA4E056CC"/>
    <w:rsid w:val="005E6B2E"/>
  </w:style>
  <w:style w:type="paragraph" w:customStyle="1" w:styleId="CB017CBDD5DC4B25845F062D464735A2">
    <w:name w:val="CB017CBDD5DC4B25845F062D464735A2"/>
    <w:rsid w:val="005E6B2E"/>
  </w:style>
  <w:style w:type="paragraph" w:customStyle="1" w:styleId="5E9EB0CA76B24D5B8A68D9F06C87B19D">
    <w:name w:val="5E9EB0CA76B24D5B8A68D9F06C87B19D"/>
    <w:rsid w:val="005E6B2E"/>
  </w:style>
  <w:style w:type="paragraph" w:customStyle="1" w:styleId="0C7F22ABE9C6448ABD5CDF5C9EAC187F">
    <w:name w:val="0C7F22ABE9C6448ABD5CDF5C9EAC187F"/>
    <w:rsid w:val="005E6B2E"/>
  </w:style>
  <w:style w:type="paragraph" w:customStyle="1" w:styleId="0AFAC4B68B6F40BEB98102DFA605DE40">
    <w:name w:val="0AFAC4B68B6F40BEB98102DFA605DE40"/>
    <w:rsid w:val="005E6B2E"/>
  </w:style>
  <w:style w:type="paragraph" w:customStyle="1" w:styleId="F82FD002565342D9A8E42B61710EA3F6">
    <w:name w:val="F82FD002565342D9A8E42B61710EA3F6"/>
    <w:rsid w:val="005E6B2E"/>
  </w:style>
  <w:style w:type="paragraph" w:customStyle="1" w:styleId="FED35A4A2EEF4E578E3398E006B915C7">
    <w:name w:val="FED35A4A2EEF4E578E3398E006B915C7"/>
    <w:rsid w:val="005E6B2E"/>
  </w:style>
  <w:style w:type="paragraph" w:customStyle="1" w:styleId="88CCE282500F4726965736800DFD6CF0">
    <w:name w:val="88CCE282500F4726965736800DFD6CF0"/>
    <w:rsid w:val="00FC0CEA"/>
  </w:style>
  <w:style w:type="paragraph" w:customStyle="1" w:styleId="C9519E8751714FEFB97CBC21A295F08C">
    <w:name w:val="C9519E8751714FEFB97CBC21A295F08C"/>
    <w:rsid w:val="00FC0CEA"/>
  </w:style>
  <w:style w:type="paragraph" w:customStyle="1" w:styleId="A8C3C763573C4E40BC52ECB28E256096">
    <w:name w:val="A8C3C763573C4E40BC52ECB28E256096"/>
    <w:rsid w:val="00FC0CEA"/>
  </w:style>
  <w:style w:type="paragraph" w:customStyle="1" w:styleId="3E7D4E90748044D8BF38B29C6B35D900">
    <w:name w:val="3E7D4E90748044D8BF38B29C6B35D900"/>
    <w:rsid w:val="00FC0CEA"/>
  </w:style>
  <w:style w:type="paragraph" w:customStyle="1" w:styleId="F7759DD80F68495C875E079E9633EF63">
    <w:name w:val="F7759DD80F68495C875E079E9633EF63"/>
    <w:rsid w:val="00FC0CEA"/>
  </w:style>
  <w:style w:type="paragraph" w:customStyle="1" w:styleId="FFC1379538C643BB8CC6885E87943800">
    <w:name w:val="FFC1379538C643BB8CC6885E87943800"/>
    <w:rsid w:val="005E6B2E"/>
  </w:style>
  <w:style w:type="paragraph" w:customStyle="1" w:styleId="482FD31DBF824FAA9530616DEAAF0C84">
    <w:name w:val="482FD31DBF824FAA9530616DEAAF0C84"/>
    <w:rsid w:val="005E6B2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21-22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29FACA-0367-4DBE-BFE4-9FFF7546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4541DF-FE98-4CDD-A14C-B9B092272D0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D8A6CD9F-7BC4-4D73-BCC6-8495166E7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tf33914461_win32</Template>
  <TotalTime>0</TotalTime>
  <Pages>10</Pages>
  <Words>1308</Words>
  <Characters>7200</Characters>
  <Application>Microsoft Office Word</Application>
  <DocSecurity>0</DocSecurity>
  <Lines>60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ID Scanner</vt:lpstr>
      <vt:lpstr/>
    </vt:vector>
  </TitlesOfParts>
  <Manager/>
  <Company/>
  <LinksUpToDate>false</LinksUpToDate>
  <CharactersWithSpaces>8492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Scanner</dc:title>
  <dc:subject>Vérification d’identité avec ID QR Code</dc:subject>
  <dc:creator/>
  <cp:lastModifiedBy/>
  <cp:revision>1</cp:revision>
  <dcterms:created xsi:type="dcterms:W3CDTF">2021-11-24T09:55:00Z</dcterms:created>
  <dcterms:modified xsi:type="dcterms:W3CDTF">2021-11-26T13:42:00Z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